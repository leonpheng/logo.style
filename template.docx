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4826" w14:textId="7E17DE11" w:rsidR="00B24AFF" w:rsidRPr="001F63EE" w:rsidRDefault="00B24AFF" w:rsidP="001F63EE"/>
    <w:sectPr w:rsidR="00B24AFF" w:rsidRPr="001F63EE" w:rsidSect="00E85192">
      <w:headerReference w:type="default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1DECF" w14:textId="77777777" w:rsidR="00431EC6" w:rsidRDefault="00431EC6">
      <w:r>
        <w:separator/>
      </w:r>
    </w:p>
  </w:endnote>
  <w:endnote w:type="continuationSeparator" w:id="0">
    <w:p w14:paraId="2451A452" w14:textId="77777777" w:rsidR="00431EC6" w:rsidRDefault="00431EC6">
      <w:r>
        <w:continuationSeparator/>
      </w:r>
    </w:p>
  </w:endnote>
  <w:endnote w:type="continuationNotice" w:id="1">
    <w:p w14:paraId="50483F78" w14:textId="77777777" w:rsidR="00431EC6" w:rsidRDefault="00431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B8E42" w14:textId="650E0F01" w:rsidR="005F7523" w:rsidRPr="008C6EAA" w:rsidRDefault="005F7523" w:rsidP="008C6EAA">
    <w:pPr>
      <w:pStyle w:val="Footer"/>
      <w:pBdr>
        <w:top w:val="single" w:sz="4" w:space="1" w:color="auto"/>
      </w:pBdr>
      <w:rPr>
        <w:sz w:val="22"/>
        <w:szCs w:val="22"/>
      </w:rPr>
    </w:pPr>
    <w:r w:rsidRPr="00FA6542">
      <w:rPr>
        <w:i/>
        <w:iCs/>
        <w:sz w:val="22"/>
        <w:szCs w:val="22"/>
      </w:rPr>
      <w:t>Confidential</w:t>
    </w:r>
    <w:r w:rsidRPr="00FA6542">
      <w:rPr>
        <w:i/>
        <w:sz w:val="22"/>
        <w:szCs w:val="22"/>
      </w:rPr>
      <w:ptab w:relativeTo="margin" w:alignment="center" w:leader="none"/>
    </w:r>
    <w:r w:rsidRPr="00FA6542">
      <w:rPr>
        <w:sz w:val="22"/>
        <w:szCs w:val="22"/>
      </w:rPr>
      <w:t xml:space="preserve">Page </w:t>
    </w:r>
    <w:r w:rsidRPr="00FA6542">
      <w:rPr>
        <w:rStyle w:val="PageNumber"/>
        <w:noProof/>
        <w:sz w:val="22"/>
        <w:szCs w:val="22"/>
      </w:rPr>
      <w:fldChar w:fldCharType="begin"/>
    </w:r>
    <w:r w:rsidRPr="00FA6542">
      <w:rPr>
        <w:rStyle w:val="PageNumber"/>
        <w:sz w:val="22"/>
        <w:szCs w:val="22"/>
      </w:rPr>
      <w:instrText xml:space="preserve"> PAGE </w:instrText>
    </w:r>
    <w:r w:rsidRPr="00FA6542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35</w:t>
    </w:r>
    <w:r w:rsidRPr="00FA6542">
      <w:rPr>
        <w:rStyle w:val="PageNumber"/>
        <w:noProof/>
        <w:sz w:val="22"/>
        <w:szCs w:val="22"/>
      </w:rPr>
      <w:fldChar w:fldCharType="end"/>
    </w:r>
    <w:r w:rsidRPr="00FA6542">
      <w:rPr>
        <w:rStyle w:val="PageNumber"/>
        <w:sz w:val="22"/>
        <w:szCs w:val="22"/>
      </w:rPr>
      <w:t xml:space="preserve"> of </w:t>
    </w:r>
    <w:r w:rsidR="00FE763B" w:rsidRPr="00FA6542">
      <w:rPr>
        <w:rStyle w:val="PageNumber"/>
        <w:noProof/>
        <w:sz w:val="22"/>
        <w:szCs w:val="22"/>
      </w:rPr>
      <w:fldChar w:fldCharType="begin"/>
    </w:r>
    <w:r w:rsidR="00FE763B" w:rsidRPr="00FA6542">
      <w:rPr>
        <w:rStyle w:val="PageNumber"/>
        <w:sz w:val="22"/>
        <w:szCs w:val="22"/>
      </w:rPr>
      <w:instrText xml:space="preserve"> NUMPAGES </w:instrText>
    </w:r>
    <w:r w:rsidR="00FE763B" w:rsidRPr="00FA6542">
      <w:rPr>
        <w:rStyle w:val="PageNumber"/>
        <w:sz w:val="22"/>
        <w:szCs w:val="22"/>
      </w:rPr>
      <w:fldChar w:fldCharType="separate"/>
    </w:r>
    <w:r w:rsidR="00FE763B">
      <w:rPr>
        <w:rStyle w:val="PageNumber"/>
        <w:noProof/>
        <w:sz w:val="22"/>
        <w:szCs w:val="22"/>
      </w:rPr>
      <w:t>91</w:t>
    </w:r>
    <w:r w:rsidR="00FE763B" w:rsidRPr="00FA6542">
      <w:rPr>
        <w:rStyle w:val="PageNumber"/>
        <w:noProof/>
        <w:sz w:val="22"/>
        <w:szCs w:val="22"/>
      </w:rPr>
      <w:fldChar w:fldCharType="end"/>
    </w:r>
    <w:r w:rsidR="00FE763B" w:rsidRPr="00FA6542">
      <w:rPr>
        <w:rStyle w:val="PageNumber"/>
        <w:sz w:val="22"/>
        <w:szCs w:val="22"/>
      </w:rPr>
      <w:ptab w:relativeTo="margin" w:alignment="right" w:leader="none"/>
    </w:r>
    <w:r w:rsidR="00587381">
      <w:rPr>
        <w:rStyle w:val="PageNumber"/>
        <w:sz w:val="22"/>
        <w:szCs w:val="22"/>
      </w:rPr>
      <w:t>10</w:t>
    </w:r>
    <w:r w:rsidR="002D06C5" w:rsidRPr="00FA6542">
      <w:rPr>
        <w:sz w:val="22"/>
        <w:szCs w:val="22"/>
      </w:rPr>
      <w:t>-</w:t>
    </w:r>
    <w:r w:rsidR="00FE763B">
      <w:rPr>
        <w:sz w:val="22"/>
        <w:szCs w:val="22"/>
      </w:rPr>
      <w:t>Dec</w:t>
    </w:r>
    <w:r w:rsidR="002D06C5" w:rsidRPr="00FA6542">
      <w:rPr>
        <w:sz w:val="22"/>
        <w:szCs w:val="22"/>
      </w:rPr>
      <w:t>-202</w:t>
    </w:r>
    <w:r w:rsidR="002D06C5">
      <w:rPr>
        <w:sz w:val="22"/>
        <w:szCs w:val="2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6BC58" w14:textId="77777777" w:rsidR="00431EC6" w:rsidRDefault="00431EC6">
      <w:r>
        <w:separator/>
      </w:r>
    </w:p>
  </w:footnote>
  <w:footnote w:type="continuationSeparator" w:id="0">
    <w:p w14:paraId="2FFC41A5" w14:textId="77777777" w:rsidR="00431EC6" w:rsidRDefault="00431EC6">
      <w:r>
        <w:continuationSeparator/>
      </w:r>
    </w:p>
  </w:footnote>
  <w:footnote w:type="continuationNotice" w:id="1">
    <w:p w14:paraId="71E06F26" w14:textId="77777777" w:rsidR="00431EC6" w:rsidRDefault="00431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C85FE" w14:textId="77777777" w:rsidR="005F7523" w:rsidRDefault="005F7523" w:rsidP="001F6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7E18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DAAF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E2D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5E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9CA0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648F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D2B9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D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8E4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04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53F8"/>
    <w:multiLevelType w:val="multilevel"/>
    <w:tmpl w:val="E48E9974"/>
    <w:lvl w:ilvl="0">
      <w:start w:val="1"/>
      <w:numFmt w:val="decimal"/>
      <w:pStyle w:val="StyleStyleHeading1AllcapsNotAllcap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1D45AA7"/>
    <w:multiLevelType w:val="hybridMultilevel"/>
    <w:tmpl w:val="599E62A0"/>
    <w:name w:val="C-Number List Template"/>
    <w:lvl w:ilvl="0" w:tplc="146E4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406BDD"/>
    <w:multiLevelType w:val="hybridMultilevel"/>
    <w:tmpl w:val="6636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88413E"/>
    <w:multiLevelType w:val="hybridMultilevel"/>
    <w:tmpl w:val="73A6222C"/>
    <w:lvl w:ilvl="0" w:tplc="FFFFFFFF">
      <w:start w:val="1"/>
      <w:numFmt w:val="bullet"/>
      <w:pStyle w:val="BulletList1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3B721A"/>
    <w:multiLevelType w:val="singleLevel"/>
    <w:tmpl w:val="29F2817E"/>
    <w:name w:val="TableNoteNumeric"/>
    <w:lvl w:ilvl="0">
      <w:start w:val="1"/>
      <w:numFmt w:val="decimal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AD66A9A"/>
    <w:multiLevelType w:val="multilevel"/>
    <w:tmpl w:val="61FA1A14"/>
    <w:styleLink w:val="tabcaption"/>
    <w:lvl w:ilvl="0">
      <w:start w:val="1"/>
      <w:numFmt w:val="decimal"/>
      <w:lvlText w:val="Table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lowerLetter"/>
      <w:isLgl/>
      <w:lvlText w:val="Table %2.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isLgl/>
      <w:lvlText w:val="Table %3.%1.%2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C4329F7"/>
    <w:multiLevelType w:val="hybridMultilevel"/>
    <w:tmpl w:val="F60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E67D18"/>
    <w:multiLevelType w:val="hybridMultilevel"/>
    <w:tmpl w:val="A9A827F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8F250B"/>
    <w:multiLevelType w:val="hybridMultilevel"/>
    <w:tmpl w:val="86D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181C02"/>
    <w:multiLevelType w:val="singleLevel"/>
    <w:tmpl w:val="B4EC40C4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162672F5"/>
    <w:multiLevelType w:val="hybridMultilevel"/>
    <w:tmpl w:val="A5EA810E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4D0A32"/>
    <w:multiLevelType w:val="multilevel"/>
    <w:tmpl w:val="24A670DC"/>
    <w:lvl w:ilvl="0">
      <w:start w:val="17"/>
      <w:numFmt w:val="none"/>
      <w:pStyle w:val="HD1"/>
      <w:lvlText w:val="10."/>
      <w:lvlJc w:val="left"/>
      <w:pPr>
        <w:ind w:left="360" w:hanging="360"/>
      </w:pPr>
    </w:lvl>
    <w:lvl w:ilvl="1">
      <w:numFmt w:val="none"/>
      <w:pStyle w:val="HD2"/>
      <w:lvlText w:val=""/>
      <w:lvlJc w:val="left"/>
      <w:pPr>
        <w:tabs>
          <w:tab w:val="num" w:pos="360"/>
        </w:tabs>
      </w:pPr>
    </w:lvl>
    <w:lvl w:ilvl="2">
      <w:numFmt w:val="decimal"/>
      <w:pStyle w:val="HD3"/>
      <w:lvlText w:val=""/>
      <w:lvlJc w:val="left"/>
    </w:lvl>
    <w:lvl w:ilvl="3">
      <w:numFmt w:val="decimal"/>
      <w:pStyle w:val="HD4"/>
      <w:lvlText w:val=""/>
      <w:lvlJc w:val="left"/>
    </w:lvl>
    <w:lvl w:ilvl="4">
      <w:numFmt w:val="decimal"/>
      <w:pStyle w:val="HD5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8D4437B"/>
    <w:multiLevelType w:val="multilevel"/>
    <w:tmpl w:val="41C2FDF0"/>
    <w:styleLink w:val="PharsightStyle1"/>
    <w:lvl w:ilvl="0">
      <w:start w:val="1"/>
      <w:numFmt w:val="decimal"/>
      <w:lvlText w:val="9.1.1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4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1B205016"/>
    <w:multiLevelType w:val="multilevel"/>
    <w:tmpl w:val="74544B76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GlobalSubmitListNumber2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 w15:restartNumberingAfterBreak="0">
    <w:nsid w:val="214F0C3B"/>
    <w:multiLevelType w:val="hybridMultilevel"/>
    <w:tmpl w:val="589CC260"/>
    <w:lvl w:ilvl="0" w:tplc="D1182386">
      <w:numFmt w:val="decimal"/>
      <w:pStyle w:val="tabcaption0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6" w15:restartNumberingAfterBreak="0">
    <w:nsid w:val="2497758C"/>
    <w:multiLevelType w:val="hybridMultilevel"/>
    <w:tmpl w:val="016AAAE6"/>
    <w:lvl w:ilvl="0" w:tplc="D93EBD12">
      <w:start w:val="1"/>
      <w:numFmt w:val="decimal"/>
      <w:pStyle w:val="C-AppendixNumbered"/>
      <w:lvlText w:val="Appendix 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24CA0769"/>
    <w:multiLevelType w:val="hybridMultilevel"/>
    <w:tmpl w:val="FB78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0E22B3"/>
    <w:multiLevelType w:val="hybridMultilevel"/>
    <w:tmpl w:val="C02281D4"/>
    <w:lvl w:ilvl="0" w:tplc="0409000F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F12A4"/>
    <w:multiLevelType w:val="multilevel"/>
    <w:tmpl w:val="49FA66EA"/>
    <w:styleLink w:val="capta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E257059"/>
    <w:multiLevelType w:val="hybridMultilevel"/>
    <w:tmpl w:val="C878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443E04"/>
    <w:multiLevelType w:val="multilevel"/>
    <w:tmpl w:val="040C0023"/>
    <w:styleLink w:val="ArticleSection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46005B0"/>
    <w:multiLevelType w:val="hybridMultilevel"/>
    <w:tmpl w:val="98EE824A"/>
    <w:lvl w:ilvl="0" w:tplc="5572622C">
      <w:numFmt w:val="decimal"/>
      <w:pStyle w:val="figcaption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3" w15:restartNumberingAfterBreak="0">
    <w:nsid w:val="39925A4D"/>
    <w:multiLevelType w:val="hybridMultilevel"/>
    <w:tmpl w:val="BDCE0EF2"/>
    <w:lvl w:ilvl="0" w:tplc="3A1A48EA">
      <w:start w:val="12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7C6464"/>
    <w:multiLevelType w:val="multilevel"/>
    <w:tmpl w:val="13E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5474E"/>
    <w:multiLevelType w:val="hybridMultilevel"/>
    <w:tmpl w:val="BDCE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436B12"/>
    <w:multiLevelType w:val="multilevel"/>
    <w:tmpl w:val="2314FA36"/>
    <w:lvl w:ilvl="0">
      <w:start w:val="1"/>
      <w:numFmt w:val="decimal"/>
      <w:pStyle w:val="GlobalSubmitTableReference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3F7641A9"/>
    <w:multiLevelType w:val="multilevel"/>
    <w:tmpl w:val="9CD072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38" w15:restartNumberingAfterBreak="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2F7B45"/>
    <w:multiLevelType w:val="hybridMultilevel"/>
    <w:tmpl w:val="473679FA"/>
    <w:lvl w:ilvl="0" w:tplc="0409000F">
      <w:start w:val="1"/>
      <w:numFmt w:val="bullet"/>
      <w:pStyle w:val="Guid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D51050"/>
    <w:multiLevelType w:val="hybridMultilevel"/>
    <w:tmpl w:val="F3024A62"/>
    <w:lvl w:ilvl="0" w:tplc="24E4C2B4">
      <w:start w:val="1"/>
      <w:numFmt w:val="decimal"/>
      <w:lvlText w:val="%1."/>
      <w:lvlJc w:val="left"/>
      <w:pPr>
        <w:ind w:left="1020" w:hanging="360"/>
      </w:pPr>
    </w:lvl>
    <w:lvl w:ilvl="1" w:tplc="180CF17E">
      <w:start w:val="1"/>
      <w:numFmt w:val="decimal"/>
      <w:lvlText w:val="%2."/>
      <w:lvlJc w:val="left"/>
      <w:pPr>
        <w:ind w:left="1020" w:hanging="360"/>
      </w:pPr>
    </w:lvl>
    <w:lvl w:ilvl="2" w:tplc="302080A2">
      <w:start w:val="1"/>
      <w:numFmt w:val="decimal"/>
      <w:lvlText w:val="%3."/>
      <w:lvlJc w:val="left"/>
      <w:pPr>
        <w:ind w:left="1020" w:hanging="360"/>
      </w:pPr>
    </w:lvl>
    <w:lvl w:ilvl="3" w:tplc="4104C370">
      <w:start w:val="1"/>
      <w:numFmt w:val="decimal"/>
      <w:lvlText w:val="%4."/>
      <w:lvlJc w:val="left"/>
      <w:pPr>
        <w:ind w:left="1020" w:hanging="360"/>
      </w:pPr>
    </w:lvl>
    <w:lvl w:ilvl="4" w:tplc="554CC3A0">
      <w:start w:val="1"/>
      <w:numFmt w:val="decimal"/>
      <w:lvlText w:val="%5."/>
      <w:lvlJc w:val="left"/>
      <w:pPr>
        <w:ind w:left="1020" w:hanging="360"/>
      </w:pPr>
    </w:lvl>
    <w:lvl w:ilvl="5" w:tplc="841EE95C">
      <w:start w:val="1"/>
      <w:numFmt w:val="decimal"/>
      <w:lvlText w:val="%6."/>
      <w:lvlJc w:val="left"/>
      <w:pPr>
        <w:ind w:left="1020" w:hanging="360"/>
      </w:pPr>
    </w:lvl>
    <w:lvl w:ilvl="6" w:tplc="2CFE58E4">
      <w:start w:val="1"/>
      <w:numFmt w:val="decimal"/>
      <w:lvlText w:val="%7."/>
      <w:lvlJc w:val="left"/>
      <w:pPr>
        <w:ind w:left="1020" w:hanging="360"/>
      </w:pPr>
    </w:lvl>
    <w:lvl w:ilvl="7" w:tplc="82CA1D40">
      <w:start w:val="1"/>
      <w:numFmt w:val="decimal"/>
      <w:lvlText w:val="%8."/>
      <w:lvlJc w:val="left"/>
      <w:pPr>
        <w:ind w:left="1020" w:hanging="360"/>
      </w:pPr>
    </w:lvl>
    <w:lvl w:ilvl="8" w:tplc="A4A6F1E0">
      <w:start w:val="1"/>
      <w:numFmt w:val="decimal"/>
      <w:lvlText w:val="%9."/>
      <w:lvlJc w:val="left"/>
      <w:pPr>
        <w:ind w:left="1020" w:hanging="360"/>
      </w:pPr>
    </w:lvl>
  </w:abstractNum>
  <w:abstractNum w:abstractNumId="41" w15:restartNumberingAfterBreak="0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4AAD15B8"/>
    <w:multiLevelType w:val="multilevel"/>
    <w:tmpl w:val="C7BC1D40"/>
    <w:lvl w:ilvl="0">
      <w:start w:val="1"/>
      <w:numFmt w:val="bullet"/>
      <w:pStyle w:val="GlobalSubmitList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</w:abstractNum>
  <w:abstractNum w:abstractNumId="43" w15:restartNumberingAfterBreak="0">
    <w:nsid w:val="4EBE1A5B"/>
    <w:multiLevelType w:val="hybridMultilevel"/>
    <w:tmpl w:val="9D6A72DA"/>
    <w:lvl w:ilvl="0" w:tplc="0409000F">
      <w:start w:val="1"/>
      <w:numFmt w:val="decimal"/>
      <w:lvlText w:val="%1."/>
      <w:lvlJc w:val="left"/>
      <w:pPr>
        <w:ind w:left="-2350" w:hanging="360"/>
      </w:pPr>
    </w:lvl>
    <w:lvl w:ilvl="1" w:tplc="04090019" w:tentative="1">
      <w:start w:val="1"/>
      <w:numFmt w:val="lowerLetter"/>
      <w:lvlText w:val="%2."/>
      <w:lvlJc w:val="left"/>
      <w:pPr>
        <w:ind w:left="-1630" w:hanging="360"/>
      </w:pPr>
    </w:lvl>
    <w:lvl w:ilvl="2" w:tplc="0409001B" w:tentative="1">
      <w:start w:val="1"/>
      <w:numFmt w:val="lowerRoman"/>
      <w:lvlText w:val="%3."/>
      <w:lvlJc w:val="right"/>
      <w:pPr>
        <w:ind w:left="-910" w:hanging="180"/>
      </w:pPr>
    </w:lvl>
    <w:lvl w:ilvl="3" w:tplc="0409000F" w:tentative="1">
      <w:start w:val="1"/>
      <w:numFmt w:val="decimal"/>
      <w:lvlText w:val="%4."/>
      <w:lvlJc w:val="left"/>
      <w:pPr>
        <w:ind w:left="-190" w:hanging="360"/>
      </w:pPr>
    </w:lvl>
    <w:lvl w:ilvl="4" w:tplc="04090019" w:tentative="1">
      <w:start w:val="1"/>
      <w:numFmt w:val="lowerLetter"/>
      <w:lvlText w:val="%5."/>
      <w:lvlJc w:val="left"/>
      <w:pPr>
        <w:ind w:left="530" w:hanging="360"/>
      </w:pPr>
    </w:lvl>
    <w:lvl w:ilvl="5" w:tplc="0409001B" w:tentative="1">
      <w:start w:val="1"/>
      <w:numFmt w:val="lowerRoman"/>
      <w:lvlText w:val="%6."/>
      <w:lvlJc w:val="right"/>
      <w:pPr>
        <w:ind w:left="1250" w:hanging="180"/>
      </w:pPr>
    </w:lvl>
    <w:lvl w:ilvl="6" w:tplc="0409000F" w:tentative="1">
      <w:start w:val="1"/>
      <w:numFmt w:val="decimal"/>
      <w:lvlText w:val="%7."/>
      <w:lvlJc w:val="left"/>
      <w:pPr>
        <w:ind w:left="1970" w:hanging="360"/>
      </w:pPr>
    </w:lvl>
    <w:lvl w:ilvl="7" w:tplc="04090019" w:tentative="1">
      <w:start w:val="1"/>
      <w:numFmt w:val="lowerLetter"/>
      <w:lvlText w:val="%8."/>
      <w:lvlJc w:val="left"/>
      <w:pPr>
        <w:ind w:left="2690" w:hanging="360"/>
      </w:pPr>
    </w:lvl>
    <w:lvl w:ilvl="8" w:tplc="0409001B" w:tentative="1">
      <w:start w:val="1"/>
      <w:numFmt w:val="lowerRoman"/>
      <w:lvlText w:val="%9."/>
      <w:lvlJc w:val="right"/>
      <w:pPr>
        <w:ind w:left="3410" w:hanging="180"/>
      </w:pPr>
    </w:lvl>
  </w:abstractNum>
  <w:abstractNum w:abstractNumId="44" w15:restartNumberingAfterBreak="0">
    <w:nsid w:val="4FF35B3E"/>
    <w:multiLevelType w:val="hybridMultilevel"/>
    <w:tmpl w:val="3A4CE2A6"/>
    <w:lvl w:ilvl="0" w:tplc="F2041BA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365F69"/>
    <w:multiLevelType w:val="multilevel"/>
    <w:tmpl w:val="3184FF10"/>
    <w:lvl w:ilvl="0">
      <w:start w:val="1"/>
      <w:numFmt w:val="decimal"/>
      <w:pStyle w:val="Heading1"/>
      <w:lvlText w:val="%1"/>
      <w:lvlJc w:val="left"/>
      <w:pPr>
        <w:tabs>
          <w:tab w:val="num" w:pos="6"/>
        </w:tabs>
        <w:ind w:left="6" w:hanging="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"/>
        </w:tabs>
        <w:ind w:left="10" w:hanging="10"/>
      </w:pPr>
      <w:rPr>
        <w:rFonts w:hint="default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45"/>
        </w:tabs>
        <w:ind w:left="645" w:hanging="15"/>
      </w:pPr>
      <w:rPr>
        <w:rFonts w:ascii="Times New Roman Bold" w:hAnsi="Times New Roman Bold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0"/>
        </w:tabs>
        <w:ind w:left="20" w:hanging="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"/>
        </w:tabs>
        <w:ind w:left="25" w:hanging="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"/>
        </w:tabs>
        <w:ind w:left="30" w:hanging="3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"/>
        </w:tabs>
        <w:ind w:left="35" w:hanging="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0"/>
        </w:tabs>
        <w:ind w:left="40" w:hanging="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"/>
        </w:tabs>
        <w:ind w:left="45" w:hanging="45"/>
      </w:pPr>
      <w:rPr>
        <w:rFonts w:hint="default"/>
      </w:rPr>
    </w:lvl>
  </w:abstractNum>
  <w:abstractNum w:abstractNumId="46" w15:restartNumberingAfterBreak="0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7" w15:restartNumberingAfterBreak="0">
    <w:nsid w:val="50D25535"/>
    <w:multiLevelType w:val="multilevel"/>
    <w:tmpl w:val="DC0EA5DE"/>
    <w:styleLink w:val="BulletGlobalSubmit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</w:abstractNum>
  <w:abstractNum w:abstractNumId="48" w15:restartNumberingAfterBreak="0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9" w15:restartNumberingAfterBreak="0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50" w15:restartNumberingAfterBreak="0">
    <w:nsid w:val="552C3D2A"/>
    <w:multiLevelType w:val="hybridMultilevel"/>
    <w:tmpl w:val="637ABD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1" w15:restartNumberingAfterBreak="0">
    <w:nsid w:val="5843512B"/>
    <w:multiLevelType w:val="multilevel"/>
    <w:tmpl w:val="AAC4D10C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pStyle w:val="GlobalSubmit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</w:abstractNum>
  <w:abstractNum w:abstractNumId="52" w15:restartNumberingAfterBreak="0">
    <w:nsid w:val="5900265E"/>
    <w:multiLevelType w:val="hybridMultilevel"/>
    <w:tmpl w:val="79B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4F1EA4"/>
    <w:multiLevelType w:val="hybridMultilevel"/>
    <w:tmpl w:val="48042340"/>
    <w:lvl w:ilvl="0" w:tplc="541A0420">
      <w:start w:val="1"/>
      <w:numFmt w:val="bullet"/>
      <w:pStyle w:val="GlobalSubmitTableBulletLis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4" w15:restartNumberingAfterBreak="0">
    <w:nsid w:val="5C980D01"/>
    <w:multiLevelType w:val="hybridMultilevel"/>
    <w:tmpl w:val="BE4623F6"/>
    <w:lvl w:ilvl="0" w:tplc="6DC22D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EEB2859"/>
    <w:multiLevelType w:val="hybridMultilevel"/>
    <w:tmpl w:val="4BB6FE5E"/>
    <w:lvl w:ilvl="0" w:tplc="1A14E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A0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AC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687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21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67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E1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40F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CD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15111F"/>
    <w:multiLevelType w:val="multilevel"/>
    <w:tmpl w:val="CA76B17C"/>
    <w:lvl w:ilvl="0">
      <w:start w:val="1"/>
      <w:numFmt w:val="decimal"/>
      <w:pStyle w:val="GlobalSubmitListNumb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7" w15:restartNumberingAfterBreak="0">
    <w:nsid w:val="63631505"/>
    <w:multiLevelType w:val="hybridMultilevel"/>
    <w:tmpl w:val="4F9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B03380"/>
    <w:multiLevelType w:val="multilevel"/>
    <w:tmpl w:val="FAB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B70DD3"/>
    <w:multiLevelType w:val="multilevel"/>
    <w:tmpl w:val="70EC87D2"/>
    <w:styleLink w:val="PharsightStyl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61" w15:restartNumberingAfterBreak="0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C721AF8"/>
    <w:multiLevelType w:val="hybridMultilevel"/>
    <w:tmpl w:val="6F0ECD68"/>
    <w:lvl w:ilvl="0" w:tplc="9DA8D846">
      <w:start w:val="1"/>
      <w:numFmt w:val="lowerLetter"/>
      <w:pStyle w:val="GlobalSubmitTableAlphaList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64" w15:restartNumberingAfterBreak="0">
    <w:nsid w:val="6F4164FD"/>
    <w:multiLevelType w:val="hybridMultilevel"/>
    <w:tmpl w:val="CE868DF8"/>
    <w:lvl w:ilvl="0" w:tplc="5B3C60E4">
      <w:start w:val="1"/>
      <w:numFmt w:val="bullet"/>
      <w:pStyle w:val="documenttextbulletedindented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6A8E52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1C3C82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4F50204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10C4AB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8E04D0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41C69A2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C256F06A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B9881C52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5" w15:restartNumberingAfterBreak="0">
    <w:nsid w:val="6F4D3ED8"/>
    <w:multiLevelType w:val="hybridMultilevel"/>
    <w:tmpl w:val="B24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035A3"/>
    <w:multiLevelType w:val="multilevel"/>
    <w:tmpl w:val="51DE486A"/>
    <w:lvl w:ilvl="0">
      <w:start w:val="1"/>
      <w:numFmt w:val="upperLetter"/>
      <w:pStyle w:val="C-Appendix"/>
      <w:lvlText w:val="Appendix 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7" w15:restartNumberingAfterBreak="0">
    <w:nsid w:val="73042A86"/>
    <w:multiLevelType w:val="hybridMultilevel"/>
    <w:tmpl w:val="44C47ED4"/>
    <w:lvl w:ilvl="0" w:tplc="53A45636">
      <w:start w:val="1"/>
      <w:numFmt w:val="bullet"/>
      <w:pStyle w:val="R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abstractNum w:abstractNumId="69" w15:restartNumberingAfterBreak="0">
    <w:nsid w:val="77112279"/>
    <w:multiLevelType w:val="hybridMultilevel"/>
    <w:tmpl w:val="8506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3148A6"/>
    <w:multiLevelType w:val="hybridMultilevel"/>
    <w:tmpl w:val="B8DA3064"/>
    <w:lvl w:ilvl="0" w:tplc="9BD82634">
      <w:start w:val="1"/>
      <w:numFmt w:val="bullet"/>
      <w:pStyle w:val="documenttex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B89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A0D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A1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89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B47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64B9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38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E44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185233"/>
    <w:multiLevelType w:val="hybridMultilevel"/>
    <w:tmpl w:val="1F02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920430">
    <w:abstractNumId w:val="70"/>
  </w:num>
  <w:num w:numId="2" w16cid:durableId="1310404189">
    <w:abstractNumId w:val="64"/>
  </w:num>
  <w:num w:numId="3" w16cid:durableId="1185245195">
    <w:abstractNumId w:val="13"/>
  </w:num>
  <w:num w:numId="4" w16cid:durableId="855969940">
    <w:abstractNumId w:val="59"/>
  </w:num>
  <w:num w:numId="5" w16cid:durableId="1697998756">
    <w:abstractNumId w:val="67"/>
  </w:num>
  <w:num w:numId="6" w16cid:durableId="1908415597">
    <w:abstractNumId w:val="44"/>
  </w:num>
  <w:num w:numId="7" w16cid:durableId="236133418">
    <w:abstractNumId w:val="46"/>
  </w:num>
  <w:num w:numId="8" w16cid:durableId="312609665">
    <w:abstractNumId w:val="37"/>
  </w:num>
  <w:num w:numId="9" w16cid:durableId="1255086294">
    <w:abstractNumId w:val="47"/>
  </w:num>
  <w:num w:numId="10" w16cid:durableId="2095779229">
    <w:abstractNumId w:val="51"/>
  </w:num>
  <w:num w:numId="11" w16cid:durableId="766928993">
    <w:abstractNumId w:val="36"/>
  </w:num>
  <w:num w:numId="12" w16cid:durableId="126046596">
    <w:abstractNumId w:val="24"/>
  </w:num>
  <w:num w:numId="13" w16cid:durableId="456223627">
    <w:abstractNumId w:val="23"/>
  </w:num>
  <w:num w:numId="14" w16cid:durableId="1191803000">
    <w:abstractNumId w:val="28"/>
  </w:num>
  <w:num w:numId="15" w16cid:durableId="2119836455">
    <w:abstractNumId w:val="39"/>
  </w:num>
  <w:num w:numId="16" w16cid:durableId="502473728">
    <w:abstractNumId w:val="66"/>
  </w:num>
  <w:num w:numId="17" w16cid:durableId="628126644">
    <w:abstractNumId w:val="61"/>
  </w:num>
  <w:num w:numId="18" w16cid:durableId="1988894116">
    <w:abstractNumId w:val="38"/>
  </w:num>
  <w:num w:numId="19" w16cid:durableId="719327761">
    <w:abstractNumId w:val="48"/>
  </w:num>
  <w:num w:numId="20" w16cid:durableId="699740050">
    <w:abstractNumId w:val="68"/>
  </w:num>
  <w:num w:numId="21" w16cid:durableId="69009613">
    <w:abstractNumId w:val="62"/>
  </w:num>
  <w:num w:numId="22" w16cid:durableId="632369339">
    <w:abstractNumId w:val="26"/>
  </w:num>
  <w:num w:numId="23" w16cid:durableId="323238548">
    <w:abstractNumId w:val="49"/>
  </w:num>
  <w:num w:numId="24" w16cid:durableId="597369094">
    <w:abstractNumId w:val="41"/>
  </w:num>
  <w:num w:numId="25" w16cid:durableId="555623772">
    <w:abstractNumId w:val="18"/>
  </w:num>
  <w:num w:numId="26" w16cid:durableId="303002672">
    <w:abstractNumId w:val="60"/>
  </w:num>
  <w:num w:numId="27" w16cid:durableId="1319649144">
    <w:abstractNumId w:val="11"/>
  </w:num>
  <w:num w:numId="28" w16cid:durableId="2143308831">
    <w:abstractNumId w:val="69"/>
  </w:num>
  <w:num w:numId="29" w16cid:durableId="1324233529">
    <w:abstractNumId w:val="45"/>
  </w:num>
  <w:num w:numId="30" w16cid:durableId="1089352194">
    <w:abstractNumId w:val="42"/>
  </w:num>
  <w:num w:numId="31" w16cid:durableId="1838812112">
    <w:abstractNumId w:val="63"/>
  </w:num>
  <w:num w:numId="32" w16cid:durableId="283387030">
    <w:abstractNumId w:val="53"/>
  </w:num>
  <w:num w:numId="33" w16cid:durableId="1653096474">
    <w:abstractNumId w:val="54"/>
  </w:num>
  <w:num w:numId="34" w16cid:durableId="439573251">
    <w:abstractNumId w:val="71"/>
  </w:num>
  <w:num w:numId="35" w16cid:durableId="377700770">
    <w:abstractNumId w:val="16"/>
  </w:num>
  <w:num w:numId="36" w16cid:durableId="1616280751">
    <w:abstractNumId w:val="12"/>
  </w:num>
  <w:num w:numId="37" w16cid:durableId="27375548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0292859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0704527">
    <w:abstractNumId w:val="2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69539848">
    <w:abstractNumId w:val="31"/>
  </w:num>
  <w:num w:numId="41" w16cid:durableId="100418217">
    <w:abstractNumId w:val="10"/>
  </w:num>
  <w:num w:numId="42" w16cid:durableId="543757112">
    <w:abstractNumId w:val="25"/>
  </w:num>
  <w:num w:numId="43" w16cid:durableId="215893150">
    <w:abstractNumId w:val="32"/>
  </w:num>
  <w:num w:numId="44" w16cid:durableId="1551071388">
    <w:abstractNumId w:val="29"/>
  </w:num>
  <w:num w:numId="45" w16cid:durableId="2071658995">
    <w:abstractNumId w:val="15"/>
  </w:num>
  <w:num w:numId="46" w16cid:durableId="1541626037">
    <w:abstractNumId w:val="6"/>
  </w:num>
  <w:num w:numId="47" w16cid:durableId="1779450331">
    <w:abstractNumId w:val="5"/>
  </w:num>
  <w:num w:numId="48" w16cid:durableId="1960378828">
    <w:abstractNumId w:val="4"/>
  </w:num>
  <w:num w:numId="49" w16cid:durableId="1422488562">
    <w:abstractNumId w:val="3"/>
  </w:num>
  <w:num w:numId="50" w16cid:durableId="782186796">
    <w:abstractNumId w:val="2"/>
  </w:num>
  <w:num w:numId="51" w16cid:durableId="602884901">
    <w:abstractNumId w:val="1"/>
  </w:num>
  <w:num w:numId="52" w16cid:durableId="452406229">
    <w:abstractNumId w:val="50"/>
  </w:num>
  <w:num w:numId="53" w16cid:durableId="57289408">
    <w:abstractNumId w:val="57"/>
  </w:num>
  <w:num w:numId="54" w16cid:durableId="1442458580">
    <w:abstractNumId w:val="17"/>
  </w:num>
  <w:num w:numId="55" w16cid:durableId="409739341">
    <w:abstractNumId w:val="52"/>
  </w:num>
  <w:num w:numId="56" w16cid:durableId="309528650">
    <w:abstractNumId w:val="27"/>
  </w:num>
  <w:num w:numId="57" w16cid:durableId="912811467">
    <w:abstractNumId w:val="65"/>
  </w:num>
  <w:num w:numId="58" w16cid:durableId="394164205">
    <w:abstractNumId w:val="19"/>
  </w:num>
  <w:num w:numId="59" w16cid:durableId="1914780211">
    <w:abstractNumId w:val="45"/>
  </w:num>
  <w:num w:numId="60" w16cid:durableId="1861777752">
    <w:abstractNumId w:val="45"/>
  </w:num>
  <w:num w:numId="61" w16cid:durableId="687874291">
    <w:abstractNumId w:val="45"/>
  </w:num>
  <w:num w:numId="62" w16cid:durableId="2033261175">
    <w:abstractNumId w:val="58"/>
  </w:num>
  <w:num w:numId="63" w16cid:durableId="1192649687">
    <w:abstractNumId w:val="56"/>
  </w:num>
  <w:num w:numId="64" w16cid:durableId="1439326850">
    <w:abstractNumId w:val="9"/>
  </w:num>
  <w:num w:numId="65" w16cid:durableId="87193703">
    <w:abstractNumId w:val="7"/>
  </w:num>
  <w:num w:numId="66" w16cid:durableId="321589654">
    <w:abstractNumId w:val="8"/>
  </w:num>
  <w:num w:numId="67" w16cid:durableId="1391001875">
    <w:abstractNumId w:val="0"/>
  </w:num>
  <w:num w:numId="68" w16cid:durableId="1509976863">
    <w:abstractNumId w:val="30"/>
  </w:num>
  <w:num w:numId="69" w16cid:durableId="199100930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1726464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34792549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27938008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8699911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41331903">
    <w:abstractNumId w:val="34"/>
  </w:num>
  <w:num w:numId="75" w16cid:durableId="1425225696">
    <w:abstractNumId w:val="43"/>
  </w:num>
  <w:num w:numId="76" w16cid:durableId="1229875559">
    <w:abstractNumId w:val="45"/>
  </w:num>
  <w:num w:numId="77" w16cid:durableId="40056078">
    <w:abstractNumId w:val="45"/>
  </w:num>
  <w:num w:numId="78" w16cid:durableId="812720277">
    <w:abstractNumId w:val="35"/>
  </w:num>
  <w:num w:numId="79" w16cid:durableId="1426221309">
    <w:abstractNumId w:val="55"/>
  </w:num>
  <w:num w:numId="80" w16cid:durableId="1713772469">
    <w:abstractNumId w:val="33"/>
  </w:num>
  <w:num w:numId="81" w16cid:durableId="1644965713">
    <w:abstractNumId w:val="40"/>
  </w:num>
  <w:num w:numId="82" w16cid:durableId="1305698154">
    <w:abstractNumId w:val="41"/>
  </w:num>
  <w:num w:numId="83" w16cid:durableId="1578393723">
    <w:abstractNumId w:val="4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nl-NL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s-ES" w:vendorID="64" w:dllVersion="0" w:nlCheck="1" w:checkStyle="0"/>
  <w:activeWritingStyle w:appName="MSWord" w:lang="pl-PL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characterSpacingControl w:val="doNotCompress"/>
  <w:hdrShapeDefaults>
    <o:shapedefaults v:ext="edit" spidmax="2050" fillcolor="gray">
      <v:fill color="gray" opacity="22938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06"/>
    <w:rsid w:val="00000236"/>
    <w:rsid w:val="000002C7"/>
    <w:rsid w:val="00000338"/>
    <w:rsid w:val="0000074B"/>
    <w:rsid w:val="00000ADC"/>
    <w:rsid w:val="00000E43"/>
    <w:rsid w:val="00001152"/>
    <w:rsid w:val="0000143E"/>
    <w:rsid w:val="00001482"/>
    <w:rsid w:val="00001719"/>
    <w:rsid w:val="0000289E"/>
    <w:rsid w:val="00002B3C"/>
    <w:rsid w:val="00002CD6"/>
    <w:rsid w:val="00002DD9"/>
    <w:rsid w:val="00002E6A"/>
    <w:rsid w:val="000031EA"/>
    <w:rsid w:val="000032A2"/>
    <w:rsid w:val="000033A4"/>
    <w:rsid w:val="0000383F"/>
    <w:rsid w:val="00003869"/>
    <w:rsid w:val="000039FE"/>
    <w:rsid w:val="00003A30"/>
    <w:rsid w:val="00003BF2"/>
    <w:rsid w:val="00003C90"/>
    <w:rsid w:val="00004278"/>
    <w:rsid w:val="000043F1"/>
    <w:rsid w:val="0000445D"/>
    <w:rsid w:val="0000476D"/>
    <w:rsid w:val="00004880"/>
    <w:rsid w:val="000049D1"/>
    <w:rsid w:val="00004AAF"/>
    <w:rsid w:val="00004BA5"/>
    <w:rsid w:val="00004E49"/>
    <w:rsid w:val="00004E6B"/>
    <w:rsid w:val="00005309"/>
    <w:rsid w:val="0000563A"/>
    <w:rsid w:val="000059BA"/>
    <w:rsid w:val="00005C8B"/>
    <w:rsid w:val="00005EB7"/>
    <w:rsid w:val="00005EBD"/>
    <w:rsid w:val="000061E3"/>
    <w:rsid w:val="000064A6"/>
    <w:rsid w:val="000068CE"/>
    <w:rsid w:val="00006C39"/>
    <w:rsid w:val="00007462"/>
    <w:rsid w:val="000074BE"/>
    <w:rsid w:val="00007638"/>
    <w:rsid w:val="0000764C"/>
    <w:rsid w:val="0000765A"/>
    <w:rsid w:val="00007895"/>
    <w:rsid w:val="00007996"/>
    <w:rsid w:val="000079D5"/>
    <w:rsid w:val="00007D8E"/>
    <w:rsid w:val="00007E4B"/>
    <w:rsid w:val="00010268"/>
    <w:rsid w:val="0001031D"/>
    <w:rsid w:val="000104F5"/>
    <w:rsid w:val="00010962"/>
    <w:rsid w:val="00010BE3"/>
    <w:rsid w:val="00010E2F"/>
    <w:rsid w:val="0001101A"/>
    <w:rsid w:val="0001108D"/>
    <w:rsid w:val="00011246"/>
    <w:rsid w:val="00011315"/>
    <w:rsid w:val="000114D6"/>
    <w:rsid w:val="000115B4"/>
    <w:rsid w:val="00011635"/>
    <w:rsid w:val="000119BD"/>
    <w:rsid w:val="000120A4"/>
    <w:rsid w:val="00012405"/>
    <w:rsid w:val="000125B3"/>
    <w:rsid w:val="00012863"/>
    <w:rsid w:val="00012BF5"/>
    <w:rsid w:val="00012C99"/>
    <w:rsid w:val="00012D10"/>
    <w:rsid w:val="00012DB9"/>
    <w:rsid w:val="00012E05"/>
    <w:rsid w:val="00013433"/>
    <w:rsid w:val="00013525"/>
    <w:rsid w:val="0001353D"/>
    <w:rsid w:val="00013596"/>
    <w:rsid w:val="000135B4"/>
    <w:rsid w:val="00013B57"/>
    <w:rsid w:val="00013E16"/>
    <w:rsid w:val="0001428B"/>
    <w:rsid w:val="000142AD"/>
    <w:rsid w:val="000142C6"/>
    <w:rsid w:val="00014376"/>
    <w:rsid w:val="00014638"/>
    <w:rsid w:val="00014701"/>
    <w:rsid w:val="0001480D"/>
    <w:rsid w:val="00014834"/>
    <w:rsid w:val="00014904"/>
    <w:rsid w:val="0001490C"/>
    <w:rsid w:val="00014F70"/>
    <w:rsid w:val="00015196"/>
    <w:rsid w:val="00015315"/>
    <w:rsid w:val="00015400"/>
    <w:rsid w:val="00015510"/>
    <w:rsid w:val="00015BFD"/>
    <w:rsid w:val="00015C4F"/>
    <w:rsid w:val="00015CF6"/>
    <w:rsid w:val="00016522"/>
    <w:rsid w:val="000166A3"/>
    <w:rsid w:val="00016853"/>
    <w:rsid w:val="000169E3"/>
    <w:rsid w:val="00017096"/>
    <w:rsid w:val="00017342"/>
    <w:rsid w:val="000175C3"/>
    <w:rsid w:val="00017660"/>
    <w:rsid w:val="00017943"/>
    <w:rsid w:val="00017A7F"/>
    <w:rsid w:val="00017ACC"/>
    <w:rsid w:val="00017C7A"/>
    <w:rsid w:val="00017CA1"/>
    <w:rsid w:val="00017E47"/>
    <w:rsid w:val="00017E82"/>
    <w:rsid w:val="000200A2"/>
    <w:rsid w:val="00020207"/>
    <w:rsid w:val="00020530"/>
    <w:rsid w:val="0002057C"/>
    <w:rsid w:val="000207F2"/>
    <w:rsid w:val="00020A3C"/>
    <w:rsid w:val="00020C84"/>
    <w:rsid w:val="00020D99"/>
    <w:rsid w:val="00020F05"/>
    <w:rsid w:val="00020F63"/>
    <w:rsid w:val="0002139B"/>
    <w:rsid w:val="000213FE"/>
    <w:rsid w:val="0002152B"/>
    <w:rsid w:val="000217A4"/>
    <w:rsid w:val="000217E5"/>
    <w:rsid w:val="0002189D"/>
    <w:rsid w:val="00021953"/>
    <w:rsid w:val="00021F4D"/>
    <w:rsid w:val="00021FB8"/>
    <w:rsid w:val="0002293E"/>
    <w:rsid w:val="00022B87"/>
    <w:rsid w:val="00022FB6"/>
    <w:rsid w:val="0002305C"/>
    <w:rsid w:val="00023083"/>
    <w:rsid w:val="0002311C"/>
    <w:rsid w:val="000231E5"/>
    <w:rsid w:val="000232C0"/>
    <w:rsid w:val="0002338C"/>
    <w:rsid w:val="0002355E"/>
    <w:rsid w:val="00023560"/>
    <w:rsid w:val="00023592"/>
    <w:rsid w:val="000236EE"/>
    <w:rsid w:val="000237CC"/>
    <w:rsid w:val="00023C54"/>
    <w:rsid w:val="00023DFD"/>
    <w:rsid w:val="00023F11"/>
    <w:rsid w:val="00023F7C"/>
    <w:rsid w:val="0002417C"/>
    <w:rsid w:val="000241F0"/>
    <w:rsid w:val="0002443A"/>
    <w:rsid w:val="00024550"/>
    <w:rsid w:val="000247AE"/>
    <w:rsid w:val="00024AD0"/>
    <w:rsid w:val="00024B98"/>
    <w:rsid w:val="00024D6B"/>
    <w:rsid w:val="00024D8B"/>
    <w:rsid w:val="0002510C"/>
    <w:rsid w:val="000252DB"/>
    <w:rsid w:val="00025462"/>
    <w:rsid w:val="000255CA"/>
    <w:rsid w:val="0002572A"/>
    <w:rsid w:val="000257C7"/>
    <w:rsid w:val="00025A83"/>
    <w:rsid w:val="00025C7C"/>
    <w:rsid w:val="00025D9B"/>
    <w:rsid w:val="00025E61"/>
    <w:rsid w:val="00025F5D"/>
    <w:rsid w:val="00026045"/>
    <w:rsid w:val="000263F5"/>
    <w:rsid w:val="000267E5"/>
    <w:rsid w:val="00026926"/>
    <w:rsid w:val="00026A01"/>
    <w:rsid w:val="00026A91"/>
    <w:rsid w:val="00026C83"/>
    <w:rsid w:val="00026FE9"/>
    <w:rsid w:val="0002711B"/>
    <w:rsid w:val="000272CD"/>
    <w:rsid w:val="000274BE"/>
    <w:rsid w:val="00027565"/>
    <w:rsid w:val="0002775F"/>
    <w:rsid w:val="00027B23"/>
    <w:rsid w:val="00027BD5"/>
    <w:rsid w:val="000300A2"/>
    <w:rsid w:val="00030404"/>
    <w:rsid w:val="00030666"/>
    <w:rsid w:val="00030770"/>
    <w:rsid w:val="00030D34"/>
    <w:rsid w:val="0003110C"/>
    <w:rsid w:val="000314C7"/>
    <w:rsid w:val="00031517"/>
    <w:rsid w:val="0003184F"/>
    <w:rsid w:val="000319F7"/>
    <w:rsid w:val="00031B1E"/>
    <w:rsid w:val="0003206C"/>
    <w:rsid w:val="000324CE"/>
    <w:rsid w:val="00032827"/>
    <w:rsid w:val="000328F5"/>
    <w:rsid w:val="00032A5C"/>
    <w:rsid w:val="00032A5D"/>
    <w:rsid w:val="000332E7"/>
    <w:rsid w:val="000333B6"/>
    <w:rsid w:val="0003345E"/>
    <w:rsid w:val="0003351E"/>
    <w:rsid w:val="0003360B"/>
    <w:rsid w:val="00033789"/>
    <w:rsid w:val="00033C0D"/>
    <w:rsid w:val="00033CB8"/>
    <w:rsid w:val="00033CE0"/>
    <w:rsid w:val="00033DDD"/>
    <w:rsid w:val="0003403D"/>
    <w:rsid w:val="000342EE"/>
    <w:rsid w:val="000343EA"/>
    <w:rsid w:val="0003441D"/>
    <w:rsid w:val="0003445B"/>
    <w:rsid w:val="00034783"/>
    <w:rsid w:val="00034AA8"/>
    <w:rsid w:val="00034C7D"/>
    <w:rsid w:val="000350C9"/>
    <w:rsid w:val="000351D2"/>
    <w:rsid w:val="000355C2"/>
    <w:rsid w:val="00035853"/>
    <w:rsid w:val="0003595B"/>
    <w:rsid w:val="00035B99"/>
    <w:rsid w:val="00035F7B"/>
    <w:rsid w:val="00035FFA"/>
    <w:rsid w:val="00036094"/>
    <w:rsid w:val="00036864"/>
    <w:rsid w:val="00036ED7"/>
    <w:rsid w:val="000370A3"/>
    <w:rsid w:val="00037210"/>
    <w:rsid w:val="00037340"/>
    <w:rsid w:val="00037353"/>
    <w:rsid w:val="00037490"/>
    <w:rsid w:val="000375D1"/>
    <w:rsid w:val="00037BCE"/>
    <w:rsid w:val="00037D56"/>
    <w:rsid w:val="00037F5E"/>
    <w:rsid w:val="00037F7B"/>
    <w:rsid w:val="00040073"/>
    <w:rsid w:val="00040C26"/>
    <w:rsid w:val="0004114B"/>
    <w:rsid w:val="0004162E"/>
    <w:rsid w:val="00041A63"/>
    <w:rsid w:val="00041AD6"/>
    <w:rsid w:val="00041DF8"/>
    <w:rsid w:val="00041E75"/>
    <w:rsid w:val="00042138"/>
    <w:rsid w:val="0004222A"/>
    <w:rsid w:val="00042279"/>
    <w:rsid w:val="0004232B"/>
    <w:rsid w:val="0004274B"/>
    <w:rsid w:val="000428B6"/>
    <w:rsid w:val="00042AE0"/>
    <w:rsid w:val="00042C05"/>
    <w:rsid w:val="00042C1F"/>
    <w:rsid w:val="00042D5B"/>
    <w:rsid w:val="00043486"/>
    <w:rsid w:val="0004388B"/>
    <w:rsid w:val="00043992"/>
    <w:rsid w:val="000439BC"/>
    <w:rsid w:val="00043BC1"/>
    <w:rsid w:val="00043EF1"/>
    <w:rsid w:val="0004402B"/>
    <w:rsid w:val="00044AA8"/>
    <w:rsid w:val="00044DE3"/>
    <w:rsid w:val="00045008"/>
    <w:rsid w:val="000452AE"/>
    <w:rsid w:val="0004555A"/>
    <w:rsid w:val="000456CD"/>
    <w:rsid w:val="000457A4"/>
    <w:rsid w:val="000459B6"/>
    <w:rsid w:val="00045DD2"/>
    <w:rsid w:val="00045E57"/>
    <w:rsid w:val="00045EEE"/>
    <w:rsid w:val="000462B4"/>
    <w:rsid w:val="00046517"/>
    <w:rsid w:val="000465A0"/>
    <w:rsid w:val="00046673"/>
    <w:rsid w:val="000466C7"/>
    <w:rsid w:val="0004695B"/>
    <w:rsid w:val="00046BDD"/>
    <w:rsid w:val="0004720A"/>
    <w:rsid w:val="000472E3"/>
    <w:rsid w:val="00047561"/>
    <w:rsid w:val="000475A0"/>
    <w:rsid w:val="0004763C"/>
    <w:rsid w:val="00047C55"/>
    <w:rsid w:val="00047DC0"/>
    <w:rsid w:val="00050121"/>
    <w:rsid w:val="000501AA"/>
    <w:rsid w:val="00050286"/>
    <w:rsid w:val="000502D8"/>
    <w:rsid w:val="000502DC"/>
    <w:rsid w:val="000503F0"/>
    <w:rsid w:val="00050408"/>
    <w:rsid w:val="0005079C"/>
    <w:rsid w:val="00050AFE"/>
    <w:rsid w:val="000510BB"/>
    <w:rsid w:val="000517B9"/>
    <w:rsid w:val="00051AE1"/>
    <w:rsid w:val="00051BBA"/>
    <w:rsid w:val="00051E7C"/>
    <w:rsid w:val="00051EF1"/>
    <w:rsid w:val="00051F6C"/>
    <w:rsid w:val="00052353"/>
    <w:rsid w:val="00052431"/>
    <w:rsid w:val="00052440"/>
    <w:rsid w:val="00052646"/>
    <w:rsid w:val="000527F8"/>
    <w:rsid w:val="00052AE5"/>
    <w:rsid w:val="00052EA3"/>
    <w:rsid w:val="00053019"/>
    <w:rsid w:val="0005301C"/>
    <w:rsid w:val="0005303C"/>
    <w:rsid w:val="00053143"/>
    <w:rsid w:val="00053207"/>
    <w:rsid w:val="000535E7"/>
    <w:rsid w:val="0005370E"/>
    <w:rsid w:val="00053782"/>
    <w:rsid w:val="000537B1"/>
    <w:rsid w:val="00053D00"/>
    <w:rsid w:val="00053F29"/>
    <w:rsid w:val="000542ED"/>
    <w:rsid w:val="0005459F"/>
    <w:rsid w:val="00054BAE"/>
    <w:rsid w:val="00054C39"/>
    <w:rsid w:val="00054D10"/>
    <w:rsid w:val="00054FCF"/>
    <w:rsid w:val="00055037"/>
    <w:rsid w:val="00055105"/>
    <w:rsid w:val="0005513D"/>
    <w:rsid w:val="0005523A"/>
    <w:rsid w:val="00055373"/>
    <w:rsid w:val="000554B2"/>
    <w:rsid w:val="0005561A"/>
    <w:rsid w:val="000556A5"/>
    <w:rsid w:val="00055B53"/>
    <w:rsid w:val="00055B61"/>
    <w:rsid w:val="00055BE9"/>
    <w:rsid w:val="00055C9D"/>
    <w:rsid w:val="00055E4E"/>
    <w:rsid w:val="00055FAB"/>
    <w:rsid w:val="0005656E"/>
    <w:rsid w:val="00056709"/>
    <w:rsid w:val="00056852"/>
    <w:rsid w:val="00056C7B"/>
    <w:rsid w:val="00056EF5"/>
    <w:rsid w:val="00056F16"/>
    <w:rsid w:val="00056F87"/>
    <w:rsid w:val="00057230"/>
    <w:rsid w:val="00057630"/>
    <w:rsid w:val="000601E0"/>
    <w:rsid w:val="00060318"/>
    <w:rsid w:val="000603BC"/>
    <w:rsid w:val="000604C5"/>
    <w:rsid w:val="0006071A"/>
    <w:rsid w:val="00060D77"/>
    <w:rsid w:val="00060F6A"/>
    <w:rsid w:val="00060FD1"/>
    <w:rsid w:val="000612C6"/>
    <w:rsid w:val="0006150E"/>
    <w:rsid w:val="00061513"/>
    <w:rsid w:val="00061B00"/>
    <w:rsid w:val="00061FF1"/>
    <w:rsid w:val="0006222A"/>
    <w:rsid w:val="0006224F"/>
    <w:rsid w:val="00062299"/>
    <w:rsid w:val="0006326B"/>
    <w:rsid w:val="00063515"/>
    <w:rsid w:val="00063B9A"/>
    <w:rsid w:val="00063D6B"/>
    <w:rsid w:val="00063DBA"/>
    <w:rsid w:val="0006449F"/>
    <w:rsid w:val="000644FF"/>
    <w:rsid w:val="0006450C"/>
    <w:rsid w:val="00064591"/>
    <w:rsid w:val="000646DE"/>
    <w:rsid w:val="00064990"/>
    <w:rsid w:val="000649EE"/>
    <w:rsid w:val="00064A1D"/>
    <w:rsid w:val="00064B58"/>
    <w:rsid w:val="00064B68"/>
    <w:rsid w:val="00064B71"/>
    <w:rsid w:val="00064BBE"/>
    <w:rsid w:val="00064E80"/>
    <w:rsid w:val="00064ECB"/>
    <w:rsid w:val="00064F11"/>
    <w:rsid w:val="000650A3"/>
    <w:rsid w:val="000652E4"/>
    <w:rsid w:val="00065382"/>
    <w:rsid w:val="00065402"/>
    <w:rsid w:val="00065424"/>
    <w:rsid w:val="00065714"/>
    <w:rsid w:val="00065812"/>
    <w:rsid w:val="000661C3"/>
    <w:rsid w:val="00066302"/>
    <w:rsid w:val="0006639B"/>
    <w:rsid w:val="000663F8"/>
    <w:rsid w:val="00066430"/>
    <w:rsid w:val="00066712"/>
    <w:rsid w:val="00066798"/>
    <w:rsid w:val="0006679C"/>
    <w:rsid w:val="0006695B"/>
    <w:rsid w:val="0006696C"/>
    <w:rsid w:val="00066B56"/>
    <w:rsid w:val="00066D52"/>
    <w:rsid w:val="00066D97"/>
    <w:rsid w:val="00066EF7"/>
    <w:rsid w:val="0006746B"/>
    <w:rsid w:val="00067660"/>
    <w:rsid w:val="0006783A"/>
    <w:rsid w:val="00067879"/>
    <w:rsid w:val="000678DE"/>
    <w:rsid w:val="00067A25"/>
    <w:rsid w:val="00070465"/>
    <w:rsid w:val="000704D4"/>
    <w:rsid w:val="0007085C"/>
    <w:rsid w:val="00070D19"/>
    <w:rsid w:val="0007120C"/>
    <w:rsid w:val="000713B2"/>
    <w:rsid w:val="00071507"/>
    <w:rsid w:val="000717D4"/>
    <w:rsid w:val="0007181C"/>
    <w:rsid w:val="00071877"/>
    <w:rsid w:val="00071996"/>
    <w:rsid w:val="00071B18"/>
    <w:rsid w:val="00071C56"/>
    <w:rsid w:val="00071D48"/>
    <w:rsid w:val="00072433"/>
    <w:rsid w:val="00072441"/>
    <w:rsid w:val="00072B46"/>
    <w:rsid w:val="00072E67"/>
    <w:rsid w:val="00072FE7"/>
    <w:rsid w:val="000730DD"/>
    <w:rsid w:val="00073282"/>
    <w:rsid w:val="000732DA"/>
    <w:rsid w:val="0007335B"/>
    <w:rsid w:val="00073494"/>
    <w:rsid w:val="000734B7"/>
    <w:rsid w:val="000735E5"/>
    <w:rsid w:val="00073735"/>
    <w:rsid w:val="000737D5"/>
    <w:rsid w:val="00073912"/>
    <w:rsid w:val="00073A63"/>
    <w:rsid w:val="0007400E"/>
    <w:rsid w:val="0007462F"/>
    <w:rsid w:val="00074900"/>
    <w:rsid w:val="000749C6"/>
    <w:rsid w:val="00074A12"/>
    <w:rsid w:val="00074C21"/>
    <w:rsid w:val="00074F8F"/>
    <w:rsid w:val="00075000"/>
    <w:rsid w:val="0007509D"/>
    <w:rsid w:val="000751C0"/>
    <w:rsid w:val="000755CF"/>
    <w:rsid w:val="000758F6"/>
    <w:rsid w:val="00075B05"/>
    <w:rsid w:val="00075B6F"/>
    <w:rsid w:val="00075B7A"/>
    <w:rsid w:val="00075CEE"/>
    <w:rsid w:val="00075E0A"/>
    <w:rsid w:val="0007635A"/>
    <w:rsid w:val="000764F8"/>
    <w:rsid w:val="000766D8"/>
    <w:rsid w:val="00076B05"/>
    <w:rsid w:val="00076D4A"/>
    <w:rsid w:val="00076E2C"/>
    <w:rsid w:val="000774D6"/>
    <w:rsid w:val="000774DB"/>
    <w:rsid w:val="000775CD"/>
    <w:rsid w:val="00077764"/>
    <w:rsid w:val="000779B5"/>
    <w:rsid w:val="00077ACD"/>
    <w:rsid w:val="000801D6"/>
    <w:rsid w:val="00080293"/>
    <w:rsid w:val="0008054E"/>
    <w:rsid w:val="00080579"/>
    <w:rsid w:val="00080701"/>
    <w:rsid w:val="0008181F"/>
    <w:rsid w:val="00081A18"/>
    <w:rsid w:val="00081BC4"/>
    <w:rsid w:val="00082049"/>
    <w:rsid w:val="0008218F"/>
    <w:rsid w:val="000828B0"/>
    <w:rsid w:val="00082963"/>
    <w:rsid w:val="00082CF3"/>
    <w:rsid w:val="00082D44"/>
    <w:rsid w:val="00082FD2"/>
    <w:rsid w:val="00082FDB"/>
    <w:rsid w:val="00083304"/>
    <w:rsid w:val="0008382C"/>
    <w:rsid w:val="00083842"/>
    <w:rsid w:val="00083A8F"/>
    <w:rsid w:val="00083C86"/>
    <w:rsid w:val="00083DED"/>
    <w:rsid w:val="00083E3A"/>
    <w:rsid w:val="0008432E"/>
    <w:rsid w:val="000846A3"/>
    <w:rsid w:val="00084E4E"/>
    <w:rsid w:val="00085447"/>
    <w:rsid w:val="000854D4"/>
    <w:rsid w:val="000854DD"/>
    <w:rsid w:val="000854DE"/>
    <w:rsid w:val="0008572E"/>
    <w:rsid w:val="000857CA"/>
    <w:rsid w:val="000859A6"/>
    <w:rsid w:val="000859E4"/>
    <w:rsid w:val="00085A24"/>
    <w:rsid w:val="00085C5D"/>
    <w:rsid w:val="00085CAC"/>
    <w:rsid w:val="00085D4B"/>
    <w:rsid w:val="000860FE"/>
    <w:rsid w:val="0008636A"/>
    <w:rsid w:val="000863A2"/>
    <w:rsid w:val="000867D1"/>
    <w:rsid w:val="000868BC"/>
    <w:rsid w:val="000869B7"/>
    <w:rsid w:val="00086B52"/>
    <w:rsid w:val="00086CE6"/>
    <w:rsid w:val="00086D98"/>
    <w:rsid w:val="00086DD2"/>
    <w:rsid w:val="00087017"/>
    <w:rsid w:val="0008704F"/>
    <w:rsid w:val="00087159"/>
    <w:rsid w:val="0008748C"/>
    <w:rsid w:val="00087AAC"/>
    <w:rsid w:val="00087C0E"/>
    <w:rsid w:val="00087D55"/>
    <w:rsid w:val="00087DA9"/>
    <w:rsid w:val="000900DD"/>
    <w:rsid w:val="000902FB"/>
    <w:rsid w:val="000907DE"/>
    <w:rsid w:val="0009086A"/>
    <w:rsid w:val="0009089F"/>
    <w:rsid w:val="00090A28"/>
    <w:rsid w:val="00090AE8"/>
    <w:rsid w:val="00090CCD"/>
    <w:rsid w:val="00090D5E"/>
    <w:rsid w:val="00090EA5"/>
    <w:rsid w:val="00090FE3"/>
    <w:rsid w:val="00091088"/>
    <w:rsid w:val="00091DCA"/>
    <w:rsid w:val="00091FFA"/>
    <w:rsid w:val="000925F4"/>
    <w:rsid w:val="00092781"/>
    <w:rsid w:val="00092940"/>
    <w:rsid w:val="000929AC"/>
    <w:rsid w:val="00092C22"/>
    <w:rsid w:val="00092FC2"/>
    <w:rsid w:val="00093214"/>
    <w:rsid w:val="00093241"/>
    <w:rsid w:val="0009331A"/>
    <w:rsid w:val="00093397"/>
    <w:rsid w:val="000935D3"/>
    <w:rsid w:val="000937BD"/>
    <w:rsid w:val="000937DC"/>
    <w:rsid w:val="00093817"/>
    <w:rsid w:val="00093866"/>
    <w:rsid w:val="00093B3F"/>
    <w:rsid w:val="00093DC0"/>
    <w:rsid w:val="00093FD9"/>
    <w:rsid w:val="000941CE"/>
    <w:rsid w:val="0009465B"/>
    <w:rsid w:val="00094944"/>
    <w:rsid w:val="00094C6E"/>
    <w:rsid w:val="00094CA3"/>
    <w:rsid w:val="00094F5C"/>
    <w:rsid w:val="000951CE"/>
    <w:rsid w:val="000953CC"/>
    <w:rsid w:val="00095757"/>
    <w:rsid w:val="000958EB"/>
    <w:rsid w:val="00095B22"/>
    <w:rsid w:val="00095B7D"/>
    <w:rsid w:val="00095E78"/>
    <w:rsid w:val="00096259"/>
    <w:rsid w:val="000965D3"/>
    <w:rsid w:val="00096944"/>
    <w:rsid w:val="00096D4B"/>
    <w:rsid w:val="00096F62"/>
    <w:rsid w:val="0009726A"/>
    <w:rsid w:val="00097451"/>
    <w:rsid w:val="000976BB"/>
    <w:rsid w:val="00097714"/>
    <w:rsid w:val="0009777F"/>
    <w:rsid w:val="00097A35"/>
    <w:rsid w:val="00097B67"/>
    <w:rsid w:val="000A0049"/>
    <w:rsid w:val="000A00BF"/>
    <w:rsid w:val="000A02D5"/>
    <w:rsid w:val="000A059E"/>
    <w:rsid w:val="000A09B8"/>
    <w:rsid w:val="000A0BC8"/>
    <w:rsid w:val="000A0F9E"/>
    <w:rsid w:val="000A12B5"/>
    <w:rsid w:val="000A1341"/>
    <w:rsid w:val="000A136E"/>
    <w:rsid w:val="000A165D"/>
    <w:rsid w:val="000A1729"/>
    <w:rsid w:val="000A1CF5"/>
    <w:rsid w:val="000A1D75"/>
    <w:rsid w:val="000A208A"/>
    <w:rsid w:val="000A2684"/>
    <w:rsid w:val="000A2F22"/>
    <w:rsid w:val="000A3003"/>
    <w:rsid w:val="000A33CC"/>
    <w:rsid w:val="000A35A8"/>
    <w:rsid w:val="000A35B2"/>
    <w:rsid w:val="000A39E0"/>
    <w:rsid w:val="000A3E7C"/>
    <w:rsid w:val="000A3F6E"/>
    <w:rsid w:val="000A4139"/>
    <w:rsid w:val="000A4294"/>
    <w:rsid w:val="000A42AD"/>
    <w:rsid w:val="000A4321"/>
    <w:rsid w:val="000A461B"/>
    <w:rsid w:val="000A4642"/>
    <w:rsid w:val="000A4B09"/>
    <w:rsid w:val="000A4B14"/>
    <w:rsid w:val="000A4DBB"/>
    <w:rsid w:val="000A4EAF"/>
    <w:rsid w:val="000A5454"/>
    <w:rsid w:val="000A5484"/>
    <w:rsid w:val="000A5809"/>
    <w:rsid w:val="000A592A"/>
    <w:rsid w:val="000A5EB5"/>
    <w:rsid w:val="000A5FF3"/>
    <w:rsid w:val="000A627E"/>
    <w:rsid w:val="000A654B"/>
    <w:rsid w:val="000A6635"/>
    <w:rsid w:val="000A66FB"/>
    <w:rsid w:val="000A6C1B"/>
    <w:rsid w:val="000A6C51"/>
    <w:rsid w:val="000A6D81"/>
    <w:rsid w:val="000A6FAC"/>
    <w:rsid w:val="000A7475"/>
    <w:rsid w:val="000A76B2"/>
    <w:rsid w:val="000A76EA"/>
    <w:rsid w:val="000A794E"/>
    <w:rsid w:val="000A79F0"/>
    <w:rsid w:val="000A7DF9"/>
    <w:rsid w:val="000B002D"/>
    <w:rsid w:val="000B002F"/>
    <w:rsid w:val="000B00C7"/>
    <w:rsid w:val="000B0205"/>
    <w:rsid w:val="000B03AC"/>
    <w:rsid w:val="000B0616"/>
    <w:rsid w:val="000B06E7"/>
    <w:rsid w:val="000B0732"/>
    <w:rsid w:val="000B0B7E"/>
    <w:rsid w:val="000B1270"/>
    <w:rsid w:val="000B1937"/>
    <w:rsid w:val="000B1AD7"/>
    <w:rsid w:val="000B1DC0"/>
    <w:rsid w:val="000B1EA4"/>
    <w:rsid w:val="000B2032"/>
    <w:rsid w:val="000B21C7"/>
    <w:rsid w:val="000B22CD"/>
    <w:rsid w:val="000B25DA"/>
    <w:rsid w:val="000B261C"/>
    <w:rsid w:val="000B26CF"/>
    <w:rsid w:val="000B2906"/>
    <w:rsid w:val="000B2D3E"/>
    <w:rsid w:val="000B2E22"/>
    <w:rsid w:val="000B2E2B"/>
    <w:rsid w:val="000B30F3"/>
    <w:rsid w:val="000B3166"/>
    <w:rsid w:val="000B3262"/>
    <w:rsid w:val="000B355C"/>
    <w:rsid w:val="000B3629"/>
    <w:rsid w:val="000B377E"/>
    <w:rsid w:val="000B3952"/>
    <w:rsid w:val="000B3D82"/>
    <w:rsid w:val="000B3E12"/>
    <w:rsid w:val="000B43BA"/>
    <w:rsid w:val="000B464F"/>
    <w:rsid w:val="000B47E3"/>
    <w:rsid w:val="000B49C7"/>
    <w:rsid w:val="000B4C90"/>
    <w:rsid w:val="000B4E25"/>
    <w:rsid w:val="000B50DA"/>
    <w:rsid w:val="000B5140"/>
    <w:rsid w:val="000B5157"/>
    <w:rsid w:val="000B54F1"/>
    <w:rsid w:val="000B5619"/>
    <w:rsid w:val="000B5930"/>
    <w:rsid w:val="000B5CB9"/>
    <w:rsid w:val="000B5DBD"/>
    <w:rsid w:val="000B6732"/>
    <w:rsid w:val="000B6737"/>
    <w:rsid w:val="000B6E93"/>
    <w:rsid w:val="000B6EC2"/>
    <w:rsid w:val="000B6EFC"/>
    <w:rsid w:val="000B734E"/>
    <w:rsid w:val="000B746E"/>
    <w:rsid w:val="000B755B"/>
    <w:rsid w:val="000B76D5"/>
    <w:rsid w:val="000B79C8"/>
    <w:rsid w:val="000B7B8A"/>
    <w:rsid w:val="000B7F1A"/>
    <w:rsid w:val="000C03F2"/>
    <w:rsid w:val="000C0674"/>
    <w:rsid w:val="000C0C20"/>
    <w:rsid w:val="000C0E49"/>
    <w:rsid w:val="000C0E72"/>
    <w:rsid w:val="000C0F62"/>
    <w:rsid w:val="000C107F"/>
    <w:rsid w:val="000C13BF"/>
    <w:rsid w:val="000C1A35"/>
    <w:rsid w:val="000C1BEB"/>
    <w:rsid w:val="000C1FAC"/>
    <w:rsid w:val="000C20C5"/>
    <w:rsid w:val="000C21C6"/>
    <w:rsid w:val="000C2467"/>
    <w:rsid w:val="000C2616"/>
    <w:rsid w:val="000C2785"/>
    <w:rsid w:val="000C2E89"/>
    <w:rsid w:val="000C2FA6"/>
    <w:rsid w:val="000C3033"/>
    <w:rsid w:val="000C3280"/>
    <w:rsid w:val="000C35B6"/>
    <w:rsid w:val="000C36AB"/>
    <w:rsid w:val="000C3B2D"/>
    <w:rsid w:val="000C3D21"/>
    <w:rsid w:val="000C3DAF"/>
    <w:rsid w:val="000C3E63"/>
    <w:rsid w:val="000C3E77"/>
    <w:rsid w:val="000C3F2C"/>
    <w:rsid w:val="000C41CA"/>
    <w:rsid w:val="000C45FB"/>
    <w:rsid w:val="000C4670"/>
    <w:rsid w:val="000C4719"/>
    <w:rsid w:val="000C47FF"/>
    <w:rsid w:val="000C4B7B"/>
    <w:rsid w:val="000C4D4A"/>
    <w:rsid w:val="000C501D"/>
    <w:rsid w:val="000C51A4"/>
    <w:rsid w:val="000C51BE"/>
    <w:rsid w:val="000C5222"/>
    <w:rsid w:val="000C5333"/>
    <w:rsid w:val="000C5358"/>
    <w:rsid w:val="000C5429"/>
    <w:rsid w:val="000C54F1"/>
    <w:rsid w:val="000C5501"/>
    <w:rsid w:val="000C55E4"/>
    <w:rsid w:val="000C5880"/>
    <w:rsid w:val="000C598F"/>
    <w:rsid w:val="000C5C80"/>
    <w:rsid w:val="000C5E00"/>
    <w:rsid w:val="000C639F"/>
    <w:rsid w:val="000C63F3"/>
    <w:rsid w:val="000C6505"/>
    <w:rsid w:val="000C65A4"/>
    <w:rsid w:val="000C65D3"/>
    <w:rsid w:val="000C6751"/>
    <w:rsid w:val="000C6886"/>
    <w:rsid w:val="000C68AF"/>
    <w:rsid w:val="000C691B"/>
    <w:rsid w:val="000C699E"/>
    <w:rsid w:val="000C6C09"/>
    <w:rsid w:val="000C700C"/>
    <w:rsid w:val="000C702B"/>
    <w:rsid w:val="000C70AC"/>
    <w:rsid w:val="000C739C"/>
    <w:rsid w:val="000C7430"/>
    <w:rsid w:val="000C7531"/>
    <w:rsid w:val="000C753D"/>
    <w:rsid w:val="000C75FB"/>
    <w:rsid w:val="000C7844"/>
    <w:rsid w:val="000C798F"/>
    <w:rsid w:val="000C79D2"/>
    <w:rsid w:val="000C7DC3"/>
    <w:rsid w:val="000D029D"/>
    <w:rsid w:val="000D02DA"/>
    <w:rsid w:val="000D0BC6"/>
    <w:rsid w:val="000D0BF0"/>
    <w:rsid w:val="000D0EA0"/>
    <w:rsid w:val="000D12DA"/>
    <w:rsid w:val="000D1339"/>
    <w:rsid w:val="000D1676"/>
    <w:rsid w:val="000D16BC"/>
    <w:rsid w:val="000D1A46"/>
    <w:rsid w:val="000D1AE4"/>
    <w:rsid w:val="000D1B5E"/>
    <w:rsid w:val="000D1B8B"/>
    <w:rsid w:val="000D1C26"/>
    <w:rsid w:val="000D2146"/>
    <w:rsid w:val="000D21D9"/>
    <w:rsid w:val="000D23A3"/>
    <w:rsid w:val="000D2507"/>
    <w:rsid w:val="000D251E"/>
    <w:rsid w:val="000D2578"/>
    <w:rsid w:val="000D25BC"/>
    <w:rsid w:val="000D27E5"/>
    <w:rsid w:val="000D2A76"/>
    <w:rsid w:val="000D2DF5"/>
    <w:rsid w:val="000D2F18"/>
    <w:rsid w:val="000D2F95"/>
    <w:rsid w:val="000D31C1"/>
    <w:rsid w:val="000D339D"/>
    <w:rsid w:val="000D343A"/>
    <w:rsid w:val="000D3C9C"/>
    <w:rsid w:val="000D3FA4"/>
    <w:rsid w:val="000D40C1"/>
    <w:rsid w:val="000D4264"/>
    <w:rsid w:val="000D469C"/>
    <w:rsid w:val="000D496D"/>
    <w:rsid w:val="000D4A1A"/>
    <w:rsid w:val="000D4C1D"/>
    <w:rsid w:val="000D4DF3"/>
    <w:rsid w:val="000D4EAA"/>
    <w:rsid w:val="000D4F39"/>
    <w:rsid w:val="000D4F6C"/>
    <w:rsid w:val="000D5233"/>
    <w:rsid w:val="000D53FC"/>
    <w:rsid w:val="000D5882"/>
    <w:rsid w:val="000D5CAB"/>
    <w:rsid w:val="000D5EC8"/>
    <w:rsid w:val="000D5F78"/>
    <w:rsid w:val="000D6252"/>
    <w:rsid w:val="000D6386"/>
    <w:rsid w:val="000D6474"/>
    <w:rsid w:val="000D67A9"/>
    <w:rsid w:val="000D6904"/>
    <w:rsid w:val="000D6AF9"/>
    <w:rsid w:val="000D6E6C"/>
    <w:rsid w:val="000D7088"/>
    <w:rsid w:val="000D7135"/>
    <w:rsid w:val="000D7224"/>
    <w:rsid w:val="000D73AF"/>
    <w:rsid w:val="000D75F8"/>
    <w:rsid w:val="000D79D9"/>
    <w:rsid w:val="000D7BB1"/>
    <w:rsid w:val="000D7BFA"/>
    <w:rsid w:val="000D7DD3"/>
    <w:rsid w:val="000D7E91"/>
    <w:rsid w:val="000E0099"/>
    <w:rsid w:val="000E0286"/>
    <w:rsid w:val="000E041B"/>
    <w:rsid w:val="000E0B7C"/>
    <w:rsid w:val="000E0E4F"/>
    <w:rsid w:val="000E0EA6"/>
    <w:rsid w:val="000E10DB"/>
    <w:rsid w:val="000E127D"/>
    <w:rsid w:val="000E17B9"/>
    <w:rsid w:val="000E17CD"/>
    <w:rsid w:val="000E19CA"/>
    <w:rsid w:val="000E1B02"/>
    <w:rsid w:val="000E1B97"/>
    <w:rsid w:val="000E1EAF"/>
    <w:rsid w:val="000E2072"/>
    <w:rsid w:val="000E236F"/>
    <w:rsid w:val="000E247A"/>
    <w:rsid w:val="000E274A"/>
    <w:rsid w:val="000E275F"/>
    <w:rsid w:val="000E2906"/>
    <w:rsid w:val="000E29D2"/>
    <w:rsid w:val="000E2ADA"/>
    <w:rsid w:val="000E2B1F"/>
    <w:rsid w:val="000E3034"/>
    <w:rsid w:val="000E33FE"/>
    <w:rsid w:val="000E3436"/>
    <w:rsid w:val="000E3978"/>
    <w:rsid w:val="000E3A30"/>
    <w:rsid w:val="000E3B09"/>
    <w:rsid w:val="000E3B65"/>
    <w:rsid w:val="000E3FEA"/>
    <w:rsid w:val="000E4289"/>
    <w:rsid w:val="000E4413"/>
    <w:rsid w:val="000E477B"/>
    <w:rsid w:val="000E4788"/>
    <w:rsid w:val="000E47DE"/>
    <w:rsid w:val="000E491B"/>
    <w:rsid w:val="000E495A"/>
    <w:rsid w:val="000E4E1D"/>
    <w:rsid w:val="000E4F74"/>
    <w:rsid w:val="000E5126"/>
    <w:rsid w:val="000E5562"/>
    <w:rsid w:val="000E5654"/>
    <w:rsid w:val="000E5A48"/>
    <w:rsid w:val="000E5A66"/>
    <w:rsid w:val="000E5AFD"/>
    <w:rsid w:val="000E6153"/>
    <w:rsid w:val="000E6520"/>
    <w:rsid w:val="000E6631"/>
    <w:rsid w:val="000E6696"/>
    <w:rsid w:val="000E68F5"/>
    <w:rsid w:val="000E6AAF"/>
    <w:rsid w:val="000E6B42"/>
    <w:rsid w:val="000E7049"/>
    <w:rsid w:val="000E7403"/>
    <w:rsid w:val="000E7478"/>
    <w:rsid w:val="000E7720"/>
    <w:rsid w:val="000E77AC"/>
    <w:rsid w:val="000E77AE"/>
    <w:rsid w:val="000E7B4F"/>
    <w:rsid w:val="000E7B64"/>
    <w:rsid w:val="000E7D2C"/>
    <w:rsid w:val="000E7E20"/>
    <w:rsid w:val="000F00E4"/>
    <w:rsid w:val="000F03C1"/>
    <w:rsid w:val="000F043C"/>
    <w:rsid w:val="000F0B88"/>
    <w:rsid w:val="000F0C45"/>
    <w:rsid w:val="000F190C"/>
    <w:rsid w:val="000F1A21"/>
    <w:rsid w:val="000F1A23"/>
    <w:rsid w:val="000F1B41"/>
    <w:rsid w:val="000F1D28"/>
    <w:rsid w:val="000F224E"/>
    <w:rsid w:val="000F2632"/>
    <w:rsid w:val="000F276D"/>
    <w:rsid w:val="000F2AB5"/>
    <w:rsid w:val="000F2B02"/>
    <w:rsid w:val="000F30F1"/>
    <w:rsid w:val="000F34AF"/>
    <w:rsid w:val="000F3A9E"/>
    <w:rsid w:val="000F3CF8"/>
    <w:rsid w:val="000F3DA0"/>
    <w:rsid w:val="000F3F9F"/>
    <w:rsid w:val="000F40CA"/>
    <w:rsid w:val="000F41C6"/>
    <w:rsid w:val="000F42E0"/>
    <w:rsid w:val="000F4983"/>
    <w:rsid w:val="000F4BD6"/>
    <w:rsid w:val="000F5221"/>
    <w:rsid w:val="000F52CA"/>
    <w:rsid w:val="000F53EC"/>
    <w:rsid w:val="000F53F4"/>
    <w:rsid w:val="000F549E"/>
    <w:rsid w:val="000F54DF"/>
    <w:rsid w:val="000F5582"/>
    <w:rsid w:val="000F5769"/>
    <w:rsid w:val="000F5774"/>
    <w:rsid w:val="000F586E"/>
    <w:rsid w:val="000F5D54"/>
    <w:rsid w:val="000F60F2"/>
    <w:rsid w:val="000F6116"/>
    <w:rsid w:val="000F6297"/>
    <w:rsid w:val="000F65C4"/>
    <w:rsid w:val="000F6874"/>
    <w:rsid w:val="000F68D1"/>
    <w:rsid w:val="000F69B5"/>
    <w:rsid w:val="000F6C52"/>
    <w:rsid w:val="000F6CF5"/>
    <w:rsid w:val="000F74F0"/>
    <w:rsid w:val="000F79BD"/>
    <w:rsid w:val="000F7CA9"/>
    <w:rsid w:val="000F7E64"/>
    <w:rsid w:val="000F7FC8"/>
    <w:rsid w:val="00100012"/>
    <w:rsid w:val="00100398"/>
    <w:rsid w:val="00100663"/>
    <w:rsid w:val="001006F4"/>
    <w:rsid w:val="00100905"/>
    <w:rsid w:val="00100D23"/>
    <w:rsid w:val="00100DD6"/>
    <w:rsid w:val="00100E84"/>
    <w:rsid w:val="00100F50"/>
    <w:rsid w:val="0010145C"/>
    <w:rsid w:val="00101813"/>
    <w:rsid w:val="0010189C"/>
    <w:rsid w:val="00101C4C"/>
    <w:rsid w:val="00101DD6"/>
    <w:rsid w:val="00101F83"/>
    <w:rsid w:val="00101FE4"/>
    <w:rsid w:val="001022CA"/>
    <w:rsid w:val="0010237F"/>
    <w:rsid w:val="00102418"/>
    <w:rsid w:val="00102AFD"/>
    <w:rsid w:val="00102EBC"/>
    <w:rsid w:val="00102FC9"/>
    <w:rsid w:val="00103416"/>
    <w:rsid w:val="00103555"/>
    <w:rsid w:val="001037E5"/>
    <w:rsid w:val="0010387E"/>
    <w:rsid w:val="00103937"/>
    <w:rsid w:val="00103B93"/>
    <w:rsid w:val="00103E67"/>
    <w:rsid w:val="001043E8"/>
    <w:rsid w:val="0010448D"/>
    <w:rsid w:val="001049ED"/>
    <w:rsid w:val="001050C9"/>
    <w:rsid w:val="001050CA"/>
    <w:rsid w:val="001052E0"/>
    <w:rsid w:val="001057CB"/>
    <w:rsid w:val="001058BB"/>
    <w:rsid w:val="00105AB1"/>
    <w:rsid w:val="00105CA0"/>
    <w:rsid w:val="00105DE4"/>
    <w:rsid w:val="001060A3"/>
    <w:rsid w:val="0010612E"/>
    <w:rsid w:val="00106221"/>
    <w:rsid w:val="001068FC"/>
    <w:rsid w:val="00106AC2"/>
    <w:rsid w:val="00106F55"/>
    <w:rsid w:val="00106FAF"/>
    <w:rsid w:val="001072B4"/>
    <w:rsid w:val="001075BB"/>
    <w:rsid w:val="00107947"/>
    <w:rsid w:val="00107AEA"/>
    <w:rsid w:val="00107F84"/>
    <w:rsid w:val="00107FAF"/>
    <w:rsid w:val="001100E7"/>
    <w:rsid w:val="0011046E"/>
    <w:rsid w:val="00110A74"/>
    <w:rsid w:val="00110FAF"/>
    <w:rsid w:val="00110FB1"/>
    <w:rsid w:val="0011112C"/>
    <w:rsid w:val="00111132"/>
    <w:rsid w:val="0011122E"/>
    <w:rsid w:val="00111385"/>
    <w:rsid w:val="00111505"/>
    <w:rsid w:val="0011181D"/>
    <w:rsid w:val="001120FC"/>
    <w:rsid w:val="00112141"/>
    <w:rsid w:val="0011243C"/>
    <w:rsid w:val="0011245C"/>
    <w:rsid w:val="0011265F"/>
    <w:rsid w:val="00112757"/>
    <w:rsid w:val="001128EA"/>
    <w:rsid w:val="00112A42"/>
    <w:rsid w:val="00112C1D"/>
    <w:rsid w:val="00112CC7"/>
    <w:rsid w:val="00112DF2"/>
    <w:rsid w:val="00112FA3"/>
    <w:rsid w:val="001133BC"/>
    <w:rsid w:val="0011345F"/>
    <w:rsid w:val="00113486"/>
    <w:rsid w:val="00113622"/>
    <w:rsid w:val="00113659"/>
    <w:rsid w:val="001136D6"/>
    <w:rsid w:val="00113E49"/>
    <w:rsid w:val="00113FCE"/>
    <w:rsid w:val="001140CB"/>
    <w:rsid w:val="001142CF"/>
    <w:rsid w:val="00114763"/>
    <w:rsid w:val="00114F4F"/>
    <w:rsid w:val="00115069"/>
    <w:rsid w:val="001152D0"/>
    <w:rsid w:val="001154CC"/>
    <w:rsid w:val="00115657"/>
    <w:rsid w:val="00115764"/>
    <w:rsid w:val="00115CBB"/>
    <w:rsid w:val="001163F1"/>
    <w:rsid w:val="00116680"/>
    <w:rsid w:val="0011692F"/>
    <w:rsid w:val="00116AE9"/>
    <w:rsid w:val="00116B74"/>
    <w:rsid w:val="00117229"/>
    <w:rsid w:val="001172EA"/>
    <w:rsid w:val="001173AC"/>
    <w:rsid w:val="00117C38"/>
    <w:rsid w:val="00117CF0"/>
    <w:rsid w:val="00117E15"/>
    <w:rsid w:val="001202DA"/>
    <w:rsid w:val="001203B3"/>
    <w:rsid w:val="00120600"/>
    <w:rsid w:val="001206F0"/>
    <w:rsid w:val="00120B3E"/>
    <w:rsid w:val="00120B90"/>
    <w:rsid w:val="00121051"/>
    <w:rsid w:val="00121456"/>
    <w:rsid w:val="0012152B"/>
    <w:rsid w:val="00121597"/>
    <w:rsid w:val="001215B7"/>
    <w:rsid w:val="00121628"/>
    <w:rsid w:val="00121C1F"/>
    <w:rsid w:val="00122125"/>
    <w:rsid w:val="00122147"/>
    <w:rsid w:val="00122199"/>
    <w:rsid w:val="0012227C"/>
    <w:rsid w:val="0012248F"/>
    <w:rsid w:val="0012250D"/>
    <w:rsid w:val="0012268D"/>
    <w:rsid w:val="0012279B"/>
    <w:rsid w:val="001229C2"/>
    <w:rsid w:val="00122ACB"/>
    <w:rsid w:val="00122B13"/>
    <w:rsid w:val="00122BD5"/>
    <w:rsid w:val="00122C19"/>
    <w:rsid w:val="00122D62"/>
    <w:rsid w:val="00122F96"/>
    <w:rsid w:val="00123208"/>
    <w:rsid w:val="00123546"/>
    <w:rsid w:val="00123733"/>
    <w:rsid w:val="00123A9D"/>
    <w:rsid w:val="00123CD6"/>
    <w:rsid w:val="001240B8"/>
    <w:rsid w:val="00124287"/>
    <w:rsid w:val="001244A7"/>
    <w:rsid w:val="0012483D"/>
    <w:rsid w:val="00124BBE"/>
    <w:rsid w:val="00124C5F"/>
    <w:rsid w:val="00124CF0"/>
    <w:rsid w:val="00124D74"/>
    <w:rsid w:val="0012500E"/>
    <w:rsid w:val="00125566"/>
    <w:rsid w:val="001255E9"/>
    <w:rsid w:val="0012593C"/>
    <w:rsid w:val="00125D1F"/>
    <w:rsid w:val="00125D3C"/>
    <w:rsid w:val="00125DDA"/>
    <w:rsid w:val="00125EC6"/>
    <w:rsid w:val="00125EE3"/>
    <w:rsid w:val="001260D0"/>
    <w:rsid w:val="001261FD"/>
    <w:rsid w:val="00126627"/>
    <w:rsid w:val="00126D22"/>
    <w:rsid w:val="00126F10"/>
    <w:rsid w:val="001270FE"/>
    <w:rsid w:val="001274E1"/>
    <w:rsid w:val="00127ACF"/>
    <w:rsid w:val="00127B99"/>
    <w:rsid w:val="00127D46"/>
    <w:rsid w:val="001301F9"/>
    <w:rsid w:val="001305A1"/>
    <w:rsid w:val="00130639"/>
    <w:rsid w:val="00130690"/>
    <w:rsid w:val="001306A3"/>
    <w:rsid w:val="001306E4"/>
    <w:rsid w:val="00130BC4"/>
    <w:rsid w:val="00130D25"/>
    <w:rsid w:val="00130DBE"/>
    <w:rsid w:val="001310E2"/>
    <w:rsid w:val="00131335"/>
    <w:rsid w:val="00131643"/>
    <w:rsid w:val="00131C2A"/>
    <w:rsid w:val="00131C44"/>
    <w:rsid w:val="00132073"/>
    <w:rsid w:val="00132688"/>
    <w:rsid w:val="0013296F"/>
    <w:rsid w:val="001329DA"/>
    <w:rsid w:val="00132B97"/>
    <w:rsid w:val="00132FCC"/>
    <w:rsid w:val="001331D7"/>
    <w:rsid w:val="0013363F"/>
    <w:rsid w:val="00133724"/>
    <w:rsid w:val="00133A42"/>
    <w:rsid w:val="00133A6B"/>
    <w:rsid w:val="00133EF8"/>
    <w:rsid w:val="001343FE"/>
    <w:rsid w:val="00134840"/>
    <w:rsid w:val="00134885"/>
    <w:rsid w:val="00134AEF"/>
    <w:rsid w:val="00134FAF"/>
    <w:rsid w:val="0013513B"/>
    <w:rsid w:val="00135181"/>
    <w:rsid w:val="00135245"/>
    <w:rsid w:val="001352A7"/>
    <w:rsid w:val="00135B24"/>
    <w:rsid w:val="00135B6A"/>
    <w:rsid w:val="00135BF9"/>
    <w:rsid w:val="00135CB1"/>
    <w:rsid w:val="00135DE7"/>
    <w:rsid w:val="00136087"/>
    <w:rsid w:val="001360FB"/>
    <w:rsid w:val="00136175"/>
    <w:rsid w:val="001361E5"/>
    <w:rsid w:val="00136201"/>
    <w:rsid w:val="00136293"/>
    <w:rsid w:val="001363FD"/>
    <w:rsid w:val="00136556"/>
    <w:rsid w:val="0013685E"/>
    <w:rsid w:val="001369C6"/>
    <w:rsid w:val="00136A7C"/>
    <w:rsid w:val="00136C2A"/>
    <w:rsid w:val="00136CC8"/>
    <w:rsid w:val="00136CDA"/>
    <w:rsid w:val="00136FF3"/>
    <w:rsid w:val="001379AB"/>
    <w:rsid w:val="00137C6E"/>
    <w:rsid w:val="00137F4D"/>
    <w:rsid w:val="00137F79"/>
    <w:rsid w:val="00137F7F"/>
    <w:rsid w:val="00140554"/>
    <w:rsid w:val="00140689"/>
    <w:rsid w:val="001408AE"/>
    <w:rsid w:val="00140AF3"/>
    <w:rsid w:val="00141336"/>
    <w:rsid w:val="00141434"/>
    <w:rsid w:val="001415DA"/>
    <w:rsid w:val="001415E0"/>
    <w:rsid w:val="00141657"/>
    <w:rsid w:val="00141A16"/>
    <w:rsid w:val="00141CAF"/>
    <w:rsid w:val="0014220E"/>
    <w:rsid w:val="00142B5B"/>
    <w:rsid w:val="00142C3F"/>
    <w:rsid w:val="00142D4C"/>
    <w:rsid w:val="00143437"/>
    <w:rsid w:val="001435DD"/>
    <w:rsid w:val="0014387D"/>
    <w:rsid w:val="001439FD"/>
    <w:rsid w:val="00143B95"/>
    <w:rsid w:val="00143BEA"/>
    <w:rsid w:val="00143C49"/>
    <w:rsid w:val="00143DC5"/>
    <w:rsid w:val="00143FBD"/>
    <w:rsid w:val="0014402A"/>
    <w:rsid w:val="00144072"/>
    <w:rsid w:val="0014426C"/>
    <w:rsid w:val="00144290"/>
    <w:rsid w:val="0014453E"/>
    <w:rsid w:val="001445C9"/>
    <w:rsid w:val="001446DE"/>
    <w:rsid w:val="001449E4"/>
    <w:rsid w:val="00144A25"/>
    <w:rsid w:val="00144C32"/>
    <w:rsid w:val="00144DEC"/>
    <w:rsid w:val="00144E0A"/>
    <w:rsid w:val="0014512F"/>
    <w:rsid w:val="001451CB"/>
    <w:rsid w:val="00145268"/>
    <w:rsid w:val="001454F8"/>
    <w:rsid w:val="001455F8"/>
    <w:rsid w:val="00145A89"/>
    <w:rsid w:val="00145A8C"/>
    <w:rsid w:val="00145B9A"/>
    <w:rsid w:val="00145C73"/>
    <w:rsid w:val="00145CEE"/>
    <w:rsid w:val="00145D89"/>
    <w:rsid w:val="00145E7B"/>
    <w:rsid w:val="00145EFA"/>
    <w:rsid w:val="001460D0"/>
    <w:rsid w:val="0014632F"/>
    <w:rsid w:val="00146677"/>
    <w:rsid w:val="00146715"/>
    <w:rsid w:val="00146AB9"/>
    <w:rsid w:val="00146C07"/>
    <w:rsid w:val="00146C9A"/>
    <w:rsid w:val="00147047"/>
    <w:rsid w:val="00147440"/>
    <w:rsid w:val="00147600"/>
    <w:rsid w:val="00147B8A"/>
    <w:rsid w:val="0015033A"/>
    <w:rsid w:val="00150478"/>
    <w:rsid w:val="001505EE"/>
    <w:rsid w:val="001507BC"/>
    <w:rsid w:val="00150914"/>
    <w:rsid w:val="00150922"/>
    <w:rsid w:val="00150A1E"/>
    <w:rsid w:val="00150B2A"/>
    <w:rsid w:val="00151251"/>
    <w:rsid w:val="001512F1"/>
    <w:rsid w:val="00151350"/>
    <w:rsid w:val="0015140C"/>
    <w:rsid w:val="0015140E"/>
    <w:rsid w:val="0015142B"/>
    <w:rsid w:val="001515FF"/>
    <w:rsid w:val="00151909"/>
    <w:rsid w:val="001522F7"/>
    <w:rsid w:val="001528EA"/>
    <w:rsid w:val="00153105"/>
    <w:rsid w:val="0015359B"/>
    <w:rsid w:val="00153671"/>
    <w:rsid w:val="00153886"/>
    <w:rsid w:val="00153BC7"/>
    <w:rsid w:val="0015412F"/>
    <w:rsid w:val="001552F0"/>
    <w:rsid w:val="001556B8"/>
    <w:rsid w:val="00155D03"/>
    <w:rsid w:val="00155E67"/>
    <w:rsid w:val="00156087"/>
    <w:rsid w:val="001562F2"/>
    <w:rsid w:val="00156A12"/>
    <w:rsid w:val="00156AF9"/>
    <w:rsid w:val="00156B13"/>
    <w:rsid w:val="00156C5B"/>
    <w:rsid w:val="00156F6E"/>
    <w:rsid w:val="00157075"/>
    <w:rsid w:val="001570AD"/>
    <w:rsid w:val="0015715B"/>
    <w:rsid w:val="001576C5"/>
    <w:rsid w:val="0015792B"/>
    <w:rsid w:val="00157BA4"/>
    <w:rsid w:val="00157BB7"/>
    <w:rsid w:val="001600C6"/>
    <w:rsid w:val="0016013B"/>
    <w:rsid w:val="001601D6"/>
    <w:rsid w:val="00160577"/>
    <w:rsid w:val="00160696"/>
    <w:rsid w:val="00160C54"/>
    <w:rsid w:val="00160CCE"/>
    <w:rsid w:val="00160D3A"/>
    <w:rsid w:val="00160DB5"/>
    <w:rsid w:val="00161200"/>
    <w:rsid w:val="001612A1"/>
    <w:rsid w:val="001618F5"/>
    <w:rsid w:val="00161C50"/>
    <w:rsid w:val="00161D2F"/>
    <w:rsid w:val="00161DB0"/>
    <w:rsid w:val="00161E6C"/>
    <w:rsid w:val="00161FBF"/>
    <w:rsid w:val="00162053"/>
    <w:rsid w:val="00162307"/>
    <w:rsid w:val="00162339"/>
    <w:rsid w:val="001626B2"/>
    <w:rsid w:val="00162B4F"/>
    <w:rsid w:val="00162D08"/>
    <w:rsid w:val="00162D60"/>
    <w:rsid w:val="00162D80"/>
    <w:rsid w:val="00162DB2"/>
    <w:rsid w:val="001635C9"/>
    <w:rsid w:val="00163888"/>
    <w:rsid w:val="00163B6C"/>
    <w:rsid w:val="001642F8"/>
    <w:rsid w:val="001644CC"/>
    <w:rsid w:val="0016456A"/>
    <w:rsid w:val="001647B4"/>
    <w:rsid w:val="001655A3"/>
    <w:rsid w:val="00165C12"/>
    <w:rsid w:val="00165E1B"/>
    <w:rsid w:val="00165FCD"/>
    <w:rsid w:val="00166028"/>
    <w:rsid w:val="0016616D"/>
    <w:rsid w:val="001664B9"/>
    <w:rsid w:val="001668E8"/>
    <w:rsid w:val="00166BFC"/>
    <w:rsid w:val="00166E74"/>
    <w:rsid w:val="0017038E"/>
    <w:rsid w:val="00170978"/>
    <w:rsid w:val="00170D79"/>
    <w:rsid w:val="00170FB7"/>
    <w:rsid w:val="001715E4"/>
    <w:rsid w:val="00171CE1"/>
    <w:rsid w:val="00171EDC"/>
    <w:rsid w:val="00171F30"/>
    <w:rsid w:val="001721A2"/>
    <w:rsid w:val="001723E0"/>
    <w:rsid w:val="00172868"/>
    <w:rsid w:val="001729FE"/>
    <w:rsid w:val="00172B8D"/>
    <w:rsid w:val="00172C23"/>
    <w:rsid w:val="001731E8"/>
    <w:rsid w:val="00173287"/>
    <w:rsid w:val="00173641"/>
    <w:rsid w:val="00173866"/>
    <w:rsid w:val="00173BF7"/>
    <w:rsid w:val="00173C02"/>
    <w:rsid w:val="00173DAA"/>
    <w:rsid w:val="001740D8"/>
    <w:rsid w:val="00174656"/>
    <w:rsid w:val="001747EE"/>
    <w:rsid w:val="00174904"/>
    <w:rsid w:val="00174A10"/>
    <w:rsid w:val="00174A78"/>
    <w:rsid w:val="00175572"/>
    <w:rsid w:val="00175C07"/>
    <w:rsid w:val="00175EAC"/>
    <w:rsid w:val="00175F1F"/>
    <w:rsid w:val="0017616B"/>
    <w:rsid w:val="001762D3"/>
    <w:rsid w:val="0017634F"/>
    <w:rsid w:val="00176539"/>
    <w:rsid w:val="0017667C"/>
    <w:rsid w:val="001766C9"/>
    <w:rsid w:val="0017695E"/>
    <w:rsid w:val="00176A23"/>
    <w:rsid w:val="00176DFC"/>
    <w:rsid w:val="00176E0F"/>
    <w:rsid w:val="00177057"/>
    <w:rsid w:val="00177354"/>
    <w:rsid w:val="0017742A"/>
    <w:rsid w:val="00177509"/>
    <w:rsid w:val="0017791A"/>
    <w:rsid w:val="0017798F"/>
    <w:rsid w:val="00177A81"/>
    <w:rsid w:val="00177B09"/>
    <w:rsid w:val="00177ED4"/>
    <w:rsid w:val="00180083"/>
    <w:rsid w:val="0018008D"/>
    <w:rsid w:val="001801E3"/>
    <w:rsid w:val="00180289"/>
    <w:rsid w:val="00180436"/>
    <w:rsid w:val="0018043B"/>
    <w:rsid w:val="001804B6"/>
    <w:rsid w:val="00180785"/>
    <w:rsid w:val="00180CD3"/>
    <w:rsid w:val="00181235"/>
    <w:rsid w:val="00181400"/>
    <w:rsid w:val="001814D5"/>
    <w:rsid w:val="00181597"/>
    <w:rsid w:val="001817C3"/>
    <w:rsid w:val="00181941"/>
    <w:rsid w:val="00181AB7"/>
    <w:rsid w:val="00181ADA"/>
    <w:rsid w:val="00181B39"/>
    <w:rsid w:val="00181CB6"/>
    <w:rsid w:val="00182012"/>
    <w:rsid w:val="00182599"/>
    <w:rsid w:val="00182874"/>
    <w:rsid w:val="00182B59"/>
    <w:rsid w:val="00182B81"/>
    <w:rsid w:val="00182EFF"/>
    <w:rsid w:val="00182FCF"/>
    <w:rsid w:val="0018315A"/>
    <w:rsid w:val="001832DC"/>
    <w:rsid w:val="00183370"/>
    <w:rsid w:val="00183383"/>
    <w:rsid w:val="001834D2"/>
    <w:rsid w:val="001838A8"/>
    <w:rsid w:val="0018399E"/>
    <w:rsid w:val="00183CE2"/>
    <w:rsid w:val="00183EC7"/>
    <w:rsid w:val="00183EFF"/>
    <w:rsid w:val="0018405B"/>
    <w:rsid w:val="001841B4"/>
    <w:rsid w:val="0018423E"/>
    <w:rsid w:val="0018473D"/>
    <w:rsid w:val="001847DC"/>
    <w:rsid w:val="00184B4F"/>
    <w:rsid w:val="00184C75"/>
    <w:rsid w:val="00185149"/>
    <w:rsid w:val="00185245"/>
    <w:rsid w:val="00185365"/>
    <w:rsid w:val="001857BF"/>
    <w:rsid w:val="00185895"/>
    <w:rsid w:val="001863FC"/>
    <w:rsid w:val="00186486"/>
    <w:rsid w:val="001866C4"/>
    <w:rsid w:val="001867B7"/>
    <w:rsid w:val="001868B3"/>
    <w:rsid w:val="0018690A"/>
    <w:rsid w:val="00186BA4"/>
    <w:rsid w:val="00186E34"/>
    <w:rsid w:val="00186ED9"/>
    <w:rsid w:val="001870CC"/>
    <w:rsid w:val="00187169"/>
    <w:rsid w:val="001872BF"/>
    <w:rsid w:val="001872CC"/>
    <w:rsid w:val="00187303"/>
    <w:rsid w:val="0018734C"/>
    <w:rsid w:val="001875D5"/>
    <w:rsid w:val="00187835"/>
    <w:rsid w:val="00187AD4"/>
    <w:rsid w:val="00187B08"/>
    <w:rsid w:val="00187D27"/>
    <w:rsid w:val="00187DAD"/>
    <w:rsid w:val="00187EF3"/>
    <w:rsid w:val="00187EFA"/>
    <w:rsid w:val="00187F00"/>
    <w:rsid w:val="00190203"/>
    <w:rsid w:val="00190885"/>
    <w:rsid w:val="0019098B"/>
    <w:rsid w:val="00190B6A"/>
    <w:rsid w:val="00190C86"/>
    <w:rsid w:val="00190CEF"/>
    <w:rsid w:val="0019100A"/>
    <w:rsid w:val="001918B3"/>
    <w:rsid w:val="001918E3"/>
    <w:rsid w:val="00191BF4"/>
    <w:rsid w:val="00191C32"/>
    <w:rsid w:val="0019233C"/>
    <w:rsid w:val="00192A97"/>
    <w:rsid w:val="00192BF4"/>
    <w:rsid w:val="00192E3C"/>
    <w:rsid w:val="00192E85"/>
    <w:rsid w:val="00192F7A"/>
    <w:rsid w:val="0019307A"/>
    <w:rsid w:val="001931C5"/>
    <w:rsid w:val="00193211"/>
    <w:rsid w:val="001935EC"/>
    <w:rsid w:val="001936D2"/>
    <w:rsid w:val="0019397C"/>
    <w:rsid w:val="00193A99"/>
    <w:rsid w:val="00193CBF"/>
    <w:rsid w:val="00193D6B"/>
    <w:rsid w:val="00193FD0"/>
    <w:rsid w:val="001948E5"/>
    <w:rsid w:val="00194BCF"/>
    <w:rsid w:val="00194E87"/>
    <w:rsid w:val="00195085"/>
    <w:rsid w:val="00195133"/>
    <w:rsid w:val="001952DC"/>
    <w:rsid w:val="0019542F"/>
    <w:rsid w:val="001955B0"/>
    <w:rsid w:val="001956E1"/>
    <w:rsid w:val="00195750"/>
    <w:rsid w:val="001958AA"/>
    <w:rsid w:val="00195907"/>
    <w:rsid w:val="00195C27"/>
    <w:rsid w:val="00195CC3"/>
    <w:rsid w:val="001960C9"/>
    <w:rsid w:val="001962C4"/>
    <w:rsid w:val="0019630C"/>
    <w:rsid w:val="00196410"/>
    <w:rsid w:val="00196901"/>
    <w:rsid w:val="001971AF"/>
    <w:rsid w:val="00197299"/>
    <w:rsid w:val="00197A56"/>
    <w:rsid w:val="00197C24"/>
    <w:rsid w:val="00197CCA"/>
    <w:rsid w:val="00197D9E"/>
    <w:rsid w:val="00197DA9"/>
    <w:rsid w:val="001A002C"/>
    <w:rsid w:val="001A006C"/>
    <w:rsid w:val="001A00BA"/>
    <w:rsid w:val="001A01ED"/>
    <w:rsid w:val="001A04C5"/>
    <w:rsid w:val="001A054F"/>
    <w:rsid w:val="001A08D5"/>
    <w:rsid w:val="001A0BBE"/>
    <w:rsid w:val="001A0F4C"/>
    <w:rsid w:val="001A120C"/>
    <w:rsid w:val="001A169A"/>
    <w:rsid w:val="001A16F7"/>
    <w:rsid w:val="001A1834"/>
    <w:rsid w:val="001A19DA"/>
    <w:rsid w:val="001A1AE8"/>
    <w:rsid w:val="001A1B2B"/>
    <w:rsid w:val="001A1C9A"/>
    <w:rsid w:val="001A2061"/>
    <w:rsid w:val="001A20E5"/>
    <w:rsid w:val="001A212E"/>
    <w:rsid w:val="001A281F"/>
    <w:rsid w:val="001A30FA"/>
    <w:rsid w:val="001A3179"/>
    <w:rsid w:val="001A3202"/>
    <w:rsid w:val="001A343A"/>
    <w:rsid w:val="001A353E"/>
    <w:rsid w:val="001A35C5"/>
    <w:rsid w:val="001A3B69"/>
    <w:rsid w:val="001A3D7A"/>
    <w:rsid w:val="001A3DFC"/>
    <w:rsid w:val="001A3E2A"/>
    <w:rsid w:val="001A4231"/>
    <w:rsid w:val="001A4306"/>
    <w:rsid w:val="001A45C8"/>
    <w:rsid w:val="001A46A5"/>
    <w:rsid w:val="001A46AB"/>
    <w:rsid w:val="001A495C"/>
    <w:rsid w:val="001A4C06"/>
    <w:rsid w:val="001A511A"/>
    <w:rsid w:val="001A5975"/>
    <w:rsid w:val="001A5B57"/>
    <w:rsid w:val="001A5B59"/>
    <w:rsid w:val="001A5D1E"/>
    <w:rsid w:val="001A5E09"/>
    <w:rsid w:val="001A624D"/>
    <w:rsid w:val="001A68AD"/>
    <w:rsid w:val="001A6F40"/>
    <w:rsid w:val="001A6FD3"/>
    <w:rsid w:val="001A7007"/>
    <w:rsid w:val="001A7035"/>
    <w:rsid w:val="001A7058"/>
    <w:rsid w:val="001A78F2"/>
    <w:rsid w:val="001A7AEE"/>
    <w:rsid w:val="001A7B93"/>
    <w:rsid w:val="001A7BA7"/>
    <w:rsid w:val="001A7C5D"/>
    <w:rsid w:val="001A7C91"/>
    <w:rsid w:val="001A7FB4"/>
    <w:rsid w:val="001B0579"/>
    <w:rsid w:val="001B05F2"/>
    <w:rsid w:val="001B0760"/>
    <w:rsid w:val="001B093E"/>
    <w:rsid w:val="001B0BA3"/>
    <w:rsid w:val="001B0C4C"/>
    <w:rsid w:val="001B0F30"/>
    <w:rsid w:val="001B1159"/>
    <w:rsid w:val="001B12BA"/>
    <w:rsid w:val="001B14CA"/>
    <w:rsid w:val="001B152C"/>
    <w:rsid w:val="001B16C6"/>
    <w:rsid w:val="001B1A27"/>
    <w:rsid w:val="001B1EA2"/>
    <w:rsid w:val="001B1FEA"/>
    <w:rsid w:val="001B21C4"/>
    <w:rsid w:val="001B22AB"/>
    <w:rsid w:val="001B22ED"/>
    <w:rsid w:val="001B2630"/>
    <w:rsid w:val="001B268B"/>
    <w:rsid w:val="001B2B18"/>
    <w:rsid w:val="001B2EF1"/>
    <w:rsid w:val="001B2F50"/>
    <w:rsid w:val="001B30F7"/>
    <w:rsid w:val="001B32E9"/>
    <w:rsid w:val="001B3357"/>
    <w:rsid w:val="001B34C1"/>
    <w:rsid w:val="001B36DC"/>
    <w:rsid w:val="001B3884"/>
    <w:rsid w:val="001B3FD3"/>
    <w:rsid w:val="001B402D"/>
    <w:rsid w:val="001B404F"/>
    <w:rsid w:val="001B40D8"/>
    <w:rsid w:val="001B42AB"/>
    <w:rsid w:val="001B4437"/>
    <w:rsid w:val="001B48EF"/>
    <w:rsid w:val="001B4A24"/>
    <w:rsid w:val="001B4AD0"/>
    <w:rsid w:val="001B4BC3"/>
    <w:rsid w:val="001B4DF4"/>
    <w:rsid w:val="001B4E3C"/>
    <w:rsid w:val="001B4ED1"/>
    <w:rsid w:val="001B526F"/>
    <w:rsid w:val="001B5445"/>
    <w:rsid w:val="001B55F8"/>
    <w:rsid w:val="001B57B6"/>
    <w:rsid w:val="001B59F5"/>
    <w:rsid w:val="001B5B2F"/>
    <w:rsid w:val="001B5CB4"/>
    <w:rsid w:val="001B6077"/>
    <w:rsid w:val="001B6332"/>
    <w:rsid w:val="001B681E"/>
    <w:rsid w:val="001B6938"/>
    <w:rsid w:val="001B6AFF"/>
    <w:rsid w:val="001B6BB3"/>
    <w:rsid w:val="001B6CAA"/>
    <w:rsid w:val="001B6FC7"/>
    <w:rsid w:val="001B74E3"/>
    <w:rsid w:val="001B7593"/>
    <w:rsid w:val="001B75DC"/>
    <w:rsid w:val="001B7757"/>
    <w:rsid w:val="001B7984"/>
    <w:rsid w:val="001B7A0E"/>
    <w:rsid w:val="001B7C92"/>
    <w:rsid w:val="001B7D7C"/>
    <w:rsid w:val="001C0226"/>
    <w:rsid w:val="001C0488"/>
    <w:rsid w:val="001C061C"/>
    <w:rsid w:val="001C0930"/>
    <w:rsid w:val="001C0E59"/>
    <w:rsid w:val="001C0E78"/>
    <w:rsid w:val="001C0EFE"/>
    <w:rsid w:val="001C1008"/>
    <w:rsid w:val="001C1291"/>
    <w:rsid w:val="001C133F"/>
    <w:rsid w:val="001C140F"/>
    <w:rsid w:val="001C1494"/>
    <w:rsid w:val="001C1779"/>
    <w:rsid w:val="001C17B5"/>
    <w:rsid w:val="001C199F"/>
    <w:rsid w:val="001C1C99"/>
    <w:rsid w:val="001C1DB5"/>
    <w:rsid w:val="001C1DBE"/>
    <w:rsid w:val="001C1E4E"/>
    <w:rsid w:val="001C214D"/>
    <w:rsid w:val="001C282B"/>
    <w:rsid w:val="001C2D07"/>
    <w:rsid w:val="001C332B"/>
    <w:rsid w:val="001C34C1"/>
    <w:rsid w:val="001C3626"/>
    <w:rsid w:val="001C36B5"/>
    <w:rsid w:val="001C3A3A"/>
    <w:rsid w:val="001C3C4E"/>
    <w:rsid w:val="001C4229"/>
    <w:rsid w:val="001C45C1"/>
    <w:rsid w:val="001C46AB"/>
    <w:rsid w:val="001C4EDC"/>
    <w:rsid w:val="001C4F67"/>
    <w:rsid w:val="001C4F8E"/>
    <w:rsid w:val="001C4FE8"/>
    <w:rsid w:val="001C537F"/>
    <w:rsid w:val="001C5584"/>
    <w:rsid w:val="001C5624"/>
    <w:rsid w:val="001C5844"/>
    <w:rsid w:val="001C587C"/>
    <w:rsid w:val="001C59E0"/>
    <w:rsid w:val="001C5B0E"/>
    <w:rsid w:val="001C5BEA"/>
    <w:rsid w:val="001C5C26"/>
    <w:rsid w:val="001C6113"/>
    <w:rsid w:val="001C61B1"/>
    <w:rsid w:val="001C6323"/>
    <w:rsid w:val="001C6473"/>
    <w:rsid w:val="001C66F6"/>
    <w:rsid w:val="001C6872"/>
    <w:rsid w:val="001C68B1"/>
    <w:rsid w:val="001C693C"/>
    <w:rsid w:val="001C696B"/>
    <w:rsid w:val="001C69E6"/>
    <w:rsid w:val="001C6A61"/>
    <w:rsid w:val="001C6BF0"/>
    <w:rsid w:val="001C6D1F"/>
    <w:rsid w:val="001C6E14"/>
    <w:rsid w:val="001C6F7D"/>
    <w:rsid w:val="001C719F"/>
    <w:rsid w:val="001C7201"/>
    <w:rsid w:val="001C72D5"/>
    <w:rsid w:val="001C75E1"/>
    <w:rsid w:val="001C764E"/>
    <w:rsid w:val="001C76A8"/>
    <w:rsid w:val="001C793D"/>
    <w:rsid w:val="001C7997"/>
    <w:rsid w:val="001C79D8"/>
    <w:rsid w:val="001C7C18"/>
    <w:rsid w:val="001C7C33"/>
    <w:rsid w:val="001C7E92"/>
    <w:rsid w:val="001D0092"/>
    <w:rsid w:val="001D03DD"/>
    <w:rsid w:val="001D0436"/>
    <w:rsid w:val="001D053B"/>
    <w:rsid w:val="001D0563"/>
    <w:rsid w:val="001D0AA1"/>
    <w:rsid w:val="001D0D1E"/>
    <w:rsid w:val="001D10A9"/>
    <w:rsid w:val="001D124E"/>
    <w:rsid w:val="001D13A0"/>
    <w:rsid w:val="001D1421"/>
    <w:rsid w:val="001D150D"/>
    <w:rsid w:val="001D1682"/>
    <w:rsid w:val="001D1919"/>
    <w:rsid w:val="001D1C13"/>
    <w:rsid w:val="001D1C47"/>
    <w:rsid w:val="001D1C52"/>
    <w:rsid w:val="001D1DDA"/>
    <w:rsid w:val="001D1EC0"/>
    <w:rsid w:val="001D279F"/>
    <w:rsid w:val="001D28AF"/>
    <w:rsid w:val="001D2911"/>
    <w:rsid w:val="001D2B02"/>
    <w:rsid w:val="001D2BBD"/>
    <w:rsid w:val="001D2D0E"/>
    <w:rsid w:val="001D2E1E"/>
    <w:rsid w:val="001D3297"/>
    <w:rsid w:val="001D3856"/>
    <w:rsid w:val="001D39BD"/>
    <w:rsid w:val="001D3A14"/>
    <w:rsid w:val="001D3E40"/>
    <w:rsid w:val="001D3EA7"/>
    <w:rsid w:val="001D451E"/>
    <w:rsid w:val="001D46B6"/>
    <w:rsid w:val="001D4AE2"/>
    <w:rsid w:val="001D4BB0"/>
    <w:rsid w:val="001D4BB4"/>
    <w:rsid w:val="001D4DA8"/>
    <w:rsid w:val="001D4E4D"/>
    <w:rsid w:val="001D50D9"/>
    <w:rsid w:val="001D50E0"/>
    <w:rsid w:val="001D5335"/>
    <w:rsid w:val="001D53CE"/>
    <w:rsid w:val="001D546D"/>
    <w:rsid w:val="001D59B6"/>
    <w:rsid w:val="001D5AA0"/>
    <w:rsid w:val="001D5AE6"/>
    <w:rsid w:val="001D5C14"/>
    <w:rsid w:val="001D5F0D"/>
    <w:rsid w:val="001D618C"/>
    <w:rsid w:val="001D6A45"/>
    <w:rsid w:val="001D6AF5"/>
    <w:rsid w:val="001D6D24"/>
    <w:rsid w:val="001D6DA1"/>
    <w:rsid w:val="001D6DD6"/>
    <w:rsid w:val="001D6E41"/>
    <w:rsid w:val="001D7258"/>
    <w:rsid w:val="001D72AC"/>
    <w:rsid w:val="001D7307"/>
    <w:rsid w:val="001D78FB"/>
    <w:rsid w:val="001D7A0E"/>
    <w:rsid w:val="001D7CA2"/>
    <w:rsid w:val="001D7CEB"/>
    <w:rsid w:val="001D7E8E"/>
    <w:rsid w:val="001E02A1"/>
    <w:rsid w:val="001E0426"/>
    <w:rsid w:val="001E0710"/>
    <w:rsid w:val="001E0770"/>
    <w:rsid w:val="001E087B"/>
    <w:rsid w:val="001E092E"/>
    <w:rsid w:val="001E0B91"/>
    <w:rsid w:val="001E0D96"/>
    <w:rsid w:val="001E113E"/>
    <w:rsid w:val="001E1207"/>
    <w:rsid w:val="001E124F"/>
    <w:rsid w:val="001E132E"/>
    <w:rsid w:val="001E1490"/>
    <w:rsid w:val="001E176E"/>
    <w:rsid w:val="001E1958"/>
    <w:rsid w:val="001E19A4"/>
    <w:rsid w:val="001E1D15"/>
    <w:rsid w:val="001E1FF3"/>
    <w:rsid w:val="001E2113"/>
    <w:rsid w:val="001E2448"/>
    <w:rsid w:val="001E2D4D"/>
    <w:rsid w:val="001E2DEA"/>
    <w:rsid w:val="001E2E0C"/>
    <w:rsid w:val="001E3045"/>
    <w:rsid w:val="001E3316"/>
    <w:rsid w:val="001E34C2"/>
    <w:rsid w:val="001E35C9"/>
    <w:rsid w:val="001E3610"/>
    <w:rsid w:val="001E36F0"/>
    <w:rsid w:val="001E372E"/>
    <w:rsid w:val="001E3D86"/>
    <w:rsid w:val="001E3E3B"/>
    <w:rsid w:val="001E40D8"/>
    <w:rsid w:val="001E40F0"/>
    <w:rsid w:val="001E416E"/>
    <w:rsid w:val="001E454D"/>
    <w:rsid w:val="001E460F"/>
    <w:rsid w:val="001E49AA"/>
    <w:rsid w:val="001E4A0E"/>
    <w:rsid w:val="001E4C66"/>
    <w:rsid w:val="001E4E1C"/>
    <w:rsid w:val="001E4ED6"/>
    <w:rsid w:val="001E519B"/>
    <w:rsid w:val="001E51AC"/>
    <w:rsid w:val="001E5279"/>
    <w:rsid w:val="001E528B"/>
    <w:rsid w:val="001E5480"/>
    <w:rsid w:val="001E5A96"/>
    <w:rsid w:val="001E5E4C"/>
    <w:rsid w:val="001E5F42"/>
    <w:rsid w:val="001E5F87"/>
    <w:rsid w:val="001E6294"/>
    <w:rsid w:val="001E635F"/>
    <w:rsid w:val="001E6454"/>
    <w:rsid w:val="001E64F9"/>
    <w:rsid w:val="001E6713"/>
    <w:rsid w:val="001E6791"/>
    <w:rsid w:val="001E6841"/>
    <w:rsid w:val="001E692A"/>
    <w:rsid w:val="001E6A65"/>
    <w:rsid w:val="001E6AB2"/>
    <w:rsid w:val="001E6B5F"/>
    <w:rsid w:val="001E721A"/>
    <w:rsid w:val="001E7766"/>
    <w:rsid w:val="001E77C7"/>
    <w:rsid w:val="001E7A6B"/>
    <w:rsid w:val="001E7DF2"/>
    <w:rsid w:val="001F0097"/>
    <w:rsid w:val="001F0201"/>
    <w:rsid w:val="001F0607"/>
    <w:rsid w:val="001F0758"/>
    <w:rsid w:val="001F0941"/>
    <w:rsid w:val="001F0AB6"/>
    <w:rsid w:val="001F0B91"/>
    <w:rsid w:val="001F0F01"/>
    <w:rsid w:val="001F0F8D"/>
    <w:rsid w:val="001F111B"/>
    <w:rsid w:val="001F1337"/>
    <w:rsid w:val="001F1428"/>
    <w:rsid w:val="001F15DE"/>
    <w:rsid w:val="001F1D26"/>
    <w:rsid w:val="001F20F1"/>
    <w:rsid w:val="001F2527"/>
    <w:rsid w:val="001F2675"/>
    <w:rsid w:val="001F29E9"/>
    <w:rsid w:val="001F3428"/>
    <w:rsid w:val="001F3489"/>
    <w:rsid w:val="001F35BE"/>
    <w:rsid w:val="001F36A3"/>
    <w:rsid w:val="001F3844"/>
    <w:rsid w:val="001F3D09"/>
    <w:rsid w:val="001F42BE"/>
    <w:rsid w:val="001F514D"/>
    <w:rsid w:val="001F52DB"/>
    <w:rsid w:val="001F5C64"/>
    <w:rsid w:val="001F6199"/>
    <w:rsid w:val="001F61CE"/>
    <w:rsid w:val="001F63EE"/>
    <w:rsid w:val="001F6604"/>
    <w:rsid w:val="001F6686"/>
    <w:rsid w:val="001F6810"/>
    <w:rsid w:val="001F6983"/>
    <w:rsid w:val="001F6BB0"/>
    <w:rsid w:val="001F6BCF"/>
    <w:rsid w:val="001F6EF3"/>
    <w:rsid w:val="001F7883"/>
    <w:rsid w:val="001F7958"/>
    <w:rsid w:val="001F7F70"/>
    <w:rsid w:val="001F7FB3"/>
    <w:rsid w:val="0020002E"/>
    <w:rsid w:val="00200802"/>
    <w:rsid w:val="00200841"/>
    <w:rsid w:val="00200927"/>
    <w:rsid w:val="00200966"/>
    <w:rsid w:val="002009EB"/>
    <w:rsid w:val="00200C8F"/>
    <w:rsid w:val="00200CE9"/>
    <w:rsid w:val="00200F85"/>
    <w:rsid w:val="00201386"/>
    <w:rsid w:val="00201689"/>
    <w:rsid w:val="00201725"/>
    <w:rsid w:val="0020177A"/>
    <w:rsid w:val="002018F9"/>
    <w:rsid w:val="00201910"/>
    <w:rsid w:val="00201E3B"/>
    <w:rsid w:val="0020335A"/>
    <w:rsid w:val="00203700"/>
    <w:rsid w:val="00203A90"/>
    <w:rsid w:val="00203AA1"/>
    <w:rsid w:val="00203B05"/>
    <w:rsid w:val="00203CE8"/>
    <w:rsid w:val="00203D51"/>
    <w:rsid w:val="0020439B"/>
    <w:rsid w:val="00204606"/>
    <w:rsid w:val="002046EC"/>
    <w:rsid w:val="00204A18"/>
    <w:rsid w:val="00204B06"/>
    <w:rsid w:val="002050E1"/>
    <w:rsid w:val="00205138"/>
    <w:rsid w:val="002051A4"/>
    <w:rsid w:val="0020534C"/>
    <w:rsid w:val="00205377"/>
    <w:rsid w:val="002055EE"/>
    <w:rsid w:val="00205CF5"/>
    <w:rsid w:val="00205EE1"/>
    <w:rsid w:val="00206427"/>
    <w:rsid w:val="00206786"/>
    <w:rsid w:val="002067FD"/>
    <w:rsid w:val="002068E4"/>
    <w:rsid w:val="0020691A"/>
    <w:rsid w:val="002073A3"/>
    <w:rsid w:val="002076D4"/>
    <w:rsid w:val="00207758"/>
    <w:rsid w:val="0020784F"/>
    <w:rsid w:val="00207947"/>
    <w:rsid w:val="002079DA"/>
    <w:rsid w:val="00207A1A"/>
    <w:rsid w:val="00207C1D"/>
    <w:rsid w:val="00207E39"/>
    <w:rsid w:val="00207E5D"/>
    <w:rsid w:val="00210055"/>
    <w:rsid w:val="00210116"/>
    <w:rsid w:val="002102CB"/>
    <w:rsid w:val="00210313"/>
    <w:rsid w:val="00210337"/>
    <w:rsid w:val="00210773"/>
    <w:rsid w:val="00210FD5"/>
    <w:rsid w:val="00211077"/>
    <w:rsid w:val="002113C9"/>
    <w:rsid w:val="00211498"/>
    <w:rsid w:val="00211AE9"/>
    <w:rsid w:val="00211C11"/>
    <w:rsid w:val="00211C1E"/>
    <w:rsid w:val="00212003"/>
    <w:rsid w:val="00212101"/>
    <w:rsid w:val="00212282"/>
    <w:rsid w:val="002125AD"/>
    <w:rsid w:val="0021286A"/>
    <w:rsid w:val="002129AE"/>
    <w:rsid w:val="00212BFA"/>
    <w:rsid w:val="00212F03"/>
    <w:rsid w:val="00212FE6"/>
    <w:rsid w:val="0021306F"/>
    <w:rsid w:val="00213248"/>
    <w:rsid w:val="002133D0"/>
    <w:rsid w:val="00213787"/>
    <w:rsid w:val="00213B80"/>
    <w:rsid w:val="00213C91"/>
    <w:rsid w:val="00213CED"/>
    <w:rsid w:val="00213EB3"/>
    <w:rsid w:val="002143BD"/>
    <w:rsid w:val="002147D8"/>
    <w:rsid w:val="00214888"/>
    <w:rsid w:val="00214E7C"/>
    <w:rsid w:val="002152A5"/>
    <w:rsid w:val="002153BD"/>
    <w:rsid w:val="00215816"/>
    <w:rsid w:val="0021589B"/>
    <w:rsid w:val="002158FF"/>
    <w:rsid w:val="00215983"/>
    <w:rsid w:val="00215A55"/>
    <w:rsid w:val="00216162"/>
    <w:rsid w:val="0021627D"/>
    <w:rsid w:val="00216366"/>
    <w:rsid w:val="002164F3"/>
    <w:rsid w:val="00216622"/>
    <w:rsid w:val="00216849"/>
    <w:rsid w:val="0021714E"/>
    <w:rsid w:val="00217426"/>
    <w:rsid w:val="00217446"/>
    <w:rsid w:val="002175ED"/>
    <w:rsid w:val="002177D4"/>
    <w:rsid w:val="002177E5"/>
    <w:rsid w:val="0021796B"/>
    <w:rsid w:val="00217C52"/>
    <w:rsid w:val="00217D36"/>
    <w:rsid w:val="00217D4B"/>
    <w:rsid w:val="00217E19"/>
    <w:rsid w:val="00217F88"/>
    <w:rsid w:val="002203B0"/>
    <w:rsid w:val="0022066A"/>
    <w:rsid w:val="002208C4"/>
    <w:rsid w:val="00220AC1"/>
    <w:rsid w:val="00220AE0"/>
    <w:rsid w:val="00220AFD"/>
    <w:rsid w:val="00220CAE"/>
    <w:rsid w:val="00221169"/>
    <w:rsid w:val="00221786"/>
    <w:rsid w:val="00221844"/>
    <w:rsid w:val="00221B37"/>
    <w:rsid w:val="00221CFB"/>
    <w:rsid w:val="00221DAF"/>
    <w:rsid w:val="00221F1F"/>
    <w:rsid w:val="00221FD6"/>
    <w:rsid w:val="00222208"/>
    <w:rsid w:val="0022248E"/>
    <w:rsid w:val="0022280A"/>
    <w:rsid w:val="00222DDA"/>
    <w:rsid w:val="00222F66"/>
    <w:rsid w:val="002230D0"/>
    <w:rsid w:val="00223168"/>
    <w:rsid w:val="0022318A"/>
    <w:rsid w:val="002234A8"/>
    <w:rsid w:val="00223522"/>
    <w:rsid w:val="0022361D"/>
    <w:rsid w:val="002236A9"/>
    <w:rsid w:val="002239F7"/>
    <w:rsid w:val="00223B1F"/>
    <w:rsid w:val="00223E37"/>
    <w:rsid w:val="00223E71"/>
    <w:rsid w:val="0022450F"/>
    <w:rsid w:val="002246C8"/>
    <w:rsid w:val="002248F5"/>
    <w:rsid w:val="002249E9"/>
    <w:rsid w:val="00224A71"/>
    <w:rsid w:val="00224C68"/>
    <w:rsid w:val="00224DBF"/>
    <w:rsid w:val="00224E16"/>
    <w:rsid w:val="00225219"/>
    <w:rsid w:val="0022521A"/>
    <w:rsid w:val="002256B6"/>
    <w:rsid w:val="00225817"/>
    <w:rsid w:val="002259AE"/>
    <w:rsid w:val="00225C01"/>
    <w:rsid w:val="00225C39"/>
    <w:rsid w:val="00225DA7"/>
    <w:rsid w:val="00226010"/>
    <w:rsid w:val="0022630B"/>
    <w:rsid w:val="0022661D"/>
    <w:rsid w:val="00226762"/>
    <w:rsid w:val="0022696B"/>
    <w:rsid w:val="002269A4"/>
    <w:rsid w:val="00226C98"/>
    <w:rsid w:val="00227154"/>
    <w:rsid w:val="002271B7"/>
    <w:rsid w:val="00227881"/>
    <w:rsid w:val="00227EE9"/>
    <w:rsid w:val="002304F9"/>
    <w:rsid w:val="0023075C"/>
    <w:rsid w:val="00230B70"/>
    <w:rsid w:val="00230BAD"/>
    <w:rsid w:val="00230CE0"/>
    <w:rsid w:val="002311EE"/>
    <w:rsid w:val="00231375"/>
    <w:rsid w:val="00231697"/>
    <w:rsid w:val="002319F1"/>
    <w:rsid w:val="0023209B"/>
    <w:rsid w:val="002320C6"/>
    <w:rsid w:val="00232146"/>
    <w:rsid w:val="002323B6"/>
    <w:rsid w:val="00232448"/>
    <w:rsid w:val="002325C0"/>
    <w:rsid w:val="00232AA8"/>
    <w:rsid w:val="00233176"/>
    <w:rsid w:val="00233646"/>
    <w:rsid w:val="002336B0"/>
    <w:rsid w:val="00233826"/>
    <w:rsid w:val="00233B97"/>
    <w:rsid w:val="00233BE2"/>
    <w:rsid w:val="00233C13"/>
    <w:rsid w:val="00233CDB"/>
    <w:rsid w:val="00233D4B"/>
    <w:rsid w:val="00233F5E"/>
    <w:rsid w:val="0023459F"/>
    <w:rsid w:val="0023460E"/>
    <w:rsid w:val="00234797"/>
    <w:rsid w:val="00234EB6"/>
    <w:rsid w:val="00234F71"/>
    <w:rsid w:val="0023551D"/>
    <w:rsid w:val="002356F9"/>
    <w:rsid w:val="0023576B"/>
    <w:rsid w:val="00235B32"/>
    <w:rsid w:val="00235EF1"/>
    <w:rsid w:val="00235FDB"/>
    <w:rsid w:val="00236011"/>
    <w:rsid w:val="00236435"/>
    <w:rsid w:val="002367CA"/>
    <w:rsid w:val="00236C97"/>
    <w:rsid w:val="002370F0"/>
    <w:rsid w:val="002372A9"/>
    <w:rsid w:val="002376D8"/>
    <w:rsid w:val="002377C6"/>
    <w:rsid w:val="002378B6"/>
    <w:rsid w:val="0023790E"/>
    <w:rsid w:val="00237C5E"/>
    <w:rsid w:val="00237D83"/>
    <w:rsid w:val="0024024C"/>
    <w:rsid w:val="00240310"/>
    <w:rsid w:val="00240879"/>
    <w:rsid w:val="0024087A"/>
    <w:rsid w:val="00240C57"/>
    <w:rsid w:val="00241392"/>
    <w:rsid w:val="002414ED"/>
    <w:rsid w:val="00241EB3"/>
    <w:rsid w:val="00242067"/>
    <w:rsid w:val="00242148"/>
    <w:rsid w:val="002425AB"/>
    <w:rsid w:val="0024261A"/>
    <w:rsid w:val="0024266A"/>
    <w:rsid w:val="0024277D"/>
    <w:rsid w:val="00242F56"/>
    <w:rsid w:val="002431C4"/>
    <w:rsid w:val="002431E2"/>
    <w:rsid w:val="002433DE"/>
    <w:rsid w:val="002436B4"/>
    <w:rsid w:val="002438BC"/>
    <w:rsid w:val="00243C94"/>
    <w:rsid w:val="00244120"/>
    <w:rsid w:val="002443E0"/>
    <w:rsid w:val="00244652"/>
    <w:rsid w:val="00244A5E"/>
    <w:rsid w:val="00244CE9"/>
    <w:rsid w:val="00244E2A"/>
    <w:rsid w:val="00244E9F"/>
    <w:rsid w:val="00244EF3"/>
    <w:rsid w:val="00245345"/>
    <w:rsid w:val="0024552A"/>
    <w:rsid w:val="002459CB"/>
    <w:rsid w:val="00245A59"/>
    <w:rsid w:val="00245EBD"/>
    <w:rsid w:val="00245F3C"/>
    <w:rsid w:val="0024616B"/>
    <w:rsid w:val="00246191"/>
    <w:rsid w:val="00246576"/>
    <w:rsid w:val="00246B7F"/>
    <w:rsid w:val="00246BFE"/>
    <w:rsid w:val="00246C0D"/>
    <w:rsid w:val="00246CE1"/>
    <w:rsid w:val="00246DDA"/>
    <w:rsid w:val="00246F29"/>
    <w:rsid w:val="002471AC"/>
    <w:rsid w:val="002472DA"/>
    <w:rsid w:val="002472F8"/>
    <w:rsid w:val="002477A5"/>
    <w:rsid w:val="00247871"/>
    <w:rsid w:val="00247C24"/>
    <w:rsid w:val="002500B8"/>
    <w:rsid w:val="00250201"/>
    <w:rsid w:val="0025025F"/>
    <w:rsid w:val="00250264"/>
    <w:rsid w:val="00250483"/>
    <w:rsid w:val="00250715"/>
    <w:rsid w:val="002507A3"/>
    <w:rsid w:val="00250A08"/>
    <w:rsid w:val="00251A70"/>
    <w:rsid w:val="00251BC9"/>
    <w:rsid w:val="00251C86"/>
    <w:rsid w:val="00251F8B"/>
    <w:rsid w:val="00252799"/>
    <w:rsid w:val="002527B2"/>
    <w:rsid w:val="00252977"/>
    <w:rsid w:val="002530A5"/>
    <w:rsid w:val="0025312C"/>
    <w:rsid w:val="00253599"/>
    <w:rsid w:val="002535C3"/>
    <w:rsid w:val="002535F7"/>
    <w:rsid w:val="002539D1"/>
    <w:rsid w:val="00253B84"/>
    <w:rsid w:val="00253CDA"/>
    <w:rsid w:val="00254362"/>
    <w:rsid w:val="00254489"/>
    <w:rsid w:val="002546C1"/>
    <w:rsid w:val="002548B0"/>
    <w:rsid w:val="0025509E"/>
    <w:rsid w:val="0025524B"/>
    <w:rsid w:val="002552E7"/>
    <w:rsid w:val="00255324"/>
    <w:rsid w:val="0025533F"/>
    <w:rsid w:val="00255635"/>
    <w:rsid w:val="0025584E"/>
    <w:rsid w:val="002559B7"/>
    <w:rsid w:val="00256100"/>
    <w:rsid w:val="0025624E"/>
    <w:rsid w:val="002562C6"/>
    <w:rsid w:val="00256388"/>
    <w:rsid w:val="00256606"/>
    <w:rsid w:val="00256772"/>
    <w:rsid w:val="00256778"/>
    <w:rsid w:val="00256A73"/>
    <w:rsid w:val="00256B8F"/>
    <w:rsid w:val="00256DE0"/>
    <w:rsid w:val="002570EF"/>
    <w:rsid w:val="00257580"/>
    <w:rsid w:val="00257656"/>
    <w:rsid w:val="00257812"/>
    <w:rsid w:val="00257A1F"/>
    <w:rsid w:val="00260281"/>
    <w:rsid w:val="002605C9"/>
    <w:rsid w:val="00260873"/>
    <w:rsid w:val="00260950"/>
    <w:rsid w:val="00260A47"/>
    <w:rsid w:val="00260AAF"/>
    <w:rsid w:val="00260AF6"/>
    <w:rsid w:val="00260CBC"/>
    <w:rsid w:val="00260DD5"/>
    <w:rsid w:val="00260E3E"/>
    <w:rsid w:val="00260FB4"/>
    <w:rsid w:val="0026101C"/>
    <w:rsid w:val="002613E1"/>
    <w:rsid w:val="002613FA"/>
    <w:rsid w:val="002614C2"/>
    <w:rsid w:val="00261954"/>
    <w:rsid w:val="00261A68"/>
    <w:rsid w:val="00261CB8"/>
    <w:rsid w:val="00261F4C"/>
    <w:rsid w:val="0026219C"/>
    <w:rsid w:val="00262381"/>
    <w:rsid w:val="002623CF"/>
    <w:rsid w:val="002623E2"/>
    <w:rsid w:val="00262600"/>
    <w:rsid w:val="002626EB"/>
    <w:rsid w:val="002627D7"/>
    <w:rsid w:val="00262972"/>
    <w:rsid w:val="002629B5"/>
    <w:rsid w:val="002629D6"/>
    <w:rsid w:val="00262B68"/>
    <w:rsid w:val="00262F6C"/>
    <w:rsid w:val="00262FED"/>
    <w:rsid w:val="00263757"/>
    <w:rsid w:val="00263A82"/>
    <w:rsid w:val="00263F79"/>
    <w:rsid w:val="00264815"/>
    <w:rsid w:val="00264A74"/>
    <w:rsid w:val="00264C70"/>
    <w:rsid w:val="00264CC1"/>
    <w:rsid w:val="00264CD6"/>
    <w:rsid w:val="00264D75"/>
    <w:rsid w:val="00264DD3"/>
    <w:rsid w:val="00265168"/>
    <w:rsid w:val="00265458"/>
    <w:rsid w:val="002654A2"/>
    <w:rsid w:val="00265794"/>
    <w:rsid w:val="00265798"/>
    <w:rsid w:val="00265980"/>
    <w:rsid w:val="00265B71"/>
    <w:rsid w:val="002660DD"/>
    <w:rsid w:val="00266427"/>
    <w:rsid w:val="002665C1"/>
    <w:rsid w:val="0026667E"/>
    <w:rsid w:val="0026672D"/>
    <w:rsid w:val="002667C0"/>
    <w:rsid w:val="00266B61"/>
    <w:rsid w:val="00266C2E"/>
    <w:rsid w:val="00266CC3"/>
    <w:rsid w:val="00266E23"/>
    <w:rsid w:val="00266E72"/>
    <w:rsid w:val="00267352"/>
    <w:rsid w:val="002673B7"/>
    <w:rsid w:val="00267522"/>
    <w:rsid w:val="002677C6"/>
    <w:rsid w:val="002678AE"/>
    <w:rsid w:val="00267955"/>
    <w:rsid w:val="00267D5B"/>
    <w:rsid w:val="00267ECE"/>
    <w:rsid w:val="0027004B"/>
    <w:rsid w:val="002701D8"/>
    <w:rsid w:val="002702AF"/>
    <w:rsid w:val="002703BD"/>
    <w:rsid w:val="002703EE"/>
    <w:rsid w:val="00270432"/>
    <w:rsid w:val="002704CF"/>
    <w:rsid w:val="0027054E"/>
    <w:rsid w:val="00270EE6"/>
    <w:rsid w:val="00271476"/>
    <w:rsid w:val="00271BCB"/>
    <w:rsid w:val="00272348"/>
    <w:rsid w:val="00272A9E"/>
    <w:rsid w:val="00272D1A"/>
    <w:rsid w:val="00273274"/>
    <w:rsid w:val="00273AF4"/>
    <w:rsid w:val="00273C4D"/>
    <w:rsid w:val="002740DC"/>
    <w:rsid w:val="00274441"/>
    <w:rsid w:val="002745A8"/>
    <w:rsid w:val="00275615"/>
    <w:rsid w:val="00275619"/>
    <w:rsid w:val="00275655"/>
    <w:rsid w:val="00275721"/>
    <w:rsid w:val="00275768"/>
    <w:rsid w:val="0027591F"/>
    <w:rsid w:val="00275988"/>
    <w:rsid w:val="002759C7"/>
    <w:rsid w:val="00275E26"/>
    <w:rsid w:val="00276139"/>
    <w:rsid w:val="00276305"/>
    <w:rsid w:val="0027661F"/>
    <w:rsid w:val="002767D6"/>
    <w:rsid w:val="0027683A"/>
    <w:rsid w:val="0027686E"/>
    <w:rsid w:val="002773BE"/>
    <w:rsid w:val="00277543"/>
    <w:rsid w:val="002777DE"/>
    <w:rsid w:val="00277CC9"/>
    <w:rsid w:val="0028006B"/>
    <w:rsid w:val="00280095"/>
    <w:rsid w:val="0028058F"/>
    <w:rsid w:val="002807E2"/>
    <w:rsid w:val="0028105E"/>
    <w:rsid w:val="002811D5"/>
    <w:rsid w:val="002812AF"/>
    <w:rsid w:val="00281301"/>
    <w:rsid w:val="00281529"/>
    <w:rsid w:val="0028178E"/>
    <w:rsid w:val="002817E7"/>
    <w:rsid w:val="002818E3"/>
    <w:rsid w:val="00281AB4"/>
    <w:rsid w:val="00281ACF"/>
    <w:rsid w:val="00281B14"/>
    <w:rsid w:val="00281F4C"/>
    <w:rsid w:val="00281FEA"/>
    <w:rsid w:val="00282129"/>
    <w:rsid w:val="00282290"/>
    <w:rsid w:val="002824B9"/>
    <w:rsid w:val="00282505"/>
    <w:rsid w:val="002825D6"/>
    <w:rsid w:val="00282701"/>
    <w:rsid w:val="00282A2B"/>
    <w:rsid w:val="00282B51"/>
    <w:rsid w:val="00282BAD"/>
    <w:rsid w:val="00282CC9"/>
    <w:rsid w:val="0028310A"/>
    <w:rsid w:val="002834E5"/>
    <w:rsid w:val="00283515"/>
    <w:rsid w:val="00283692"/>
    <w:rsid w:val="002839E2"/>
    <w:rsid w:val="00283A36"/>
    <w:rsid w:val="00283B44"/>
    <w:rsid w:val="00283D63"/>
    <w:rsid w:val="00284156"/>
    <w:rsid w:val="002843F2"/>
    <w:rsid w:val="0028485B"/>
    <w:rsid w:val="00284878"/>
    <w:rsid w:val="00284B9C"/>
    <w:rsid w:val="00284CFB"/>
    <w:rsid w:val="00284D5D"/>
    <w:rsid w:val="00285197"/>
    <w:rsid w:val="00285325"/>
    <w:rsid w:val="0028557B"/>
    <w:rsid w:val="002855B2"/>
    <w:rsid w:val="0028570B"/>
    <w:rsid w:val="002859DD"/>
    <w:rsid w:val="00285ADE"/>
    <w:rsid w:val="00285EB4"/>
    <w:rsid w:val="002860BF"/>
    <w:rsid w:val="002860D4"/>
    <w:rsid w:val="00286453"/>
    <w:rsid w:val="0028645E"/>
    <w:rsid w:val="00286546"/>
    <w:rsid w:val="002865F9"/>
    <w:rsid w:val="00286619"/>
    <w:rsid w:val="00286862"/>
    <w:rsid w:val="00286E1D"/>
    <w:rsid w:val="0028752B"/>
    <w:rsid w:val="002877D6"/>
    <w:rsid w:val="00287DD1"/>
    <w:rsid w:val="00290892"/>
    <w:rsid w:val="002908FC"/>
    <w:rsid w:val="00290923"/>
    <w:rsid w:val="00290987"/>
    <w:rsid w:val="00290BE4"/>
    <w:rsid w:val="00290E6E"/>
    <w:rsid w:val="00291274"/>
    <w:rsid w:val="002912E9"/>
    <w:rsid w:val="00291481"/>
    <w:rsid w:val="0029150C"/>
    <w:rsid w:val="00291601"/>
    <w:rsid w:val="0029171D"/>
    <w:rsid w:val="00291DA1"/>
    <w:rsid w:val="0029237F"/>
    <w:rsid w:val="002925BE"/>
    <w:rsid w:val="002927AD"/>
    <w:rsid w:val="00292A58"/>
    <w:rsid w:val="00292ABB"/>
    <w:rsid w:val="00292F20"/>
    <w:rsid w:val="00293121"/>
    <w:rsid w:val="00293422"/>
    <w:rsid w:val="002934AA"/>
    <w:rsid w:val="00293622"/>
    <w:rsid w:val="0029362B"/>
    <w:rsid w:val="00293A6B"/>
    <w:rsid w:val="00293CB1"/>
    <w:rsid w:val="00293D2D"/>
    <w:rsid w:val="00293E33"/>
    <w:rsid w:val="00293EE6"/>
    <w:rsid w:val="00293F4D"/>
    <w:rsid w:val="00294755"/>
    <w:rsid w:val="0029481D"/>
    <w:rsid w:val="00294919"/>
    <w:rsid w:val="002949C6"/>
    <w:rsid w:val="00294A97"/>
    <w:rsid w:val="00294EEE"/>
    <w:rsid w:val="00294F47"/>
    <w:rsid w:val="002953CB"/>
    <w:rsid w:val="002953DE"/>
    <w:rsid w:val="002953F0"/>
    <w:rsid w:val="0029561B"/>
    <w:rsid w:val="0029580A"/>
    <w:rsid w:val="002959DF"/>
    <w:rsid w:val="00295A0D"/>
    <w:rsid w:val="00295C2F"/>
    <w:rsid w:val="00295E5C"/>
    <w:rsid w:val="0029641D"/>
    <w:rsid w:val="002965EF"/>
    <w:rsid w:val="00296621"/>
    <w:rsid w:val="00296871"/>
    <w:rsid w:val="00296CE4"/>
    <w:rsid w:val="00297516"/>
    <w:rsid w:val="002975E2"/>
    <w:rsid w:val="00297812"/>
    <w:rsid w:val="00297882"/>
    <w:rsid w:val="0029791D"/>
    <w:rsid w:val="00297C13"/>
    <w:rsid w:val="002A04AD"/>
    <w:rsid w:val="002A04F1"/>
    <w:rsid w:val="002A0B19"/>
    <w:rsid w:val="002A0B24"/>
    <w:rsid w:val="002A0C2A"/>
    <w:rsid w:val="002A0CB6"/>
    <w:rsid w:val="002A0E71"/>
    <w:rsid w:val="002A1031"/>
    <w:rsid w:val="002A1185"/>
    <w:rsid w:val="002A13BA"/>
    <w:rsid w:val="002A14D7"/>
    <w:rsid w:val="002A1507"/>
    <w:rsid w:val="002A1849"/>
    <w:rsid w:val="002A1880"/>
    <w:rsid w:val="002A1946"/>
    <w:rsid w:val="002A1F40"/>
    <w:rsid w:val="002A2273"/>
    <w:rsid w:val="002A233F"/>
    <w:rsid w:val="002A2361"/>
    <w:rsid w:val="002A23D6"/>
    <w:rsid w:val="002A2985"/>
    <w:rsid w:val="002A3058"/>
    <w:rsid w:val="002A3466"/>
    <w:rsid w:val="002A364E"/>
    <w:rsid w:val="002A3825"/>
    <w:rsid w:val="002A3830"/>
    <w:rsid w:val="002A3897"/>
    <w:rsid w:val="002A3B6F"/>
    <w:rsid w:val="002A3C4C"/>
    <w:rsid w:val="002A3C7B"/>
    <w:rsid w:val="002A3D6F"/>
    <w:rsid w:val="002A3EB5"/>
    <w:rsid w:val="002A4132"/>
    <w:rsid w:val="002A4299"/>
    <w:rsid w:val="002A46DF"/>
    <w:rsid w:val="002A4831"/>
    <w:rsid w:val="002A48BA"/>
    <w:rsid w:val="002A4AEC"/>
    <w:rsid w:val="002A4B41"/>
    <w:rsid w:val="002A4B6B"/>
    <w:rsid w:val="002A4CCF"/>
    <w:rsid w:val="002A529C"/>
    <w:rsid w:val="002A52EF"/>
    <w:rsid w:val="002A563F"/>
    <w:rsid w:val="002A58A4"/>
    <w:rsid w:val="002A5D99"/>
    <w:rsid w:val="002A5DA5"/>
    <w:rsid w:val="002A5EAE"/>
    <w:rsid w:val="002A5F48"/>
    <w:rsid w:val="002A6031"/>
    <w:rsid w:val="002A60E8"/>
    <w:rsid w:val="002A6888"/>
    <w:rsid w:val="002A6AE4"/>
    <w:rsid w:val="002A6BA9"/>
    <w:rsid w:val="002A6C22"/>
    <w:rsid w:val="002A71D1"/>
    <w:rsid w:val="002A737D"/>
    <w:rsid w:val="002A75F6"/>
    <w:rsid w:val="002A78AA"/>
    <w:rsid w:val="002A7980"/>
    <w:rsid w:val="002A7BB6"/>
    <w:rsid w:val="002A7FBF"/>
    <w:rsid w:val="002B0275"/>
    <w:rsid w:val="002B02F8"/>
    <w:rsid w:val="002B0316"/>
    <w:rsid w:val="002B0389"/>
    <w:rsid w:val="002B0577"/>
    <w:rsid w:val="002B0747"/>
    <w:rsid w:val="002B0C78"/>
    <w:rsid w:val="002B1086"/>
    <w:rsid w:val="002B14C7"/>
    <w:rsid w:val="002B1781"/>
    <w:rsid w:val="002B18FC"/>
    <w:rsid w:val="002B19CE"/>
    <w:rsid w:val="002B1CE0"/>
    <w:rsid w:val="002B1E43"/>
    <w:rsid w:val="002B25D6"/>
    <w:rsid w:val="002B25F0"/>
    <w:rsid w:val="002B27BC"/>
    <w:rsid w:val="002B2B55"/>
    <w:rsid w:val="002B2D8C"/>
    <w:rsid w:val="002B2F4B"/>
    <w:rsid w:val="002B33A1"/>
    <w:rsid w:val="002B33A2"/>
    <w:rsid w:val="002B3991"/>
    <w:rsid w:val="002B3A66"/>
    <w:rsid w:val="002B3AC2"/>
    <w:rsid w:val="002B3D1A"/>
    <w:rsid w:val="002B3ECF"/>
    <w:rsid w:val="002B3FB9"/>
    <w:rsid w:val="002B4275"/>
    <w:rsid w:val="002B4293"/>
    <w:rsid w:val="002B4513"/>
    <w:rsid w:val="002B4761"/>
    <w:rsid w:val="002B4A15"/>
    <w:rsid w:val="002B4CE8"/>
    <w:rsid w:val="002B4DCB"/>
    <w:rsid w:val="002B5692"/>
    <w:rsid w:val="002B5892"/>
    <w:rsid w:val="002B5912"/>
    <w:rsid w:val="002B59EA"/>
    <w:rsid w:val="002B5CAB"/>
    <w:rsid w:val="002B63D0"/>
    <w:rsid w:val="002B6939"/>
    <w:rsid w:val="002B7054"/>
    <w:rsid w:val="002B72AA"/>
    <w:rsid w:val="002B75C1"/>
    <w:rsid w:val="002B78D2"/>
    <w:rsid w:val="002B7B84"/>
    <w:rsid w:val="002B7C84"/>
    <w:rsid w:val="002B7EFC"/>
    <w:rsid w:val="002C007A"/>
    <w:rsid w:val="002C0291"/>
    <w:rsid w:val="002C02B3"/>
    <w:rsid w:val="002C0323"/>
    <w:rsid w:val="002C0413"/>
    <w:rsid w:val="002C0906"/>
    <w:rsid w:val="002C0C03"/>
    <w:rsid w:val="002C1509"/>
    <w:rsid w:val="002C20BD"/>
    <w:rsid w:val="002C2106"/>
    <w:rsid w:val="002C225C"/>
    <w:rsid w:val="002C2427"/>
    <w:rsid w:val="002C27E9"/>
    <w:rsid w:val="002C288B"/>
    <w:rsid w:val="002C29A1"/>
    <w:rsid w:val="002C2A67"/>
    <w:rsid w:val="002C2B9F"/>
    <w:rsid w:val="002C2BED"/>
    <w:rsid w:val="002C2CB0"/>
    <w:rsid w:val="002C31A2"/>
    <w:rsid w:val="002C3842"/>
    <w:rsid w:val="002C3CC6"/>
    <w:rsid w:val="002C3D21"/>
    <w:rsid w:val="002C3FBD"/>
    <w:rsid w:val="002C4261"/>
    <w:rsid w:val="002C450A"/>
    <w:rsid w:val="002C4522"/>
    <w:rsid w:val="002C456D"/>
    <w:rsid w:val="002C4921"/>
    <w:rsid w:val="002C4C86"/>
    <w:rsid w:val="002C4E67"/>
    <w:rsid w:val="002C53A3"/>
    <w:rsid w:val="002C54E7"/>
    <w:rsid w:val="002C553F"/>
    <w:rsid w:val="002C5749"/>
    <w:rsid w:val="002C5A59"/>
    <w:rsid w:val="002C5CBF"/>
    <w:rsid w:val="002C60C6"/>
    <w:rsid w:val="002C60D0"/>
    <w:rsid w:val="002C6327"/>
    <w:rsid w:val="002C6712"/>
    <w:rsid w:val="002C6ED9"/>
    <w:rsid w:val="002C7178"/>
    <w:rsid w:val="002C7235"/>
    <w:rsid w:val="002C73FD"/>
    <w:rsid w:val="002C7438"/>
    <w:rsid w:val="002D04E7"/>
    <w:rsid w:val="002D06C5"/>
    <w:rsid w:val="002D086A"/>
    <w:rsid w:val="002D0E6A"/>
    <w:rsid w:val="002D108C"/>
    <w:rsid w:val="002D1790"/>
    <w:rsid w:val="002D19D5"/>
    <w:rsid w:val="002D1A48"/>
    <w:rsid w:val="002D1F05"/>
    <w:rsid w:val="002D1FF9"/>
    <w:rsid w:val="002D2135"/>
    <w:rsid w:val="002D25BE"/>
    <w:rsid w:val="002D291A"/>
    <w:rsid w:val="002D2C21"/>
    <w:rsid w:val="002D2D12"/>
    <w:rsid w:val="002D2DE3"/>
    <w:rsid w:val="002D3509"/>
    <w:rsid w:val="002D3680"/>
    <w:rsid w:val="002D3794"/>
    <w:rsid w:val="002D37ED"/>
    <w:rsid w:val="002D38A1"/>
    <w:rsid w:val="002D3A4F"/>
    <w:rsid w:val="002D3B66"/>
    <w:rsid w:val="002D3D14"/>
    <w:rsid w:val="002D4547"/>
    <w:rsid w:val="002D45F3"/>
    <w:rsid w:val="002D474E"/>
    <w:rsid w:val="002D4849"/>
    <w:rsid w:val="002D488D"/>
    <w:rsid w:val="002D4A44"/>
    <w:rsid w:val="002D4B4F"/>
    <w:rsid w:val="002D4DB1"/>
    <w:rsid w:val="002D523A"/>
    <w:rsid w:val="002D532B"/>
    <w:rsid w:val="002D53B7"/>
    <w:rsid w:val="002D5691"/>
    <w:rsid w:val="002D5B82"/>
    <w:rsid w:val="002D5F5C"/>
    <w:rsid w:val="002D6035"/>
    <w:rsid w:val="002D659F"/>
    <w:rsid w:val="002D6C24"/>
    <w:rsid w:val="002D6CCE"/>
    <w:rsid w:val="002D717B"/>
    <w:rsid w:val="002D7577"/>
    <w:rsid w:val="002D7610"/>
    <w:rsid w:val="002D7937"/>
    <w:rsid w:val="002D7983"/>
    <w:rsid w:val="002D7B95"/>
    <w:rsid w:val="002D7D6A"/>
    <w:rsid w:val="002D7DF7"/>
    <w:rsid w:val="002D7F95"/>
    <w:rsid w:val="002E042B"/>
    <w:rsid w:val="002E06BD"/>
    <w:rsid w:val="002E07D8"/>
    <w:rsid w:val="002E096F"/>
    <w:rsid w:val="002E0A6B"/>
    <w:rsid w:val="002E0AD2"/>
    <w:rsid w:val="002E0B93"/>
    <w:rsid w:val="002E0FA3"/>
    <w:rsid w:val="002E1051"/>
    <w:rsid w:val="002E1157"/>
    <w:rsid w:val="002E1313"/>
    <w:rsid w:val="002E13A4"/>
    <w:rsid w:val="002E14DA"/>
    <w:rsid w:val="002E15C5"/>
    <w:rsid w:val="002E15FF"/>
    <w:rsid w:val="002E178B"/>
    <w:rsid w:val="002E1843"/>
    <w:rsid w:val="002E1BA0"/>
    <w:rsid w:val="002E1DCA"/>
    <w:rsid w:val="002E1DDC"/>
    <w:rsid w:val="002E238C"/>
    <w:rsid w:val="002E2631"/>
    <w:rsid w:val="002E29A3"/>
    <w:rsid w:val="002E2BE1"/>
    <w:rsid w:val="002E2C66"/>
    <w:rsid w:val="002E2FA6"/>
    <w:rsid w:val="002E31E1"/>
    <w:rsid w:val="002E3518"/>
    <w:rsid w:val="002E37A2"/>
    <w:rsid w:val="002E3A31"/>
    <w:rsid w:val="002E3AC3"/>
    <w:rsid w:val="002E3F81"/>
    <w:rsid w:val="002E431A"/>
    <w:rsid w:val="002E446F"/>
    <w:rsid w:val="002E4539"/>
    <w:rsid w:val="002E48E6"/>
    <w:rsid w:val="002E4A57"/>
    <w:rsid w:val="002E4AE2"/>
    <w:rsid w:val="002E4D1E"/>
    <w:rsid w:val="002E4FCB"/>
    <w:rsid w:val="002E5043"/>
    <w:rsid w:val="002E557A"/>
    <w:rsid w:val="002E5590"/>
    <w:rsid w:val="002E5782"/>
    <w:rsid w:val="002E57EF"/>
    <w:rsid w:val="002E5839"/>
    <w:rsid w:val="002E5915"/>
    <w:rsid w:val="002E592C"/>
    <w:rsid w:val="002E596E"/>
    <w:rsid w:val="002E5B07"/>
    <w:rsid w:val="002E5C68"/>
    <w:rsid w:val="002E5D0C"/>
    <w:rsid w:val="002E5D89"/>
    <w:rsid w:val="002E612B"/>
    <w:rsid w:val="002E6CBB"/>
    <w:rsid w:val="002E6D61"/>
    <w:rsid w:val="002E7110"/>
    <w:rsid w:val="002E733E"/>
    <w:rsid w:val="002E73D5"/>
    <w:rsid w:val="002E771A"/>
    <w:rsid w:val="002E77D0"/>
    <w:rsid w:val="002E77E2"/>
    <w:rsid w:val="002E78CC"/>
    <w:rsid w:val="002E7A7C"/>
    <w:rsid w:val="002E7BAC"/>
    <w:rsid w:val="002E7D47"/>
    <w:rsid w:val="002E7E87"/>
    <w:rsid w:val="002E7F03"/>
    <w:rsid w:val="002F01FF"/>
    <w:rsid w:val="002F0383"/>
    <w:rsid w:val="002F0505"/>
    <w:rsid w:val="002F0929"/>
    <w:rsid w:val="002F0AE2"/>
    <w:rsid w:val="002F0FBD"/>
    <w:rsid w:val="002F1103"/>
    <w:rsid w:val="002F12A5"/>
    <w:rsid w:val="002F137E"/>
    <w:rsid w:val="002F14F3"/>
    <w:rsid w:val="002F16BD"/>
    <w:rsid w:val="002F1732"/>
    <w:rsid w:val="002F1ACE"/>
    <w:rsid w:val="002F1B11"/>
    <w:rsid w:val="002F1BDA"/>
    <w:rsid w:val="002F1CEA"/>
    <w:rsid w:val="002F1DB1"/>
    <w:rsid w:val="002F1DFD"/>
    <w:rsid w:val="002F22BD"/>
    <w:rsid w:val="002F22FE"/>
    <w:rsid w:val="002F2436"/>
    <w:rsid w:val="002F259E"/>
    <w:rsid w:val="002F2759"/>
    <w:rsid w:val="002F2897"/>
    <w:rsid w:val="002F28AF"/>
    <w:rsid w:val="002F2C78"/>
    <w:rsid w:val="002F2CCD"/>
    <w:rsid w:val="002F38F5"/>
    <w:rsid w:val="002F39EC"/>
    <w:rsid w:val="002F3E8E"/>
    <w:rsid w:val="002F42E5"/>
    <w:rsid w:val="002F42E6"/>
    <w:rsid w:val="002F441B"/>
    <w:rsid w:val="002F47A1"/>
    <w:rsid w:val="002F47EB"/>
    <w:rsid w:val="002F4B00"/>
    <w:rsid w:val="002F4B27"/>
    <w:rsid w:val="002F4CB4"/>
    <w:rsid w:val="002F4D07"/>
    <w:rsid w:val="002F4E5D"/>
    <w:rsid w:val="002F4F16"/>
    <w:rsid w:val="002F4FAE"/>
    <w:rsid w:val="002F50AE"/>
    <w:rsid w:val="002F50D8"/>
    <w:rsid w:val="002F515E"/>
    <w:rsid w:val="002F5399"/>
    <w:rsid w:val="002F5427"/>
    <w:rsid w:val="002F55B5"/>
    <w:rsid w:val="002F59B1"/>
    <w:rsid w:val="002F5DEC"/>
    <w:rsid w:val="002F5FEE"/>
    <w:rsid w:val="002F61F2"/>
    <w:rsid w:val="002F62CB"/>
    <w:rsid w:val="002F63FD"/>
    <w:rsid w:val="002F6C5A"/>
    <w:rsid w:val="002F72D9"/>
    <w:rsid w:val="002F7345"/>
    <w:rsid w:val="002F759A"/>
    <w:rsid w:val="002F78A7"/>
    <w:rsid w:val="002F7D5E"/>
    <w:rsid w:val="002F7E39"/>
    <w:rsid w:val="003000B2"/>
    <w:rsid w:val="00300324"/>
    <w:rsid w:val="00300454"/>
    <w:rsid w:val="003005AA"/>
    <w:rsid w:val="0030073A"/>
    <w:rsid w:val="003007CE"/>
    <w:rsid w:val="0030080F"/>
    <w:rsid w:val="0030092E"/>
    <w:rsid w:val="003014FE"/>
    <w:rsid w:val="00301592"/>
    <w:rsid w:val="00301826"/>
    <w:rsid w:val="003019B5"/>
    <w:rsid w:val="00301ACE"/>
    <w:rsid w:val="00301DD5"/>
    <w:rsid w:val="003020D5"/>
    <w:rsid w:val="0030261E"/>
    <w:rsid w:val="00302912"/>
    <w:rsid w:val="00302A3C"/>
    <w:rsid w:val="00302DFF"/>
    <w:rsid w:val="00302F43"/>
    <w:rsid w:val="00303564"/>
    <w:rsid w:val="003035AC"/>
    <w:rsid w:val="00303604"/>
    <w:rsid w:val="0030368E"/>
    <w:rsid w:val="003037B7"/>
    <w:rsid w:val="00303E83"/>
    <w:rsid w:val="0030413F"/>
    <w:rsid w:val="00304253"/>
    <w:rsid w:val="00304867"/>
    <w:rsid w:val="00304998"/>
    <w:rsid w:val="00304A1C"/>
    <w:rsid w:val="00304AED"/>
    <w:rsid w:val="00304B16"/>
    <w:rsid w:val="00305272"/>
    <w:rsid w:val="003055FD"/>
    <w:rsid w:val="0030574B"/>
    <w:rsid w:val="00305BB5"/>
    <w:rsid w:val="00305C80"/>
    <w:rsid w:val="00305CDB"/>
    <w:rsid w:val="00305D72"/>
    <w:rsid w:val="00305FE0"/>
    <w:rsid w:val="003060A8"/>
    <w:rsid w:val="00306181"/>
    <w:rsid w:val="00306216"/>
    <w:rsid w:val="00306B17"/>
    <w:rsid w:val="00306D5A"/>
    <w:rsid w:val="00306F1E"/>
    <w:rsid w:val="00307603"/>
    <w:rsid w:val="003077AE"/>
    <w:rsid w:val="003077F9"/>
    <w:rsid w:val="00307819"/>
    <w:rsid w:val="0030795A"/>
    <w:rsid w:val="00307B72"/>
    <w:rsid w:val="00307B7B"/>
    <w:rsid w:val="00307C0D"/>
    <w:rsid w:val="00307ECC"/>
    <w:rsid w:val="00310245"/>
    <w:rsid w:val="00310351"/>
    <w:rsid w:val="00310417"/>
    <w:rsid w:val="003104F9"/>
    <w:rsid w:val="003104FA"/>
    <w:rsid w:val="00310B64"/>
    <w:rsid w:val="0031127D"/>
    <w:rsid w:val="003113DD"/>
    <w:rsid w:val="00311A6C"/>
    <w:rsid w:val="00311BAF"/>
    <w:rsid w:val="00311D2C"/>
    <w:rsid w:val="00311D8A"/>
    <w:rsid w:val="00312037"/>
    <w:rsid w:val="00312410"/>
    <w:rsid w:val="00312572"/>
    <w:rsid w:val="00312D82"/>
    <w:rsid w:val="00312DBF"/>
    <w:rsid w:val="0031358F"/>
    <w:rsid w:val="00313AD3"/>
    <w:rsid w:val="00313ADD"/>
    <w:rsid w:val="00313B42"/>
    <w:rsid w:val="00313C0D"/>
    <w:rsid w:val="00313FA8"/>
    <w:rsid w:val="00313FF6"/>
    <w:rsid w:val="0031414A"/>
    <w:rsid w:val="003141B0"/>
    <w:rsid w:val="003142FF"/>
    <w:rsid w:val="0031458A"/>
    <w:rsid w:val="0031463E"/>
    <w:rsid w:val="00314B20"/>
    <w:rsid w:val="00315363"/>
    <w:rsid w:val="0031556B"/>
    <w:rsid w:val="00316122"/>
    <w:rsid w:val="00316402"/>
    <w:rsid w:val="003169E8"/>
    <w:rsid w:val="00316BC8"/>
    <w:rsid w:val="00316D2C"/>
    <w:rsid w:val="00316D63"/>
    <w:rsid w:val="00316D7E"/>
    <w:rsid w:val="00316EF2"/>
    <w:rsid w:val="00317435"/>
    <w:rsid w:val="0031770F"/>
    <w:rsid w:val="00317818"/>
    <w:rsid w:val="00317A38"/>
    <w:rsid w:val="00317A3E"/>
    <w:rsid w:val="00317D92"/>
    <w:rsid w:val="00317E85"/>
    <w:rsid w:val="003203D7"/>
    <w:rsid w:val="003206C8"/>
    <w:rsid w:val="00320741"/>
    <w:rsid w:val="0032076B"/>
    <w:rsid w:val="00320819"/>
    <w:rsid w:val="0032088B"/>
    <w:rsid w:val="003209B9"/>
    <w:rsid w:val="003209CC"/>
    <w:rsid w:val="00320ACE"/>
    <w:rsid w:val="00320C8D"/>
    <w:rsid w:val="00320EE2"/>
    <w:rsid w:val="00320FE0"/>
    <w:rsid w:val="003210CD"/>
    <w:rsid w:val="00321370"/>
    <w:rsid w:val="003214BD"/>
    <w:rsid w:val="003217AC"/>
    <w:rsid w:val="003217B4"/>
    <w:rsid w:val="00321AA5"/>
    <w:rsid w:val="00321AC4"/>
    <w:rsid w:val="00321BEA"/>
    <w:rsid w:val="00321C12"/>
    <w:rsid w:val="00322300"/>
    <w:rsid w:val="0032250F"/>
    <w:rsid w:val="0032287D"/>
    <w:rsid w:val="00322B2D"/>
    <w:rsid w:val="00322BC1"/>
    <w:rsid w:val="00322EF4"/>
    <w:rsid w:val="00322F98"/>
    <w:rsid w:val="00323121"/>
    <w:rsid w:val="00323627"/>
    <w:rsid w:val="00323634"/>
    <w:rsid w:val="003239F7"/>
    <w:rsid w:val="00323A0D"/>
    <w:rsid w:val="00323A68"/>
    <w:rsid w:val="00323B1E"/>
    <w:rsid w:val="00323B86"/>
    <w:rsid w:val="00324735"/>
    <w:rsid w:val="00324973"/>
    <w:rsid w:val="00324DC0"/>
    <w:rsid w:val="00324E8F"/>
    <w:rsid w:val="00325C2A"/>
    <w:rsid w:val="00325E4A"/>
    <w:rsid w:val="00325F9D"/>
    <w:rsid w:val="00326384"/>
    <w:rsid w:val="0032688D"/>
    <w:rsid w:val="00326B23"/>
    <w:rsid w:val="00326EEA"/>
    <w:rsid w:val="00326F7E"/>
    <w:rsid w:val="00327042"/>
    <w:rsid w:val="003270A6"/>
    <w:rsid w:val="003271BF"/>
    <w:rsid w:val="00327666"/>
    <w:rsid w:val="00327985"/>
    <w:rsid w:val="003279DB"/>
    <w:rsid w:val="003279E2"/>
    <w:rsid w:val="003279E8"/>
    <w:rsid w:val="00327A9E"/>
    <w:rsid w:val="00327C54"/>
    <w:rsid w:val="00327EBD"/>
    <w:rsid w:val="003301EA"/>
    <w:rsid w:val="0033040C"/>
    <w:rsid w:val="00330770"/>
    <w:rsid w:val="00330907"/>
    <w:rsid w:val="00330977"/>
    <w:rsid w:val="00330B35"/>
    <w:rsid w:val="00330C27"/>
    <w:rsid w:val="003310C2"/>
    <w:rsid w:val="0033143F"/>
    <w:rsid w:val="0033148D"/>
    <w:rsid w:val="00331556"/>
    <w:rsid w:val="00331C02"/>
    <w:rsid w:val="00331D0E"/>
    <w:rsid w:val="00331FD9"/>
    <w:rsid w:val="003325BF"/>
    <w:rsid w:val="003326EB"/>
    <w:rsid w:val="00332718"/>
    <w:rsid w:val="0033274D"/>
    <w:rsid w:val="003335BF"/>
    <w:rsid w:val="00333A3C"/>
    <w:rsid w:val="00333B0F"/>
    <w:rsid w:val="00333CF9"/>
    <w:rsid w:val="00333D45"/>
    <w:rsid w:val="00333DD8"/>
    <w:rsid w:val="00333DEA"/>
    <w:rsid w:val="00334387"/>
    <w:rsid w:val="003349FD"/>
    <w:rsid w:val="00334C06"/>
    <w:rsid w:val="003352E4"/>
    <w:rsid w:val="0033541F"/>
    <w:rsid w:val="00335569"/>
    <w:rsid w:val="00335759"/>
    <w:rsid w:val="00335808"/>
    <w:rsid w:val="00335824"/>
    <w:rsid w:val="00335F15"/>
    <w:rsid w:val="00336094"/>
    <w:rsid w:val="003362FE"/>
    <w:rsid w:val="003364CF"/>
    <w:rsid w:val="003367AA"/>
    <w:rsid w:val="00336A97"/>
    <w:rsid w:val="0033709D"/>
    <w:rsid w:val="00337186"/>
    <w:rsid w:val="0033726C"/>
    <w:rsid w:val="003372CC"/>
    <w:rsid w:val="0033743D"/>
    <w:rsid w:val="00337760"/>
    <w:rsid w:val="00337A55"/>
    <w:rsid w:val="00337A84"/>
    <w:rsid w:val="00337D2D"/>
    <w:rsid w:val="003401A7"/>
    <w:rsid w:val="003403B4"/>
    <w:rsid w:val="0034044D"/>
    <w:rsid w:val="003404CB"/>
    <w:rsid w:val="00340AB9"/>
    <w:rsid w:val="00340B27"/>
    <w:rsid w:val="00340CF5"/>
    <w:rsid w:val="00340E77"/>
    <w:rsid w:val="00341017"/>
    <w:rsid w:val="00341452"/>
    <w:rsid w:val="00341A2C"/>
    <w:rsid w:val="00341A91"/>
    <w:rsid w:val="00341B1B"/>
    <w:rsid w:val="00341F3E"/>
    <w:rsid w:val="00342007"/>
    <w:rsid w:val="00342029"/>
    <w:rsid w:val="0034207B"/>
    <w:rsid w:val="00342098"/>
    <w:rsid w:val="003420A4"/>
    <w:rsid w:val="00342799"/>
    <w:rsid w:val="00342A41"/>
    <w:rsid w:val="00342AE8"/>
    <w:rsid w:val="00342AFE"/>
    <w:rsid w:val="00342C1B"/>
    <w:rsid w:val="00342C86"/>
    <w:rsid w:val="00342F0C"/>
    <w:rsid w:val="003434EB"/>
    <w:rsid w:val="003435B8"/>
    <w:rsid w:val="00343827"/>
    <w:rsid w:val="00343B97"/>
    <w:rsid w:val="00343BC0"/>
    <w:rsid w:val="00343E92"/>
    <w:rsid w:val="00343FA1"/>
    <w:rsid w:val="00344834"/>
    <w:rsid w:val="003448F6"/>
    <w:rsid w:val="00344A48"/>
    <w:rsid w:val="00344AEE"/>
    <w:rsid w:val="00344C7D"/>
    <w:rsid w:val="00344EB8"/>
    <w:rsid w:val="00344EFF"/>
    <w:rsid w:val="00344F87"/>
    <w:rsid w:val="0034501F"/>
    <w:rsid w:val="0034590F"/>
    <w:rsid w:val="00345D06"/>
    <w:rsid w:val="00345FF1"/>
    <w:rsid w:val="003460E4"/>
    <w:rsid w:val="003461A7"/>
    <w:rsid w:val="0034623B"/>
    <w:rsid w:val="00346589"/>
    <w:rsid w:val="00346B8F"/>
    <w:rsid w:val="00346F37"/>
    <w:rsid w:val="003471D3"/>
    <w:rsid w:val="00347460"/>
    <w:rsid w:val="00347560"/>
    <w:rsid w:val="00347714"/>
    <w:rsid w:val="00347767"/>
    <w:rsid w:val="00347B04"/>
    <w:rsid w:val="00347B86"/>
    <w:rsid w:val="00350193"/>
    <w:rsid w:val="003503D7"/>
    <w:rsid w:val="0035059C"/>
    <w:rsid w:val="00350614"/>
    <w:rsid w:val="003509D6"/>
    <w:rsid w:val="00350B40"/>
    <w:rsid w:val="00350BB3"/>
    <w:rsid w:val="00350CA9"/>
    <w:rsid w:val="00350DA3"/>
    <w:rsid w:val="00350EB7"/>
    <w:rsid w:val="00350F06"/>
    <w:rsid w:val="00350F59"/>
    <w:rsid w:val="0035103A"/>
    <w:rsid w:val="0035116F"/>
    <w:rsid w:val="0035119B"/>
    <w:rsid w:val="0035159E"/>
    <w:rsid w:val="003517E1"/>
    <w:rsid w:val="0035190E"/>
    <w:rsid w:val="00351B0A"/>
    <w:rsid w:val="00351B28"/>
    <w:rsid w:val="00351E3A"/>
    <w:rsid w:val="00351EF4"/>
    <w:rsid w:val="00352016"/>
    <w:rsid w:val="0035231F"/>
    <w:rsid w:val="003523A0"/>
    <w:rsid w:val="003523C2"/>
    <w:rsid w:val="00352454"/>
    <w:rsid w:val="003526C4"/>
    <w:rsid w:val="003526DB"/>
    <w:rsid w:val="00352B4F"/>
    <w:rsid w:val="00352CB2"/>
    <w:rsid w:val="00352D86"/>
    <w:rsid w:val="00352E1D"/>
    <w:rsid w:val="0035321D"/>
    <w:rsid w:val="0035326D"/>
    <w:rsid w:val="0035330D"/>
    <w:rsid w:val="003537EF"/>
    <w:rsid w:val="00353843"/>
    <w:rsid w:val="00353BE4"/>
    <w:rsid w:val="003545E8"/>
    <w:rsid w:val="00354707"/>
    <w:rsid w:val="00354D18"/>
    <w:rsid w:val="00354E64"/>
    <w:rsid w:val="00354EEE"/>
    <w:rsid w:val="0035515D"/>
    <w:rsid w:val="003552C2"/>
    <w:rsid w:val="0035557E"/>
    <w:rsid w:val="003556F8"/>
    <w:rsid w:val="003557ED"/>
    <w:rsid w:val="00355812"/>
    <w:rsid w:val="003559E4"/>
    <w:rsid w:val="0035661D"/>
    <w:rsid w:val="00356725"/>
    <w:rsid w:val="003569C4"/>
    <w:rsid w:val="003569C8"/>
    <w:rsid w:val="00356BC6"/>
    <w:rsid w:val="00356DF7"/>
    <w:rsid w:val="00357037"/>
    <w:rsid w:val="00357083"/>
    <w:rsid w:val="003571CC"/>
    <w:rsid w:val="003572DA"/>
    <w:rsid w:val="003578E8"/>
    <w:rsid w:val="003578F3"/>
    <w:rsid w:val="0035791F"/>
    <w:rsid w:val="00357A9B"/>
    <w:rsid w:val="00357C9A"/>
    <w:rsid w:val="00357DB1"/>
    <w:rsid w:val="00357E42"/>
    <w:rsid w:val="0036007F"/>
    <w:rsid w:val="003602C0"/>
    <w:rsid w:val="003604AC"/>
    <w:rsid w:val="003604D9"/>
    <w:rsid w:val="00360636"/>
    <w:rsid w:val="003607EE"/>
    <w:rsid w:val="0036083E"/>
    <w:rsid w:val="00360842"/>
    <w:rsid w:val="00360A4E"/>
    <w:rsid w:val="00360A96"/>
    <w:rsid w:val="003610CC"/>
    <w:rsid w:val="0036111E"/>
    <w:rsid w:val="0036114E"/>
    <w:rsid w:val="0036150F"/>
    <w:rsid w:val="00361676"/>
    <w:rsid w:val="00361704"/>
    <w:rsid w:val="00361788"/>
    <w:rsid w:val="00361A68"/>
    <w:rsid w:val="00361ABD"/>
    <w:rsid w:val="00361DDC"/>
    <w:rsid w:val="00361EE7"/>
    <w:rsid w:val="003625FC"/>
    <w:rsid w:val="00362707"/>
    <w:rsid w:val="0036281F"/>
    <w:rsid w:val="00362A92"/>
    <w:rsid w:val="00362CC1"/>
    <w:rsid w:val="00362D9D"/>
    <w:rsid w:val="00362F37"/>
    <w:rsid w:val="00362F5A"/>
    <w:rsid w:val="003630BC"/>
    <w:rsid w:val="003631BE"/>
    <w:rsid w:val="00363242"/>
    <w:rsid w:val="00363352"/>
    <w:rsid w:val="003634B2"/>
    <w:rsid w:val="003637A6"/>
    <w:rsid w:val="00363B8E"/>
    <w:rsid w:val="00363E82"/>
    <w:rsid w:val="00363F0E"/>
    <w:rsid w:val="0036431C"/>
    <w:rsid w:val="003648BC"/>
    <w:rsid w:val="00364A5B"/>
    <w:rsid w:val="00364D87"/>
    <w:rsid w:val="00365209"/>
    <w:rsid w:val="003655D5"/>
    <w:rsid w:val="0036566B"/>
    <w:rsid w:val="00365703"/>
    <w:rsid w:val="003657EF"/>
    <w:rsid w:val="00365B7D"/>
    <w:rsid w:val="00365CBD"/>
    <w:rsid w:val="00366157"/>
    <w:rsid w:val="00366319"/>
    <w:rsid w:val="003663BE"/>
    <w:rsid w:val="00366627"/>
    <w:rsid w:val="0036662C"/>
    <w:rsid w:val="00366656"/>
    <w:rsid w:val="00366DDB"/>
    <w:rsid w:val="00366FDF"/>
    <w:rsid w:val="003670F5"/>
    <w:rsid w:val="003673E4"/>
    <w:rsid w:val="00367405"/>
    <w:rsid w:val="003675F8"/>
    <w:rsid w:val="003675FF"/>
    <w:rsid w:val="003677D5"/>
    <w:rsid w:val="00367870"/>
    <w:rsid w:val="0036796B"/>
    <w:rsid w:val="00367B9C"/>
    <w:rsid w:val="00367CC4"/>
    <w:rsid w:val="00367D16"/>
    <w:rsid w:val="00367F19"/>
    <w:rsid w:val="00367FAA"/>
    <w:rsid w:val="00367FB2"/>
    <w:rsid w:val="0037021F"/>
    <w:rsid w:val="00370793"/>
    <w:rsid w:val="00370998"/>
    <w:rsid w:val="00370A7B"/>
    <w:rsid w:val="00370AE9"/>
    <w:rsid w:val="00370B2D"/>
    <w:rsid w:val="00370B81"/>
    <w:rsid w:val="00371009"/>
    <w:rsid w:val="003711E9"/>
    <w:rsid w:val="00371686"/>
    <w:rsid w:val="003717B1"/>
    <w:rsid w:val="003717B7"/>
    <w:rsid w:val="0037191A"/>
    <w:rsid w:val="00371ADC"/>
    <w:rsid w:val="003725B0"/>
    <w:rsid w:val="0037275A"/>
    <w:rsid w:val="003729CA"/>
    <w:rsid w:val="003729FC"/>
    <w:rsid w:val="00372B88"/>
    <w:rsid w:val="00372C2D"/>
    <w:rsid w:val="00372D74"/>
    <w:rsid w:val="00372DB3"/>
    <w:rsid w:val="0037349C"/>
    <w:rsid w:val="003736BF"/>
    <w:rsid w:val="00373768"/>
    <w:rsid w:val="003739F5"/>
    <w:rsid w:val="00374143"/>
    <w:rsid w:val="003741FC"/>
    <w:rsid w:val="0037447C"/>
    <w:rsid w:val="003744E6"/>
    <w:rsid w:val="0037477C"/>
    <w:rsid w:val="0037482B"/>
    <w:rsid w:val="00374BCF"/>
    <w:rsid w:val="00374CA2"/>
    <w:rsid w:val="00374D03"/>
    <w:rsid w:val="00374E85"/>
    <w:rsid w:val="00375840"/>
    <w:rsid w:val="0037598D"/>
    <w:rsid w:val="00375A91"/>
    <w:rsid w:val="00375A99"/>
    <w:rsid w:val="00375B24"/>
    <w:rsid w:val="00375F8B"/>
    <w:rsid w:val="0037658E"/>
    <w:rsid w:val="003769D9"/>
    <w:rsid w:val="00376A1C"/>
    <w:rsid w:val="00376FD1"/>
    <w:rsid w:val="00376FD4"/>
    <w:rsid w:val="003773E3"/>
    <w:rsid w:val="0037744B"/>
    <w:rsid w:val="00377535"/>
    <w:rsid w:val="0037782D"/>
    <w:rsid w:val="00377A45"/>
    <w:rsid w:val="00377FA5"/>
    <w:rsid w:val="0038002C"/>
    <w:rsid w:val="0038002E"/>
    <w:rsid w:val="003800ED"/>
    <w:rsid w:val="00380257"/>
    <w:rsid w:val="0038037C"/>
    <w:rsid w:val="003804BC"/>
    <w:rsid w:val="00380612"/>
    <w:rsid w:val="003808EA"/>
    <w:rsid w:val="0038090E"/>
    <w:rsid w:val="0038094B"/>
    <w:rsid w:val="00380BBE"/>
    <w:rsid w:val="00380D8E"/>
    <w:rsid w:val="00380D9E"/>
    <w:rsid w:val="00380FF9"/>
    <w:rsid w:val="0038112F"/>
    <w:rsid w:val="003817F0"/>
    <w:rsid w:val="00381A38"/>
    <w:rsid w:val="00381A60"/>
    <w:rsid w:val="00381A83"/>
    <w:rsid w:val="00381C4E"/>
    <w:rsid w:val="0038218B"/>
    <w:rsid w:val="00382354"/>
    <w:rsid w:val="003826A6"/>
    <w:rsid w:val="00382726"/>
    <w:rsid w:val="00382924"/>
    <w:rsid w:val="00382ADA"/>
    <w:rsid w:val="00382C8C"/>
    <w:rsid w:val="00382CFA"/>
    <w:rsid w:val="00382D9A"/>
    <w:rsid w:val="00382E11"/>
    <w:rsid w:val="00382EB2"/>
    <w:rsid w:val="003831D3"/>
    <w:rsid w:val="0038337C"/>
    <w:rsid w:val="003836C5"/>
    <w:rsid w:val="00383748"/>
    <w:rsid w:val="00383C35"/>
    <w:rsid w:val="00383D54"/>
    <w:rsid w:val="00383DB5"/>
    <w:rsid w:val="0038406A"/>
    <w:rsid w:val="0038413B"/>
    <w:rsid w:val="00384851"/>
    <w:rsid w:val="0038494D"/>
    <w:rsid w:val="00384BB0"/>
    <w:rsid w:val="00385044"/>
    <w:rsid w:val="00385321"/>
    <w:rsid w:val="003853BA"/>
    <w:rsid w:val="0038546D"/>
    <w:rsid w:val="00385592"/>
    <w:rsid w:val="00385AFE"/>
    <w:rsid w:val="00385C23"/>
    <w:rsid w:val="00385CC7"/>
    <w:rsid w:val="00385D16"/>
    <w:rsid w:val="003860E3"/>
    <w:rsid w:val="00386125"/>
    <w:rsid w:val="0038671A"/>
    <w:rsid w:val="00386942"/>
    <w:rsid w:val="003869E2"/>
    <w:rsid w:val="00386AC0"/>
    <w:rsid w:val="00386F48"/>
    <w:rsid w:val="00387247"/>
    <w:rsid w:val="003872A2"/>
    <w:rsid w:val="003873E8"/>
    <w:rsid w:val="00387686"/>
    <w:rsid w:val="00387781"/>
    <w:rsid w:val="00387C42"/>
    <w:rsid w:val="0039018D"/>
    <w:rsid w:val="003904BA"/>
    <w:rsid w:val="003904D0"/>
    <w:rsid w:val="00390896"/>
    <w:rsid w:val="0039095C"/>
    <w:rsid w:val="0039163C"/>
    <w:rsid w:val="00391991"/>
    <w:rsid w:val="00391C08"/>
    <w:rsid w:val="00391C13"/>
    <w:rsid w:val="00391F20"/>
    <w:rsid w:val="00392571"/>
    <w:rsid w:val="00392800"/>
    <w:rsid w:val="0039287C"/>
    <w:rsid w:val="00392924"/>
    <w:rsid w:val="00392C5E"/>
    <w:rsid w:val="00392F59"/>
    <w:rsid w:val="003934A0"/>
    <w:rsid w:val="00393855"/>
    <w:rsid w:val="003938B3"/>
    <w:rsid w:val="003939ED"/>
    <w:rsid w:val="003939F4"/>
    <w:rsid w:val="00393A4F"/>
    <w:rsid w:val="00393B1B"/>
    <w:rsid w:val="00393BC8"/>
    <w:rsid w:val="0039405E"/>
    <w:rsid w:val="0039413A"/>
    <w:rsid w:val="003941E6"/>
    <w:rsid w:val="003944D0"/>
    <w:rsid w:val="003949AF"/>
    <w:rsid w:val="00394C1B"/>
    <w:rsid w:val="003950A3"/>
    <w:rsid w:val="003952E9"/>
    <w:rsid w:val="0039531F"/>
    <w:rsid w:val="00395520"/>
    <w:rsid w:val="003956A9"/>
    <w:rsid w:val="003959C7"/>
    <w:rsid w:val="00395AFC"/>
    <w:rsid w:val="00395C93"/>
    <w:rsid w:val="00395CB9"/>
    <w:rsid w:val="0039610F"/>
    <w:rsid w:val="003961FF"/>
    <w:rsid w:val="00396623"/>
    <w:rsid w:val="00396645"/>
    <w:rsid w:val="00396930"/>
    <w:rsid w:val="00396AD8"/>
    <w:rsid w:val="00396E5A"/>
    <w:rsid w:val="00397243"/>
    <w:rsid w:val="0039776A"/>
    <w:rsid w:val="003978DA"/>
    <w:rsid w:val="00397D2F"/>
    <w:rsid w:val="00397D88"/>
    <w:rsid w:val="00397E0E"/>
    <w:rsid w:val="00397E8D"/>
    <w:rsid w:val="00397F22"/>
    <w:rsid w:val="00397F40"/>
    <w:rsid w:val="003A018C"/>
    <w:rsid w:val="003A02E1"/>
    <w:rsid w:val="003A0975"/>
    <w:rsid w:val="003A0DD4"/>
    <w:rsid w:val="003A11B3"/>
    <w:rsid w:val="003A1480"/>
    <w:rsid w:val="003A15CF"/>
    <w:rsid w:val="003A1694"/>
    <w:rsid w:val="003A16D5"/>
    <w:rsid w:val="003A185E"/>
    <w:rsid w:val="003A1895"/>
    <w:rsid w:val="003A1B0A"/>
    <w:rsid w:val="003A1D4A"/>
    <w:rsid w:val="003A1D67"/>
    <w:rsid w:val="003A1FB8"/>
    <w:rsid w:val="003A203A"/>
    <w:rsid w:val="003A24AB"/>
    <w:rsid w:val="003A260F"/>
    <w:rsid w:val="003A29E6"/>
    <w:rsid w:val="003A2A7F"/>
    <w:rsid w:val="003A2C10"/>
    <w:rsid w:val="003A2E51"/>
    <w:rsid w:val="003A31C7"/>
    <w:rsid w:val="003A3357"/>
    <w:rsid w:val="003A3635"/>
    <w:rsid w:val="003A39B8"/>
    <w:rsid w:val="003A3A2F"/>
    <w:rsid w:val="003A3B12"/>
    <w:rsid w:val="003A3B3A"/>
    <w:rsid w:val="003A3DD5"/>
    <w:rsid w:val="003A3F6D"/>
    <w:rsid w:val="003A41F0"/>
    <w:rsid w:val="003A41FF"/>
    <w:rsid w:val="003A4361"/>
    <w:rsid w:val="003A4457"/>
    <w:rsid w:val="003A45B3"/>
    <w:rsid w:val="003A472D"/>
    <w:rsid w:val="003A4843"/>
    <w:rsid w:val="003A53F5"/>
    <w:rsid w:val="003A5648"/>
    <w:rsid w:val="003A5653"/>
    <w:rsid w:val="003A5C37"/>
    <w:rsid w:val="003A5CA9"/>
    <w:rsid w:val="003A5EA2"/>
    <w:rsid w:val="003A5F66"/>
    <w:rsid w:val="003A5F73"/>
    <w:rsid w:val="003A5FA1"/>
    <w:rsid w:val="003A60EB"/>
    <w:rsid w:val="003A6258"/>
    <w:rsid w:val="003A63A9"/>
    <w:rsid w:val="003A6518"/>
    <w:rsid w:val="003A69D7"/>
    <w:rsid w:val="003A6BCA"/>
    <w:rsid w:val="003A6C0D"/>
    <w:rsid w:val="003A6D34"/>
    <w:rsid w:val="003A71F3"/>
    <w:rsid w:val="003A722C"/>
    <w:rsid w:val="003A724A"/>
    <w:rsid w:val="003A751D"/>
    <w:rsid w:val="003A767E"/>
    <w:rsid w:val="003A77EC"/>
    <w:rsid w:val="003A7838"/>
    <w:rsid w:val="003A7E26"/>
    <w:rsid w:val="003B0507"/>
    <w:rsid w:val="003B0BF5"/>
    <w:rsid w:val="003B0D07"/>
    <w:rsid w:val="003B0D58"/>
    <w:rsid w:val="003B0E05"/>
    <w:rsid w:val="003B1151"/>
    <w:rsid w:val="003B1171"/>
    <w:rsid w:val="003B1246"/>
    <w:rsid w:val="003B16A5"/>
    <w:rsid w:val="003B1C9A"/>
    <w:rsid w:val="003B1D92"/>
    <w:rsid w:val="003B1EC7"/>
    <w:rsid w:val="003B206A"/>
    <w:rsid w:val="003B208E"/>
    <w:rsid w:val="003B2148"/>
    <w:rsid w:val="003B21A8"/>
    <w:rsid w:val="003B2860"/>
    <w:rsid w:val="003B2925"/>
    <w:rsid w:val="003B293A"/>
    <w:rsid w:val="003B2CB9"/>
    <w:rsid w:val="003B2CCA"/>
    <w:rsid w:val="003B2E7C"/>
    <w:rsid w:val="003B349E"/>
    <w:rsid w:val="003B3D45"/>
    <w:rsid w:val="003B3ED6"/>
    <w:rsid w:val="003B40E9"/>
    <w:rsid w:val="003B4191"/>
    <w:rsid w:val="003B4250"/>
    <w:rsid w:val="003B4319"/>
    <w:rsid w:val="003B4789"/>
    <w:rsid w:val="003B4930"/>
    <w:rsid w:val="003B49E1"/>
    <w:rsid w:val="003B4A3D"/>
    <w:rsid w:val="003B4C62"/>
    <w:rsid w:val="003B4CF5"/>
    <w:rsid w:val="003B4D95"/>
    <w:rsid w:val="003B51E7"/>
    <w:rsid w:val="003B53B3"/>
    <w:rsid w:val="003B5477"/>
    <w:rsid w:val="003B56F1"/>
    <w:rsid w:val="003B57CD"/>
    <w:rsid w:val="003B59EB"/>
    <w:rsid w:val="003B5A54"/>
    <w:rsid w:val="003B5B2B"/>
    <w:rsid w:val="003B5B6D"/>
    <w:rsid w:val="003B5C10"/>
    <w:rsid w:val="003B5E64"/>
    <w:rsid w:val="003B654A"/>
    <w:rsid w:val="003B65D7"/>
    <w:rsid w:val="003B6648"/>
    <w:rsid w:val="003B6669"/>
    <w:rsid w:val="003B67EF"/>
    <w:rsid w:val="003B6A99"/>
    <w:rsid w:val="003B6AC1"/>
    <w:rsid w:val="003B6BFD"/>
    <w:rsid w:val="003B72A0"/>
    <w:rsid w:val="003B7F26"/>
    <w:rsid w:val="003B7F36"/>
    <w:rsid w:val="003C05B4"/>
    <w:rsid w:val="003C06F3"/>
    <w:rsid w:val="003C076C"/>
    <w:rsid w:val="003C0A29"/>
    <w:rsid w:val="003C0A8C"/>
    <w:rsid w:val="003C0BC0"/>
    <w:rsid w:val="003C0FB8"/>
    <w:rsid w:val="003C10E6"/>
    <w:rsid w:val="003C1411"/>
    <w:rsid w:val="003C1416"/>
    <w:rsid w:val="003C149B"/>
    <w:rsid w:val="003C14C8"/>
    <w:rsid w:val="003C1B6D"/>
    <w:rsid w:val="003C1FF0"/>
    <w:rsid w:val="003C20B8"/>
    <w:rsid w:val="003C21C7"/>
    <w:rsid w:val="003C224E"/>
    <w:rsid w:val="003C271F"/>
    <w:rsid w:val="003C2855"/>
    <w:rsid w:val="003C28A3"/>
    <w:rsid w:val="003C2918"/>
    <w:rsid w:val="003C2D2F"/>
    <w:rsid w:val="003C2F29"/>
    <w:rsid w:val="003C3062"/>
    <w:rsid w:val="003C3375"/>
    <w:rsid w:val="003C346B"/>
    <w:rsid w:val="003C3B49"/>
    <w:rsid w:val="003C3EAA"/>
    <w:rsid w:val="003C3EB5"/>
    <w:rsid w:val="003C3EED"/>
    <w:rsid w:val="003C3FC9"/>
    <w:rsid w:val="003C4894"/>
    <w:rsid w:val="003C4B29"/>
    <w:rsid w:val="003C4C63"/>
    <w:rsid w:val="003C4CE7"/>
    <w:rsid w:val="003C4D19"/>
    <w:rsid w:val="003C5041"/>
    <w:rsid w:val="003C549C"/>
    <w:rsid w:val="003C60C6"/>
    <w:rsid w:val="003C615F"/>
    <w:rsid w:val="003C61DD"/>
    <w:rsid w:val="003C6857"/>
    <w:rsid w:val="003C6A34"/>
    <w:rsid w:val="003C6CC1"/>
    <w:rsid w:val="003C7037"/>
    <w:rsid w:val="003C7172"/>
    <w:rsid w:val="003C7362"/>
    <w:rsid w:val="003C74FA"/>
    <w:rsid w:val="003C7693"/>
    <w:rsid w:val="003C76CE"/>
    <w:rsid w:val="003C782D"/>
    <w:rsid w:val="003C7B7E"/>
    <w:rsid w:val="003C7CD2"/>
    <w:rsid w:val="003D0140"/>
    <w:rsid w:val="003D017F"/>
    <w:rsid w:val="003D049B"/>
    <w:rsid w:val="003D08EE"/>
    <w:rsid w:val="003D0AE3"/>
    <w:rsid w:val="003D0AF9"/>
    <w:rsid w:val="003D0EB2"/>
    <w:rsid w:val="003D1056"/>
    <w:rsid w:val="003D172C"/>
    <w:rsid w:val="003D199C"/>
    <w:rsid w:val="003D19C4"/>
    <w:rsid w:val="003D1A49"/>
    <w:rsid w:val="003D1C9F"/>
    <w:rsid w:val="003D1F9A"/>
    <w:rsid w:val="003D210B"/>
    <w:rsid w:val="003D24F3"/>
    <w:rsid w:val="003D2731"/>
    <w:rsid w:val="003D2D42"/>
    <w:rsid w:val="003D2DB6"/>
    <w:rsid w:val="003D2F0E"/>
    <w:rsid w:val="003D30EF"/>
    <w:rsid w:val="003D3215"/>
    <w:rsid w:val="003D3453"/>
    <w:rsid w:val="003D3535"/>
    <w:rsid w:val="003D3570"/>
    <w:rsid w:val="003D38B4"/>
    <w:rsid w:val="003D394A"/>
    <w:rsid w:val="003D398E"/>
    <w:rsid w:val="003D3A43"/>
    <w:rsid w:val="003D3A99"/>
    <w:rsid w:val="003D3C4C"/>
    <w:rsid w:val="003D3DFD"/>
    <w:rsid w:val="003D40C9"/>
    <w:rsid w:val="003D41B7"/>
    <w:rsid w:val="003D4685"/>
    <w:rsid w:val="003D49E4"/>
    <w:rsid w:val="003D4A2A"/>
    <w:rsid w:val="003D4A7A"/>
    <w:rsid w:val="003D4C20"/>
    <w:rsid w:val="003D4CE5"/>
    <w:rsid w:val="003D4FD0"/>
    <w:rsid w:val="003D5100"/>
    <w:rsid w:val="003D5149"/>
    <w:rsid w:val="003D5440"/>
    <w:rsid w:val="003D56A5"/>
    <w:rsid w:val="003D5848"/>
    <w:rsid w:val="003D5B02"/>
    <w:rsid w:val="003D5DA3"/>
    <w:rsid w:val="003D5E44"/>
    <w:rsid w:val="003D624F"/>
    <w:rsid w:val="003D6B2E"/>
    <w:rsid w:val="003D6D74"/>
    <w:rsid w:val="003D700F"/>
    <w:rsid w:val="003D704A"/>
    <w:rsid w:val="003D7147"/>
    <w:rsid w:val="003D7184"/>
    <w:rsid w:val="003D72C5"/>
    <w:rsid w:val="003D74DC"/>
    <w:rsid w:val="003D775B"/>
    <w:rsid w:val="003D779C"/>
    <w:rsid w:val="003D7979"/>
    <w:rsid w:val="003D79F7"/>
    <w:rsid w:val="003D7A4E"/>
    <w:rsid w:val="003D7E46"/>
    <w:rsid w:val="003D7EA5"/>
    <w:rsid w:val="003D7ECD"/>
    <w:rsid w:val="003E0474"/>
    <w:rsid w:val="003E04CD"/>
    <w:rsid w:val="003E0A79"/>
    <w:rsid w:val="003E0E4D"/>
    <w:rsid w:val="003E12B9"/>
    <w:rsid w:val="003E14CB"/>
    <w:rsid w:val="003E18A3"/>
    <w:rsid w:val="003E18DE"/>
    <w:rsid w:val="003E2390"/>
    <w:rsid w:val="003E2541"/>
    <w:rsid w:val="003E278B"/>
    <w:rsid w:val="003E2A0F"/>
    <w:rsid w:val="003E2A6D"/>
    <w:rsid w:val="003E2D5C"/>
    <w:rsid w:val="003E2EAD"/>
    <w:rsid w:val="003E353D"/>
    <w:rsid w:val="003E3806"/>
    <w:rsid w:val="003E3AB1"/>
    <w:rsid w:val="003E40A4"/>
    <w:rsid w:val="003E42FB"/>
    <w:rsid w:val="003E435F"/>
    <w:rsid w:val="003E43BD"/>
    <w:rsid w:val="003E4664"/>
    <w:rsid w:val="003E4B27"/>
    <w:rsid w:val="003E4B33"/>
    <w:rsid w:val="003E4CC3"/>
    <w:rsid w:val="003E4E31"/>
    <w:rsid w:val="003E4E59"/>
    <w:rsid w:val="003E5670"/>
    <w:rsid w:val="003E5DD7"/>
    <w:rsid w:val="003E5E1E"/>
    <w:rsid w:val="003E5EC5"/>
    <w:rsid w:val="003E6030"/>
    <w:rsid w:val="003E610D"/>
    <w:rsid w:val="003E62ED"/>
    <w:rsid w:val="003E63D6"/>
    <w:rsid w:val="003E684A"/>
    <w:rsid w:val="003E69DE"/>
    <w:rsid w:val="003E6B90"/>
    <w:rsid w:val="003E6D80"/>
    <w:rsid w:val="003E7053"/>
    <w:rsid w:val="003E70DE"/>
    <w:rsid w:val="003E717C"/>
    <w:rsid w:val="003E72BC"/>
    <w:rsid w:val="003E7AC1"/>
    <w:rsid w:val="003E7B27"/>
    <w:rsid w:val="003E7C3A"/>
    <w:rsid w:val="003E7F63"/>
    <w:rsid w:val="003F02D3"/>
    <w:rsid w:val="003F05C8"/>
    <w:rsid w:val="003F0823"/>
    <w:rsid w:val="003F086F"/>
    <w:rsid w:val="003F0D7C"/>
    <w:rsid w:val="003F0DF1"/>
    <w:rsid w:val="003F12E6"/>
    <w:rsid w:val="003F15C7"/>
    <w:rsid w:val="003F1752"/>
    <w:rsid w:val="003F1858"/>
    <w:rsid w:val="003F18C0"/>
    <w:rsid w:val="003F1B24"/>
    <w:rsid w:val="003F1EA4"/>
    <w:rsid w:val="003F270A"/>
    <w:rsid w:val="003F2A6A"/>
    <w:rsid w:val="003F2B82"/>
    <w:rsid w:val="003F2F2D"/>
    <w:rsid w:val="003F2F87"/>
    <w:rsid w:val="003F2F8B"/>
    <w:rsid w:val="003F30CB"/>
    <w:rsid w:val="003F3200"/>
    <w:rsid w:val="003F3347"/>
    <w:rsid w:val="003F377E"/>
    <w:rsid w:val="003F382D"/>
    <w:rsid w:val="003F3D4A"/>
    <w:rsid w:val="003F3D50"/>
    <w:rsid w:val="003F3D5A"/>
    <w:rsid w:val="003F3DAC"/>
    <w:rsid w:val="003F4168"/>
    <w:rsid w:val="003F43DD"/>
    <w:rsid w:val="003F44B6"/>
    <w:rsid w:val="003F44E9"/>
    <w:rsid w:val="003F464A"/>
    <w:rsid w:val="003F49ED"/>
    <w:rsid w:val="003F4AB0"/>
    <w:rsid w:val="003F4BC0"/>
    <w:rsid w:val="003F5289"/>
    <w:rsid w:val="003F5398"/>
    <w:rsid w:val="003F53C6"/>
    <w:rsid w:val="003F573F"/>
    <w:rsid w:val="003F5863"/>
    <w:rsid w:val="003F5EB3"/>
    <w:rsid w:val="003F6012"/>
    <w:rsid w:val="003F6340"/>
    <w:rsid w:val="003F65B6"/>
    <w:rsid w:val="003F661E"/>
    <w:rsid w:val="003F697A"/>
    <w:rsid w:val="003F6B7E"/>
    <w:rsid w:val="003F6C9A"/>
    <w:rsid w:val="003F6D39"/>
    <w:rsid w:val="003F7555"/>
    <w:rsid w:val="003F7B60"/>
    <w:rsid w:val="003F7C03"/>
    <w:rsid w:val="003F7D91"/>
    <w:rsid w:val="003F7DC8"/>
    <w:rsid w:val="003F7F84"/>
    <w:rsid w:val="00400226"/>
    <w:rsid w:val="0040022E"/>
    <w:rsid w:val="0040027E"/>
    <w:rsid w:val="00400449"/>
    <w:rsid w:val="00400464"/>
    <w:rsid w:val="00400840"/>
    <w:rsid w:val="00400F3A"/>
    <w:rsid w:val="004012C9"/>
    <w:rsid w:val="00401506"/>
    <w:rsid w:val="004015BE"/>
    <w:rsid w:val="00401781"/>
    <w:rsid w:val="00401E26"/>
    <w:rsid w:val="00401EA1"/>
    <w:rsid w:val="004021C7"/>
    <w:rsid w:val="00402281"/>
    <w:rsid w:val="004023D9"/>
    <w:rsid w:val="00402516"/>
    <w:rsid w:val="00402C29"/>
    <w:rsid w:val="00402EB1"/>
    <w:rsid w:val="0040361B"/>
    <w:rsid w:val="004037AF"/>
    <w:rsid w:val="00403915"/>
    <w:rsid w:val="004039D5"/>
    <w:rsid w:val="00403A50"/>
    <w:rsid w:val="00403B98"/>
    <w:rsid w:val="00403C1D"/>
    <w:rsid w:val="00403F03"/>
    <w:rsid w:val="004042CF"/>
    <w:rsid w:val="00404557"/>
    <w:rsid w:val="004045B6"/>
    <w:rsid w:val="004045C5"/>
    <w:rsid w:val="00404B6A"/>
    <w:rsid w:val="00405005"/>
    <w:rsid w:val="0040545B"/>
    <w:rsid w:val="0040561A"/>
    <w:rsid w:val="00405CE3"/>
    <w:rsid w:val="00405E84"/>
    <w:rsid w:val="004061EC"/>
    <w:rsid w:val="0040628D"/>
    <w:rsid w:val="0040656D"/>
    <w:rsid w:val="00406D24"/>
    <w:rsid w:val="00406D2B"/>
    <w:rsid w:val="0040714C"/>
    <w:rsid w:val="004071F8"/>
    <w:rsid w:val="00407381"/>
    <w:rsid w:val="004075CD"/>
    <w:rsid w:val="0040774F"/>
    <w:rsid w:val="0040777C"/>
    <w:rsid w:val="004077DE"/>
    <w:rsid w:val="00407A54"/>
    <w:rsid w:val="00407AAF"/>
    <w:rsid w:val="00407B4F"/>
    <w:rsid w:val="00407FA9"/>
    <w:rsid w:val="0041006E"/>
    <w:rsid w:val="0041021A"/>
    <w:rsid w:val="00410258"/>
    <w:rsid w:val="0041033B"/>
    <w:rsid w:val="00410379"/>
    <w:rsid w:val="00410533"/>
    <w:rsid w:val="004106A0"/>
    <w:rsid w:val="0041073A"/>
    <w:rsid w:val="004108EC"/>
    <w:rsid w:val="00410ADC"/>
    <w:rsid w:val="00410B1E"/>
    <w:rsid w:val="00410DA8"/>
    <w:rsid w:val="00410E4D"/>
    <w:rsid w:val="0041185C"/>
    <w:rsid w:val="00411943"/>
    <w:rsid w:val="00411961"/>
    <w:rsid w:val="00411A92"/>
    <w:rsid w:val="00411C59"/>
    <w:rsid w:val="00411FF6"/>
    <w:rsid w:val="0041206B"/>
    <w:rsid w:val="004120E6"/>
    <w:rsid w:val="0041211A"/>
    <w:rsid w:val="00412161"/>
    <w:rsid w:val="004121A2"/>
    <w:rsid w:val="004123B2"/>
    <w:rsid w:val="0041291D"/>
    <w:rsid w:val="004129DB"/>
    <w:rsid w:val="00412C0D"/>
    <w:rsid w:val="00412FFF"/>
    <w:rsid w:val="004136AE"/>
    <w:rsid w:val="004138E5"/>
    <w:rsid w:val="00413AE6"/>
    <w:rsid w:val="00413EC3"/>
    <w:rsid w:val="00413EFE"/>
    <w:rsid w:val="00414419"/>
    <w:rsid w:val="004145BE"/>
    <w:rsid w:val="00414A5D"/>
    <w:rsid w:val="00414AF0"/>
    <w:rsid w:val="00414DCE"/>
    <w:rsid w:val="00414F7A"/>
    <w:rsid w:val="00415164"/>
    <w:rsid w:val="004152ED"/>
    <w:rsid w:val="00415738"/>
    <w:rsid w:val="00415A9C"/>
    <w:rsid w:val="00415B63"/>
    <w:rsid w:val="00415CD5"/>
    <w:rsid w:val="004160C0"/>
    <w:rsid w:val="00416320"/>
    <w:rsid w:val="00416793"/>
    <w:rsid w:val="004168D9"/>
    <w:rsid w:val="004168E7"/>
    <w:rsid w:val="00416A6F"/>
    <w:rsid w:val="00416DA5"/>
    <w:rsid w:val="004175F9"/>
    <w:rsid w:val="00417613"/>
    <w:rsid w:val="00417694"/>
    <w:rsid w:val="004176F0"/>
    <w:rsid w:val="00417750"/>
    <w:rsid w:val="00417B07"/>
    <w:rsid w:val="00417E46"/>
    <w:rsid w:val="00417F90"/>
    <w:rsid w:val="00420208"/>
    <w:rsid w:val="0042028F"/>
    <w:rsid w:val="00420B5C"/>
    <w:rsid w:val="00420D16"/>
    <w:rsid w:val="00420D52"/>
    <w:rsid w:val="00420D54"/>
    <w:rsid w:val="00420DB1"/>
    <w:rsid w:val="004210CB"/>
    <w:rsid w:val="004210E9"/>
    <w:rsid w:val="00421A83"/>
    <w:rsid w:val="00422000"/>
    <w:rsid w:val="0042241C"/>
    <w:rsid w:val="00422A52"/>
    <w:rsid w:val="00422ECF"/>
    <w:rsid w:val="00422F31"/>
    <w:rsid w:val="00423531"/>
    <w:rsid w:val="0042384A"/>
    <w:rsid w:val="00423B62"/>
    <w:rsid w:val="00424128"/>
    <w:rsid w:val="004244C8"/>
    <w:rsid w:val="00424756"/>
    <w:rsid w:val="00424805"/>
    <w:rsid w:val="0042483E"/>
    <w:rsid w:val="00424997"/>
    <w:rsid w:val="004249AE"/>
    <w:rsid w:val="00424ABD"/>
    <w:rsid w:val="00424C56"/>
    <w:rsid w:val="00425137"/>
    <w:rsid w:val="004251C2"/>
    <w:rsid w:val="004251EC"/>
    <w:rsid w:val="004251F3"/>
    <w:rsid w:val="0042534F"/>
    <w:rsid w:val="004256A1"/>
    <w:rsid w:val="004256FB"/>
    <w:rsid w:val="004257DE"/>
    <w:rsid w:val="00425949"/>
    <w:rsid w:val="00425982"/>
    <w:rsid w:val="004259D4"/>
    <w:rsid w:val="00425A33"/>
    <w:rsid w:val="00425DDF"/>
    <w:rsid w:val="00425DED"/>
    <w:rsid w:val="004260EE"/>
    <w:rsid w:val="00426175"/>
    <w:rsid w:val="00426277"/>
    <w:rsid w:val="004262CB"/>
    <w:rsid w:val="004263BC"/>
    <w:rsid w:val="004263F2"/>
    <w:rsid w:val="00426499"/>
    <w:rsid w:val="00426525"/>
    <w:rsid w:val="004266CD"/>
    <w:rsid w:val="004269C1"/>
    <w:rsid w:val="004269DF"/>
    <w:rsid w:val="00426A2D"/>
    <w:rsid w:val="00426A48"/>
    <w:rsid w:val="00426E42"/>
    <w:rsid w:val="00426EAC"/>
    <w:rsid w:val="00426FAE"/>
    <w:rsid w:val="004270E5"/>
    <w:rsid w:val="00427608"/>
    <w:rsid w:val="00427BD0"/>
    <w:rsid w:val="00427CD3"/>
    <w:rsid w:val="00427D96"/>
    <w:rsid w:val="00430499"/>
    <w:rsid w:val="004304B9"/>
    <w:rsid w:val="00430649"/>
    <w:rsid w:val="00430778"/>
    <w:rsid w:val="00430B74"/>
    <w:rsid w:val="0043110A"/>
    <w:rsid w:val="0043130A"/>
    <w:rsid w:val="0043170B"/>
    <w:rsid w:val="00431EC6"/>
    <w:rsid w:val="00431F7E"/>
    <w:rsid w:val="0043233F"/>
    <w:rsid w:val="004324C3"/>
    <w:rsid w:val="0043261C"/>
    <w:rsid w:val="0043299B"/>
    <w:rsid w:val="00432AD4"/>
    <w:rsid w:val="00432B15"/>
    <w:rsid w:val="00432D23"/>
    <w:rsid w:val="00432EBC"/>
    <w:rsid w:val="00432F4D"/>
    <w:rsid w:val="0043305D"/>
    <w:rsid w:val="00433155"/>
    <w:rsid w:val="004333AC"/>
    <w:rsid w:val="00433494"/>
    <w:rsid w:val="0043352C"/>
    <w:rsid w:val="004336F9"/>
    <w:rsid w:val="00433736"/>
    <w:rsid w:val="0043394C"/>
    <w:rsid w:val="0043395D"/>
    <w:rsid w:val="004339D1"/>
    <w:rsid w:val="00433A16"/>
    <w:rsid w:val="0043449D"/>
    <w:rsid w:val="004347BA"/>
    <w:rsid w:val="00434856"/>
    <w:rsid w:val="00434FE0"/>
    <w:rsid w:val="0043508A"/>
    <w:rsid w:val="004351A0"/>
    <w:rsid w:val="0043546E"/>
    <w:rsid w:val="00435ABD"/>
    <w:rsid w:val="00435BBF"/>
    <w:rsid w:val="00435EF3"/>
    <w:rsid w:val="0043608D"/>
    <w:rsid w:val="00436400"/>
    <w:rsid w:val="004364E0"/>
    <w:rsid w:val="00436E3A"/>
    <w:rsid w:val="00436E83"/>
    <w:rsid w:val="00437222"/>
    <w:rsid w:val="00437542"/>
    <w:rsid w:val="00437552"/>
    <w:rsid w:val="00437942"/>
    <w:rsid w:val="00437E77"/>
    <w:rsid w:val="004400AF"/>
    <w:rsid w:val="004408E5"/>
    <w:rsid w:val="00440B17"/>
    <w:rsid w:val="00440C1D"/>
    <w:rsid w:val="00440F17"/>
    <w:rsid w:val="004411F9"/>
    <w:rsid w:val="00441866"/>
    <w:rsid w:val="004418A1"/>
    <w:rsid w:val="00441901"/>
    <w:rsid w:val="00441B7B"/>
    <w:rsid w:val="00441CC1"/>
    <w:rsid w:val="00441FF1"/>
    <w:rsid w:val="00442262"/>
    <w:rsid w:val="004422CA"/>
    <w:rsid w:val="0044233E"/>
    <w:rsid w:val="004423B1"/>
    <w:rsid w:val="0044280B"/>
    <w:rsid w:val="00442AC5"/>
    <w:rsid w:val="00442B10"/>
    <w:rsid w:val="00442B24"/>
    <w:rsid w:val="00442BAF"/>
    <w:rsid w:val="00442D5F"/>
    <w:rsid w:val="00442FD4"/>
    <w:rsid w:val="0044306F"/>
    <w:rsid w:val="004430AB"/>
    <w:rsid w:val="004436B6"/>
    <w:rsid w:val="004438F1"/>
    <w:rsid w:val="00443AAE"/>
    <w:rsid w:val="00443AFF"/>
    <w:rsid w:val="00443B06"/>
    <w:rsid w:val="00443B27"/>
    <w:rsid w:val="00443F66"/>
    <w:rsid w:val="004441CA"/>
    <w:rsid w:val="00444357"/>
    <w:rsid w:val="00444468"/>
    <w:rsid w:val="00444586"/>
    <w:rsid w:val="0044460C"/>
    <w:rsid w:val="004446E2"/>
    <w:rsid w:val="00444914"/>
    <w:rsid w:val="00444BCA"/>
    <w:rsid w:val="00444BEB"/>
    <w:rsid w:val="0044538E"/>
    <w:rsid w:val="00445DE4"/>
    <w:rsid w:val="00445E2F"/>
    <w:rsid w:val="00446294"/>
    <w:rsid w:val="004466CD"/>
    <w:rsid w:val="0044693A"/>
    <w:rsid w:val="004469E2"/>
    <w:rsid w:val="00446DEC"/>
    <w:rsid w:val="0044744F"/>
    <w:rsid w:val="00447969"/>
    <w:rsid w:val="00447F13"/>
    <w:rsid w:val="004502AA"/>
    <w:rsid w:val="004507C3"/>
    <w:rsid w:val="004508F8"/>
    <w:rsid w:val="00450ABC"/>
    <w:rsid w:val="00450EF6"/>
    <w:rsid w:val="00450F15"/>
    <w:rsid w:val="004510CD"/>
    <w:rsid w:val="0045150B"/>
    <w:rsid w:val="00451777"/>
    <w:rsid w:val="0045199C"/>
    <w:rsid w:val="00451C05"/>
    <w:rsid w:val="00451FB0"/>
    <w:rsid w:val="004520FD"/>
    <w:rsid w:val="00452243"/>
    <w:rsid w:val="00452272"/>
    <w:rsid w:val="0045291A"/>
    <w:rsid w:val="004529E9"/>
    <w:rsid w:val="00452B93"/>
    <w:rsid w:val="00452B98"/>
    <w:rsid w:val="00452CE6"/>
    <w:rsid w:val="004530BD"/>
    <w:rsid w:val="004531BE"/>
    <w:rsid w:val="00453615"/>
    <w:rsid w:val="004536BD"/>
    <w:rsid w:val="00453705"/>
    <w:rsid w:val="004537CF"/>
    <w:rsid w:val="00453A9E"/>
    <w:rsid w:val="00453AE4"/>
    <w:rsid w:val="00453E92"/>
    <w:rsid w:val="0045400F"/>
    <w:rsid w:val="0045404F"/>
    <w:rsid w:val="00454729"/>
    <w:rsid w:val="00454A67"/>
    <w:rsid w:val="00454BFD"/>
    <w:rsid w:val="00454C90"/>
    <w:rsid w:val="00454DDA"/>
    <w:rsid w:val="00454EFE"/>
    <w:rsid w:val="00454F50"/>
    <w:rsid w:val="00454FA3"/>
    <w:rsid w:val="00454FC6"/>
    <w:rsid w:val="0045529F"/>
    <w:rsid w:val="004552E2"/>
    <w:rsid w:val="004553D8"/>
    <w:rsid w:val="00455588"/>
    <w:rsid w:val="004555DA"/>
    <w:rsid w:val="00455984"/>
    <w:rsid w:val="00455A52"/>
    <w:rsid w:val="00455B60"/>
    <w:rsid w:val="00455CCB"/>
    <w:rsid w:val="00455EAD"/>
    <w:rsid w:val="00456226"/>
    <w:rsid w:val="004563A9"/>
    <w:rsid w:val="004563C0"/>
    <w:rsid w:val="00456491"/>
    <w:rsid w:val="0045652A"/>
    <w:rsid w:val="0045656B"/>
    <w:rsid w:val="0045667B"/>
    <w:rsid w:val="004569EC"/>
    <w:rsid w:val="00456A84"/>
    <w:rsid w:val="00456D07"/>
    <w:rsid w:val="00456E07"/>
    <w:rsid w:val="00456F04"/>
    <w:rsid w:val="00457133"/>
    <w:rsid w:val="004571AD"/>
    <w:rsid w:val="00457203"/>
    <w:rsid w:val="004572E6"/>
    <w:rsid w:val="00457644"/>
    <w:rsid w:val="0045776D"/>
    <w:rsid w:val="0045778D"/>
    <w:rsid w:val="004578AA"/>
    <w:rsid w:val="00457ED2"/>
    <w:rsid w:val="0046001E"/>
    <w:rsid w:val="004601A5"/>
    <w:rsid w:val="00460462"/>
    <w:rsid w:val="00460548"/>
    <w:rsid w:val="00460664"/>
    <w:rsid w:val="00460F73"/>
    <w:rsid w:val="00461479"/>
    <w:rsid w:val="00461716"/>
    <w:rsid w:val="0046187D"/>
    <w:rsid w:val="00461F8B"/>
    <w:rsid w:val="004620C9"/>
    <w:rsid w:val="00463076"/>
    <w:rsid w:val="004630D4"/>
    <w:rsid w:val="0046311E"/>
    <w:rsid w:val="0046312F"/>
    <w:rsid w:val="00463511"/>
    <w:rsid w:val="004635A7"/>
    <w:rsid w:val="004635B3"/>
    <w:rsid w:val="004635F8"/>
    <w:rsid w:val="004636ED"/>
    <w:rsid w:val="00463760"/>
    <w:rsid w:val="004639D2"/>
    <w:rsid w:val="00463B01"/>
    <w:rsid w:val="00463EAF"/>
    <w:rsid w:val="0046404D"/>
    <w:rsid w:val="00464327"/>
    <w:rsid w:val="004644C5"/>
    <w:rsid w:val="004645FB"/>
    <w:rsid w:val="00464644"/>
    <w:rsid w:val="004648CD"/>
    <w:rsid w:val="00464E0F"/>
    <w:rsid w:val="00465043"/>
    <w:rsid w:val="0046505D"/>
    <w:rsid w:val="004652AC"/>
    <w:rsid w:val="004653B4"/>
    <w:rsid w:val="004653E1"/>
    <w:rsid w:val="004655F5"/>
    <w:rsid w:val="0046583B"/>
    <w:rsid w:val="00465A7F"/>
    <w:rsid w:val="00465BFB"/>
    <w:rsid w:val="00466022"/>
    <w:rsid w:val="00466329"/>
    <w:rsid w:val="0046683E"/>
    <w:rsid w:val="004669A5"/>
    <w:rsid w:val="00466AE5"/>
    <w:rsid w:val="00466B23"/>
    <w:rsid w:val="004672AC"/>
    <w:rsid w:val="00467336"/>
    <w:rsid w:val="004674BE"/>
    <w:rsid w:val="004677D2"/>
    <w:rsid w:val="00467ACB"/>
    <w:rsid w:val="00467C16"/>
    <w:rsid w:val="00467D10"/>
    <w:rsid w:val="00467D19"/>
    <w:rsid w:val="00467E2C"/>
    <w:rsid w:val="00467E72"/>
    <w:rsid w:val="00470577"/>
    <w:rsid w:val="00470BD9"/>
    <w:rsid w:val="004710F3"/>
    <w:rsid w:val="0047155D"/>
    <w:rsid w:val="0047168D"/>
    <w:rsid w:val="004717A8"/>
    <w:rsid w:val="0047192C"/>
    <w:rsid w:val="00472053"/>
    <w:rsid w:val="00472280"/>
    <w:rsid w:val="00472A16"/>
    <w:rsid w:val="00472C83"/>
    <w:rsid w:val="00473265"/>
    <w:rsid w:val="004734A0"/>
    <w:rsid w:val="00473706"/>
    <w:rsid w:val="004737B2"/>
    <w:rsid w:val="00473BFD"/>
    <w:rsid w:val="00474066"/>
    <w:rsid w:val="00474103"/>
    <w:rsid w:val="004741DD"/>
    <w:rsid w:val="00474355"/>
    <w:rsid w:val="00474530"/>
    <w:rsid w:val="004748F2"/>
    <w:rsid w:val="00474905"/>
    <w:rsid w:val="00474C37"/>
    <w:rsid w:val="00474F6E"/>
    <w:rsid w:val="004752C8"/>
    <w:rsid w:val="004757D6"/>
    <w:rsid w:val="00475A5F"/>
    <w:rsid w:val="00475A7E"/>
    <w:rsid w:val="00475AA8"/>
    <w:rsid w:val="00475C78"/>
    <w:rsid w:val="00475EB2"/>
    <w:rsid w:val="00475EB4"/>
    <w:rsid w:val="00475F66"/>
    <w:rsid w:val="004762D8"/>
    <w:rsid w:val="004762DE"/>
    <w:rsid w:val="004765A6"/>
    <w:rsid w:val="0047682E"/>
    <w:rsid w:val="00476AD4"/>
    <w:rsid w:val="00476DCB"/>
    <w:rsid w:val="00476DD5"/>
    <w:rsid w:val="004770D6"/>
    <w:rsid w:val="004771EE"/>
    <w:rsid w:val="00477468"/>
    <w:rsid w:val="0047763F"/>
    <w:rsid w:val="00477715"/>
    <w:rsid w:val="00477C51"/>
    <w:rsid w:val="00477DE6"/>
    <w:rsid w:val="004800C0"/>
    <w:rsid w:val="00480293"/>
    <w:rsid w:val="004802D8"/>
    <w:rsid w:val="004804F4"/>
    <w:rsid w:val="004807DE"/>
    <w:rsid w:val="00480AD1"/>
    <w:rsid w:val="00480D85"/>
    <w:rsid w:val="00480F71"/>
    <w:rsid w:val="00480FCC"/>
    <w:rsid w:val="00481214"/>
    <w:rsid w:val="00481590"/>
    <w:rsid w:val="004816D5"/>
    <w:rsid w:val="00481A0A"/>
    <w:rsid w:val="00481A7C"/>
    <w:rsid w:val="00481D1C"/>
    <w:rsid w:val="00481D68"/>
    <w:rsid w:val="004822D6"/>
    <w:rsid w:val="0048243E"/>
    <w:rsid w:val="004824D9"/>
    <w:rsid w:val="00482530"/>
    <w:rsid w:val="00482583"/>
    <w:rsid w:val="00482625"/>
    <w:rsid w:val="00482C8F"/>
    <w:rsid w:val="00482CD0"/>
    <w:rsid w:val="00482DA6"/>
    <w:rsid w:val="00482DC9"/>
    <w:rsid w:val="00483095"/>
    <w:rsid w:val="00483096"/>
    <w:rsid w:val="00483230"/>
    <w:rsid w:val="004834ED"/>
    <w:rsid w:val="00483502"/>
    <w:rsid w:val="0048369B"/>
    <w:rsid w:val="004836B3"/>
    <w:rsid w:val="004837C9"/>
    <w:rsid w:val="00483CA0"/>
    <w:rsid w:val="00483E76"/>
    <w:rsid w:val="00483ECA"/>
    <w:rsid w:val="0048405B"/>
    <w:rsid w:val="004844E1"/>
    <w:rsid w:val="004846E0"/>
    <w:rsid w:val="00484A36"/>
    <w:rsid w:val="00484AB9"/>
    <w:rsid w:val="00484C12"/>
    <w:rsid w:val="00484D7F"/>
    <w:rsid w:val="00484D98"/>
    <w:rsid w:val="00484FA2"/>
    <w:rsid w:val="00485069"/>
    <w:rsid w:val="0048532D"/>
    <w:rsid w:val="0048549C"/>
    <w:rsid w:val="00485660"/>
    <w:rsid w:val="00485703"/>
    <w:rsid w:val="004858FF"/>
    <w:rsid w:val="00485C52"/>
    <w:rsid w:val="00485DC5"/>
    <w:rsid w:val="00485DC7"/>
    <w:rsid w:val="00485F13"/>
    <w:rsid w:val="004860AD"/>
    <w:rsid w:val="004860EC"/>
    <w:rsid w:val="004861E4"/>
    <w:rsid w:val="004862E9"/>
    <w:rsid w:val="00486325"/>
    <w:rsid w:val="00486410"/>
    <w:rsid w:val="00486415"/>
    <w:rsid w:val="004865BF"/>
    <w:rsid w:val="00486638"/>
    <w:rsid w:val="00486B5D"/>
    <w:rsid w:val="00486D9E"/>
    <w:rsid w:val="00487108"/>
    <w:rsid w:val="0048763E"/>
    <w:rsid w:val="0048773F"/>
    <w:rsid w:val="00487A81"/>
    <w:rsid w:val="00487BEC"/>
    <w:rsid w:val="0049015E"/>
    <w:rsid w:val="004904BD"/>
    <w:rsid w:val="004906CA"/>
    <w:rsid w:val="004907B2"/>
    <w:rsid w:val="0049090E"/>
    <w:rsid w:val="00491004"/>
    <w:rsid w:val="00491203"/>
    <w:rsid w:val="0049184B"/>
    <w:rsid w:val="00491CE6"/>
    <w:rsid w:val="00491FE9"/>
    <w:rsid w:val="004920E9"/>
    <w:rsid w:val="004921E8"/>
    <w:rsid w:val="0049226B"/>
    <w:rsid w:val="004927C9"/>
    <w:rsid w:val="00492BDB"/>
    <w:rsid w:val="00492CB0"/>
    <w:rsid w:val="00492D54"/>
    <w:rsid w:val="00492D95"/>
    <w:rsid w:val="00492EA5"/>
    <w:rsid w:val="0049314A"/>
    <w:rsid w:val="0049361B"/>
    <w:rsid w:val="0049399E"/>
    <w:rsid w:val="00493B93"/>
    <w:rsid w:val="00493DEF"/>
    <w:rsid w:val="004942B1"/>
    <w:rsid w:val="00494898"/>
    <w:rsid w:val="004949AA"/>
    <w:rsid w:val="00494C60"/>
    <w:rsid w:val="00494E04"/>
    <w:rsid w:val="00494EA8"/>
    <w:rsid w:val="004954BC"/>
    <w:rsid w:val="004958C8"/>
    <w:rsid w:val="0049598F"/>
    <w:rsid w:val="00495AE6"/>
    <w:rsid w:val="00495C6B"/>
    <w:rsid w:val="00495EAF"/>
    <w:rsid w:val="00495FDF"/>
    <w:rsid w:val="0049620D"/>
    <w:rsid w:val="004962F2"/>
    <w:rsid w:val="004963B4"/>
    <w:rsid w:val="004966FF"/>
    <w:rsid w:val="00496A9A"/>
    <w:rsid w:val="00496CEE"/>
    <w:rsid w:val="00496ED5"/>
    <w:rsid w:val="004971BB"/>
    <w:rsid w:val="004971E3"/>
    <w:rsid w:val="004971F4"/>
    <w:rsid w:val="00497247"/>
    <w:rsid w:val="004973EE"/>
    <w:rsid w:val="004977CB"/>
    <w:rsid w:val="00497D9B"/>
    <w:rsid w:val="004A00C1"/>
    <w:rsid w:val="004A0459"/>
    <w:rsid w:val="004A046F"/>
    <w:rsid w:val="004A094E"/>
    <w:rsid w:val="004A0A4D"/>
    <w:rsid w:val="004A0BED"/>
    <w:rsid w:val="004A1304"/>
    <w:rsid w:val="004A1387"/>
    <w:rsid w:val="004A153D"/>
    <w:rsid w:val="004A1670"/>
    <w:rsid w:val="004A1E83"/>
    <w:rsid w:val="004A23C4"/>
    <w:rsid w:val="004A27E6"/>
    <w:rsid w:val="004A3031"/>
    <w:rsid w:val="004A32B8"/>
    <w:rsid w:val="004A368F"/>
    <w:rsid w:val="004A392D"/>
    <w:rsid w:val="004A3B9B"/>
    <w:rsid w:val="004A3BB0"/>
    <w:rsid w:val="004A3CBC"/>
    <w:rsid w:val="004A3F08"/>
    <w:rsid w:val="004A4014"/>
    <w:rsid w:val="004A41EF"/>
    <w:rsid w:val="004A42D3"/>
    <w:rsid w:val="004A431E"/>
    <w:rsid w:val="004A4597"/>
    <w:rsid w:val="004A464D"/>
    <w:rsid w:val="004A4667"/>
    <w:rsid w:val="004A4794"/>
    <w:rsid w:val="004A483C"/>
    <w:rsid w:val="004A4C05"/>
    <w:rsid w:val="004A4F51"/>
    <w:rsid w:val="004A5326"/>
    <w:rsid w:val="004A55B6"/>
    <w:rsid w:val="004A5985"/>
    <w:rsid w:val="004A5F03"/>
    <w:rsid w:val="004A6083"/>
    <w:rsid w:val="004A619A"/>
    <w:rsid w:val="004A650C"/>
    <w:rsid w:val="004A6709"/>
    <w:rsid w:val="004A6872"/>
    <w:rsid w:val="004A6B4F"/>
    <w:rsid w:val="004A6D0A"/>
    <w:rsid w:val="004A6D8B"/>
    <w:rsid w:val="004A71AE"/>
    <w:rsid w:val="004A766C"/>
    <w:rsid w:val="004A76C4"/>
    <w:rsid w:val="004A772B"/>
    <w:rsid w:val="004A7799"/>
    <w:rsid w:val="004A7815"/>
    <w:rsid w:val="004A7A70"/>
    <w:rsid w:val="004A7ACF"/>
    <w:rsid w:val="004A7DA8"/>
    <w:rsid w:val="004A7E94"/>
    <w:rsid w:val="004A7EBC"/>
    <w:rsid w:val="004B0168"/>
    <w:rsid w:val="004B0B3A"/>
    <w:rsid w:val="004B0D7F"/>
    <w:rsid w:val="004B0EB1"/>
    <w:rsid w:val="004B10A8"/>
    <w:rsid w:val="004B187E"/>
    <w:rsid w:val="004B1A10"/>
    <w:rsid w:val="004B1AC0"/>
    <w:rsid w:val="004B1C69"/>
    <w:rsid w:val="004B1EEA"/>
    <w:rsid w:val="004B214B"/>
    <w:rsid w:val="004B2394"/>
    <w:rsid w:val="004B254D"/>
    <w:rsid w:val="004B25BD"/>
    <w:rsid w:val="004B26D4"/>
    <w:rsid w:val="004B2B52"/>
    <w:rsid w:val="004B2F8D"/>
    <w:rsid w:val="004B313A"/>
    <w:rsid w:val="004B3810"/>
    <w:rsid w:val="004B396E"/>
    <w:rsid w:val="004B3C73"/>
    <w:rsid w:val="004B3DFB"/>
    <w:rsid w:val="004B3F17"/>
    <w:rsid w:val="004B40BF"/>
    <w:rsid w:val="004B4469"/>
    <w:rsid w:val="004B45F5"/>
    <w:rsid w:val="004B4819"/>
    <w:rsid w:val="004B4C94"/>
    <w:rsid w:val="004B4E47"/>
    <w:rsid w:val="004B587D"/>
    <w:rsid w:val="004B5931"/>
    <w:rsid w:val="004B5C8F"/>
    <w:rsid w:val="004B5CA9"/>
    <w:rsid w:val="004B5F01"/>
    <w:rsid w:val="004B5F88"/>
    <w:rsid w:val="004B60B9"/>
    <w:rsid w:val="004B6350"/>
    <w:rsid w:val="004B6535"/>
    <w:rsid w:val="004B698B"/>
    <w:rsid w:val="004B6A41"/>
    <w:rsid w:val="004B6CA0"/>
    <w:rsid w:val="004B6F2D"/>
    <w:rsid w:val="004B6F73"/>
    <w:rsid w:val="004B7018"/>
    <w:rsid w:val="004B7214"/>
    <w:rsid w:val="004B72D7"/>
    <w:rsid w:val="004B737A"/>
    <w:rsid w:val="004B776E"/>
    <w:rsid w:val="004B7D73"/>
    <w:rsid w:val="004C0085"/>
    <w:rsid w:val="004C04D0"/>
    <w:rsid w:val="004C0780"/>
    <w:rsid w:val="004C07E3"/>
    <w:rsid w:val="004C0969"/>
    <w:rsid w:val="004C0994"/>
    <w:rsid w:val="004C0B29"/>
    <w:rsid w:val="004C0BE8"/>
    <w:rsid w:val="004C1120"/>
    <w:rsid w:val="004C11FB"/>
    <w:rsid w:val="004C12BF"/>
    <w:rsid w:val="004C13E5"/>
    <w:rsid w:val="004C164B"/>
    <w:rsid w:val="004C16BA"/>
    <w:rsid w:val="004C17AF"/>
    <w:rsid w:val="004C19E4"/>
    <w:rsid w:val="004C1A3E"/>
    <w:rsid w:val="004C1B6F"/>
    <w:rsid w:val="004C27A3"/>
    <w:rsid w:val="004C2F72"/>
    <w:rsid w:val="004C32C9"/>
    <w:rsid w:val="004C34C0"/>
    <w:rsid w:val="004C3A21"/>
    <w:rsid w:val="004C3B49"/>
    <w:rsid w:val="004C3E18"/>
    <w:rsid w:val="004C3E21"/>
    <w:rsid w:val="004C3FE8"/>
    <w:rsid w:val="004C41D2"/>
    <w:rsid w:val="004C4258"/>
    <w:rsid w:val="004C456F"/>
    <w:rsid w:val="004C477D"/>
    <w:rsid w:val="004C480C"/>
    <w:rsid w:val="004C4E3E"/>
    <w:rsid w:val="004C4F20"/>
    <w:rsid w:val="004C4F42"/>
    <w:rsid w:val="004C4F5C"/>
    <w:rsid w:val="004C57F9"/>
    <w:rsid w:val="004C585F"/>
    <w:rsid w:val="004C59F3"/>
    <w:rsid w:val="004C5A73"/>
    <w:rsid w:val="004C60A6"/>
    <w:rsid w:val="004C61A4"/>
    <w:rsid w:val="004C6210"/>
    <w:rsid w:val="004C63A3"/>
    <w:rsid w:val="004C64D6"/>
    <w:rsid w:val="004C65B2"/>
    <w:rsid w:val="004C6930"/>
    <w:rsid w:val="004C6946"/>
    <w:rsid w:val="004C6947"/>
    <w:rsid w:val="004C6B20"/>
    <w:rsid w:val="004C6E15"/>
    <w:rsid w:val="004C74DF"/>
    <w:rsid w:val="004C7515"/>
    <w:rsid w:val="004C7546"/>
    <w:rsid w:val="004C75F6"/>
    <w:rsid w:val="004C7962"/>
    <w:rsid w:val="004C79C9"/>
    <w:rsid w:val="004C7CE8"/>
    <w:rsid w:val="004C7D08"/>
    <w:rsid w:val="004C7D60"/>
    <w:rsid w:val="004C7DA9"/>
    <w:rsid w:val="004C7F0D"/>
    <w:rsid w:val="004D009D"/>
    <w:rsid w:val="004D02E7"/>
    <w:rsid w:val="004D0405"/>
    <w:rsid w:val="004D0878"/>
    <w:rsid w:val="004D0B50"/>
    <w:rsid w:val="004D0C03"/>
    <w:rsid w:val="004D0C32"/>
    <w:rsid w:val="004D1054"/>
    <w:rsid w:val="004D116D"/>
    <w:rsid w:val="004D1186"/>
    <w:rsid w:val="004D13A3"/>
    <w:rsid w:val="004D188E"/>
    <w:rsid w:val="004D1B40"/>
    <w:rsid w:val="004D1BF3"/>
    <w:rsid w:val="004D1EBD"/>
    <w:rsid w:val="004D253E"/>
    <w:rsid w:val="004D2A78"/>
    <w:rsid w:val="004D2F0B"/>
    <w:rsid w:val="004D31AE"/>
    <w:rsid w:val="004D3621"/>
    <w:rsid w:val="004D365B"/>
    <w:rsid w:val="004D36CB"/>
    <w:rsid w:val="004D3773"/>
    <w:rsid w:val="004D3BB1"/>
    <w:rsid w:val="004D3E4C"/>
    <w:rsid w:val="004D3E94"/>
    <w:rsid w:val="004D4083"/>
    <w:rsid w:val="004D4190"/>
    <w:rsid w:val="004D47F1"/>
    <w:rsid w:val="004D4AAB"/>
    <w:rsid w:val="004D4DF3"/>
    <w:rsid w:val="004D511B"/>
    <w:rsid w:val="004D5195"/>
    <w:rsid w:val="004D565A"/>
    <w:rsid w:val="004D580D"/>
    <w:rsid w:val="004D5999"/>
    <w:rsid w:val="004D5A56"/>
    <w:rsid w:val="004D5E78"/>
    <w:rsid w:val="004D5FBD"/>
    <w:rsid w:val="004D6407"/>
    <w:rsid w:val="004D644C"/>
    <w:rsid w:val="004D64FE"/>
    <w:rsid w:val="004D65D1"/>
    <w:rsid w:val="004D680F"/>
    <w:rsid w:val="004D6BCB"/>
    <w:rsid w:val="004D7159"/>
    <w:rsid w:val="004D7442"/>
    <w:rsid w:val="004D7B2C"/>
    <w:rsid w:val="004D7BA4"/>
    <w:rsid w:val="004D7DE5"/>
    <w:rsid w:val="004D7E61"/>
    <w:rsid w:val="004E058C"/>
    <w:rsid w:val="004E072F"/>
    <w:rsid w:val="004E0BE5"/>
    <w:rsid w:val="004E0BFB"/>
    <w:rsid w:val="004E0DA4"/>
    <w:rsid w:val="004E0E10"/>
    <w:rsid w:val="004E0F9D"/>
    <w:rsid w:val="004E16F2"/>
    <w:rsid w:val="004E20E1"/>
    <w:rsid w:val="004E2146"/>
    <w:rsid w:val="004E23D4"/>
    <w:rsid w:val="004E2778"/>
    <w:rsid w:val="004E2A57"/>
    <w:rsid w:val="004E2ADF"/>
    <w:rsid w:val="004E2CDE"/>
    <w:rsid w:val="004E2D29"/>
    <w:rsid w:val="004E3413"/>
    <w:rsid w:val="004E354C"/>
    <w:rsid w:val="004E3828"/>
    <w:rsid w:val="004E38DD"/>
    <w:rsid w:val="004E3A44"/>
    <w:rsid w:val="004E3B06"/>
    <w:rsid w:val="004E3B46"/>
    <w:rsid w:val="004E3C8C"/>
    <w:rsid w:val="004E43C9"/>
    <w:rsid w:val="004E4413"/>
    <w:rsid w:val="004E4642"/>
    <w:rsid w:val="004E48BF"/>
    <w:rsid w:val="004E4B29"/>
    <w:rsid w:val="004E4C1A"/>
    <w:rsid w:val="004E4E0C"/>
    <w:rsid w:val="004E4EC0"/>
    <w:rsid w:val="004E4FA4"/>
    <w:rsid w:val="004E5381"/>
    <w:rsid w:val="004E539E"/>
    <w:rsid w:val="004E5422"/>
    <w:rsid w:val="004E543A"/>
    <w:rsid w:val="004E568B"/>
    <w:rsid w:val="004E586A"/>
    <w:rsid w:val="004E5E4A"/>
    <w:rsid w:val="004E6077"/>
    <w:rsid w:val="004E60EB"/>
    <w:rsid w:val="004E62E7"/>
    <w:rsid w:val="004E676F"/>
    <w:rsid w:val="004E686A"/>
    <w:rsid w:val="004E6BB3"/>
    <w:rsid w:val="004E73A1"/>
    <w:rsid w:val="004E79D1"/>
    <w:rsid w:val="004F06E0"/>
    <w:rsid w:val="004F089B"/>
    <w:rsid w:val="004F0B49"/>
    <w:rsid w:val="004F0C47"/>
    <w:rsid w:val="004F0C51"/>
    <w:rsid w:val="004F0EFE"/>
    <w:rsid w:val="004F1302"/>
    <w:rsid w:val="004F143F"/>
    <w:rsid w:val="004F17D0"/>
    <w:rsid w:val="004F189B"/>
    <w:rsid w:val="004F1A9A"/>
    <w:rsid w:val="004F1CE3"/>
    <w:rsid w:val="004F1D21"/>
    <w:rsid w:val="004F1F94"/>
    <w:rsid w:val="004F2072"/>
    <w:rsid w:val="004F2105"/>
    <w:rsid w:val="004F221A"/>
    <w:rsid w:val="004F222C"/>
    <w:rsid w:val="004F24C0"/>
    <w:rsid w:val="004F28B8"/>
    <w:rsid w:val="004F28BB"/>
    <w:rsid w:val="004F2A00"/>
    <w:rsid w:val="004F2AE7"/>
    <w:rsid w:val="004F2E5B"/>
    <w:rsid w:val="004F2F91"/>
    <w:rsid w:val="004F308E"/>
    <w:rsid w:val="004F30CE"/>
    <w:rsid w:val="004F35B9"/>
    <w:rsid w:val="004F3769"/>
    <w:rsid w:val="004F387F"/>
    <w:rsid w:val="004F3B90"/>
    <w:rsid w:val="004F3B9D"/>
    <w:rsid w:val="004F3E14"/>
    <w:rsid w:val="004F3FD4"/>
    <w:rsid w:val="004F435C"/>
    <w:rsid w:val="004F43B8"/>
    <w:rsid w:val="004F4943"/>
    <w:rsid w:val="004F4D88"/>
    <w:rsid w:val="004F4FB2"/>
    <w:rsid w:val="004F5163"/>
    <w:rsid w:val="004F523F"/>
    <w:rsid w:val="004F5487"/>
    <w:rsid w:val="004F5DFB"/>
    <w:rsid w:val="004F5F17"/>
    <w:rsid w:val="004F5F6A"/>
    <w:rsid w:val="004F648C"/>
    <w:rsid w:val="004F690A"/>
    <w:rsid w:val="004F6AF5"/>
    <w:rsid w:val="004F6C4E"/>
    <w:rsid w:val="004F6E8B"/>
    <w:rsid w:val="004F6FDE"/>
    <w:rsid w:val="004F703F"/>
    <w:rsid w:val="004F705E"/>
    <w:rsid w:val="004F70F9"/>
    <w:rsid w:val="004F7472"/>
    <w:rsid w:val="004F764B"/>
    <w:rsid w:val="004F7789"/>
    <w:rsid w:val="004F7A23"/>
    <w:rsid w:val="004F7E7D"/>
    <w:rsid w:val="004F7F21"/>
    <w:rsid w:val="0050007F"/>
    <w:rsid w:val="005000A9"/>
    <w:rsid w:val="005005CD"/>
    <w:rsid w:val="00500E57"/>
    <w:rsid w:val="00501063"/>
    <w:rsid w:val="0050124A"/>
    <w:rsid w:val="005012B3"/>
    <w:rsid w:val="0050163C"/>
    <w:rsid w:val="005017BD"/>
    <w:rsid w:val="00501FD7"/>
    <w:rsid w:val="005022EA"/>
    <w:rsid w:val="005025A6"/>
    <w:rsid w:val="005028AC"/>
    <w:rsid w:val="00502FDB"/>
    <w:rsid w:val="0050305E"/>
    <w:rsid w:val="00503128"/>
    <w:rsid w:val="00503401"/>
    <w:rsid w:val="005034CE"/>
    <w:rsid w:val="00503569"/>
    <w:rsid w:val="0050380F"/>
    <w:rsid w:val="0050384A"/>
    <w:rsid w:val="00503C5F"/>
    <w:rsid w:val="00503D9E"/>
    <w:rsid w:val="0050429A"/>
    <w:rsid w:val="00504731"/>
    <w:rsid w:val="00504751"/>
    <w:rsid w:val="00504863"/>
    <w:rsid w:val="00504945"/>
    <w:rsid w:val="00504C89"/>
    <w:rsid w:val="00504C90"/>
    <w:rsid w:val="00504F02"/>
    <w:rsid w:val="0050535A"/>
    <w:rsid w:val="00505552"/>
    <w:rsid w:val="00505757"/>
    <w:rsid w:val="00505913"/>
    <w:rsid w:val="00505D46"/>
    <w:rsid w:val="00505F4B"/>
    <w:rsid w:val="00506041"/>
    <w:rsid w:val="005060C0"/>
    <w:rsid w:val="0050612E"/>
    <w:rsid w:val="0050631D"/>
    <w:rsid w:val="005064A0"/>
    <w:rsid w:val="0050664F"/>
    <w:rsid w:val="00506811"/>
    <w:rsid w:val="0050686A"/>
    <w:rsid w:val="00506EE6"/>
    <w:rsid w:val="00506FE6"/>
    <w:rsid w:val="005070B4"/>
    <w:rsid w:val="005071CD"/>
    <w:rsid w:val="005073D1"/>
    <w:rsid w:val="00507734"/>
    <w:rsid w:val="00507750"/>
    <w:rsid w:val="005077FB"/>
    <w:rsid w:val="0050797F"/>
    <w:rsid w:val="00507BD8"/>
    <w:rsid w:val="00507EC5"/>
    <w:rsid w:val="005100F9"/>
    <w:rsid w:val="00510116"/>
    <w:rsid w:val="005102AD"/>
    <w:rsid w:val="005104E8"/>
    <w:rsid w:val="0051057A"/>
    <w:rsid w:val="0051089F"/>
    <w:rsid w:val="0051097F"/>
    <w:rsid w:val="005109E0"/>
    <w:rsid w:val="00510E1C"/>
    <w:rsid w:val="005112CC"/>
    <w:rsid w:val="00511522"/>
    <w:rsid w:val="00511614"/>
    <w:rsid w:val="00511B00"/>
    <w:rsid w:val="00511B3B"/>
    <w:rsid w:val="00511E25"/>
    <w:rsid w:val="00511E7C"/>
    <w:rsid w:val="00511FC8"/>
    <w:rsid w:val="0051230C"/>
    <w:rsid w:val="00512688"/>
    <w:rsid w:val="0051268B"/>
    <w:rsid w:val="00512786"/>
    <w:rsid w:val="005127F4"/>
    <w:rsid w:val="00512EFA"/>
    <w:rsid w:val="00513312"/>
    <w:rsid w:val="00513F87"/>
    <w:rsid w:val="00514154"/>
    <w:rsid w:val="005142C4"/>
    <w:rsid w:val="00514592"/>
    <w:rsid w:val="005146FE"/>
    <w:rsid w:val="00514897"/>
    <w:rsid w:val="00514990"/>
    <w:rsid w:val="00514B5A"/>
    <w:rsid w:val="00514C90"/>
    <w:rsid w:val="00514CFB"/>
    <w:rsid w:val="00514F76"/>
    <w:rsid w:val="0051509D"/>
    <w:rsid w:val="00515167"/>
    <w:rsid w:val="005151B3"/>
    <w:rsid w:val="0051595C"/>
    <w:rsid w:val="00515B3F"/>
    <w:rsid w:val="00515E96"/>
    <w:rsid w:val="00515F45"/>
    <w:rsid w:val="00515F9E"/>
    <w:rsid w:val="00516418"/>
    <w:rsid w:val="0051653F"/>
    <w:rsid w:val="00516729"/>
    <w:rsid w:val="0051695E"/>
    <w:rsid w:val="005169AA"/>
    <w:rsid w:val="00516BC0"/>
    <w:rsid w:val="00516D2A"/>
    <w:rsid w:val="00516DA2"/>
    <w:rsid w:val="00516EB0"/>
    <w:rsid w:val="00516F64"/>
    <w:rsid w:val="00517096"/>
    <w:rsid w:val="005170B4"/>
    <w:rsid w:val="0051721A"/>
    <w:rsid w:val="0051725A"/>
    <w:rsid w:val="005174DD"/>
    <w:rsid w:val="005177C2"/>
    <w:rsid w:val="0051789C"/>
    <w:rsid w:val="0051792E"/>
    <w:rsid w:val="005179D5"/>
    <w:rsid w:val="00517AA4"/>
    <w:rsid w:val="00520183"/>
    <w:rsid w:val="0052028C"/>
    <w:rsid w:val="00520359"/>
    <w:rsid w:val="00520487"/>
    <w:rsid w:val="0052062E"/>
    <w:rsid w:val="0052077E"/>
    <w:rsid w:val="0052108C"/>
    <w:rsid w:val="005210E4"/>
    <w:rsid w:val="005214A6"/>
    <w:rsid w:val="00521A63"/>
    <w:rsid w:val="0052200B"/>
    <w:rsid w:val="005222DD"/>
    <w:rsid w:val="0052265F"/>
    <w:rsid w:val="005229D7"/>
    <w:rsid w:val="00522A64"/>
    <w:rsid w:val="00522A7B"/>
    <w:rsid w:val="00522B97"/>
    <w:rsid w:val="00522C10"/>
    <w:rsid w:val="00522DB1"/>
    <w:rsid w:val="00522E6C"/>
    <w:rsid w:val="00522EE0"/>
    <w:rsid w:val="00522EF4"/>
    <w:rsid w:val="0052323B"/>
    <w:rsid w:val="005232A2"/>
    <w:rsid w:val="0052330A"/>
    <w:rsid w:val="00523608"/>
    <w:rsid w:val="00523728"/>
    <w:rsid w:val="00523758"/>
    <w:rsid w:val="00523975"/>
    <w:rsid w:val="00523B4A"/>
    <w:rsid w:val="0052416E"/>
    <w:rsid w:val="00524178"/>
    <w:rsid w:val="00524283"/>
    <w:rsid w:val="00524320"/>
    <w:rsid w:val="00524444"/>
    <w:rsid w:val="00524738"/>
    <w:rsid w:val="0052486A"/>
    <w:rsid w:val="00524A8F"/>
    <w:rsid w:val="00524DF7"/>
    <w:rsid w:val="00524EB5"/>
    <w:rsid w:val="005251BE"/>
    <w:rsid w:val="005256D7"/>
    <w:rsid w:val="00525A6E"/>
    <w:rsid w:val="00525D53"/>
    <w:rsid w:val="005261D5"/>
    <w:rsid w:val="00526234"/>
    <w:rsid w:val="005263BD"/>
    <w:rsid w:val="00526570"/>
    <w:rsid w:val="005269DE"/>
    <w:rsid w:val="00526B93"/>
    <w:rsid w:val="00526D40"/>
    <w:rsid w:val="005271EA"/>
    <w:rsid w:val="00527311"/>
    <w:rsid w:val="005273E3"/>
    <w:rsid w:val="0052767F"/>
    <w:rsid w:val="005276E3"/>
    <w:rsid w:val="00527A29"/>
    <w:rsid w:val="00527D44"/>
    <w:rsid w:val="00527F18"/>
    <w:rsid w:val="00530503"/>
    <w:rsid w:val="0053050C"/>
    <w:rsid w:val="005305EC"/>
    <w:rsid w:val="005307EB"/>
    <w:rsid w:val="00530889"/>
    <w:rsid w:val="00530BC0"/>
    <w:rsid w:val="0053110B"/>
    <w:rsid w:val="005314BE"/>
    <w:rsid w:val="005316EB"/>
    <w:rsid w:val="005318A6"/>
    <w:rsid w:val="00531A3F"/>
    <w:rsid w:val="00531B27"/>
    <w:rsid w:val="00531BF5"/>
    <w:rsid w:val="00531DF5"/>
    <w:rsid w:val="00531EDB"/>
    <w:rsid w:val="00532527"/>
    <w:rsid w:val="0053261F"/>
    <w:rsid w:val="005326F7"/>
    <w:rsid w:val="00532AE2"/>
    <w:rsid w:val="00532EAA"/>
    <w:rsid w:val="00532EC0"/>
    <w:rsid w:val="00532F7E"/>
    <w:rsid w:val="005331EB"/>
    <w:rsid w:val="0053335F"/>
    <w:rsid w:val="00533616"/>
    <w:rsid w:val="00533691"/>
    <w:rsid w:val="00533B0D"/>
    <w:rsid w:val="00533B58"/>
    <w:rsid w:val="00533BA3"/>
    <w:rsid w:val="00533C07"/>
    <w:rsid w:val="00533D5F"/>
    <w:rsid w:val="00534227"/>
    <w:rsid w:val="0053472E"/>
    <w:rsid w:val="0053476F"/>
    <w:rsid w:val="00534F4C"/>
    <w:rsid w:val="005350F0"/>
    <w:rsid w:val="0053525B"/>
    <w:rsid w:val="005352CD"/>
    <w:rsid w:val="00535308"/>
    <w:rsid w:val="00535421"/>
    <w:rsid w:val="0053566E"/>
    <w:rsid w:val="00535A11"/>
    <w:rsid w:val="00535C6E"/>
    <w:rsid w:val="00535D90"/>
    <w:rsid w:val="00535F94"/>
    <w:rsid w:val="005360A7"/>
    <w:rsid w:val="00536F94"/>
    <w:rsid w:val="0053703C"/>
    <w:rsid w:val="0053727A"/>
    <w:rsid w:val="00537647"/>
    <w:rsid w:val="00537658"/>
    <w:rsid w:val="00537901"/>
    <w:rsid w:val="00537938"/>
    <w:rsid w:val="00537F8D"/>
    <w:rsid w:val="00537FC3"/>
    <w:rsid w:val="0054019D"/>
    <w:rsid w:val="0054027C"/>
    <w:rsid w:val="005406D3"/>
    <w:rsid w:val="005407F0"/>
    <w:rsid w:val="00540803"/>
    <w:rsid w:val="00540BBD"/>
    <w:rsid w:val="00540D46"/>
    <w:rsid w:val="00540D78"/>
    <w:rsid w:val="00540ED5"/>
    <w:rsid w:val="0054103D"/>
    <w:rsid w:val="005410E6"/>
    <w:rsid w:val="00541212"/>
    <w:rsid w:val="00541378"/>
    <w:rsid w:val="00541397"/>
    <w:rsid w:val="005415E5"/>
    <w:rsid w:val="005417B5"/>
    <w:rsid w:val="00541972"/>
    <w:rsid w:val="00541D7F"/>
    <w:rsid w:val="00541F12"/>
    <w:rsid w:val="0054244E"/>
    <w:rsid w:val="005424DD"/>
    <w:rsid w:val="00542886"/>
    <w:rsid w:val="00542D3B"/>
    <w:rsid w:val="00542F52"/>
    <w:rsid w:val="005434B1"/>
    <w:rsid w:val="00543C79"/>
    <w:rsid w:val="00543F48"/>
    <w:rsid w:val="0054415D"/>
    <w:rsid w:val="00544D98"/>
    <w:rsid w:val="00544F5B"/>
    <w:rsid w:val="00544FD7"/>
    <w:rsid w:val="00545259"/>
    <w:rsid w:val="00545874"/>
    <w:rsid w:val="00545AA6"/>
    <w:rsid w:val="0054650A"/>
    <w:rsid w:val="0054651E"/>
    <w:rsid w:val="0054675A"/>
    <w:rsid w:val="00546925"/>
    <w:rsid w:val="00546964"/>
    <w:rsid w:val="00546AFF"/>
    <w:rsid w:val="00546B97"/>
    <w:rsid w:val="00546FEA"/>
    <w:rsid w:val="00546FEB"/>
    <w:rsid w:val="00547081"/>
    <w:rsid w:val="00547489"/>
    <w:rsid w:val="00547EE0"/>
    <w:rsid w:val="00550030"/>
    <w:rsid w:val="00550120"/>
    <w:rsid w:val="00550352"/>
    <w:rsid w:val="0055091C"/>
    <w:rsid w:val="00550A20"/>
    <w:rsid w:val="00550C8E"/>
    <w:rsid w:val="00550E48"/>
    <w:rsid w:val="00550F7B"/>
    <w:rsid w:val="005512A9"/>
    <w:rsid w:val="005512DC"/>
    <w:rsid w:val="005515E7"/>
    <w:rsid w:val="005517C6"/>
    <w:rsid w:val="005517F8"/>
    <w:rsid w:val="005518BC"/>
    <w:rsid w:val="00551AE7"/>
    <w:rsid w:val="00551D64"/>
    <w:rsid w:val="00551DFD"/>
    <w:rsid w:val="00552125"/>
    <w:rsid w:val="0055234C"/>
    <w:rsid w:val="00553134"/>
    <w:rsid w:val="00553211"/>
    <w:rsid w:val="005532C4"/>
    <w:rsid w:val="00553494"/>
    <w:rsid w:val="005534B0"/>
    <w:rsid w:val="005535B6"/>
    <w:rsid w:val="005538ED"/>
    <w:rsid w:val="005539EB"/>
    <w:rsid w:val="00553C64"/>
    <w:rsid w:val="00553F5D"/>
    <w:rsid w:val="0055407F"/>
    <w:rsid w:val="00554083"/>
    <w:rsid w:val="0055426F"/>
    <w:rsid w:val="00554A7C"/>
    <w:rsid w:val="005550CF"/>
    <w:rsid w:val="0055547C"/>
    <w:rsid w:val="005556E4"/>
    <w:rsid w:val="005557AC"/>
    <w:rsid w:val="005557C9"/>
    <w:rsid w:val="005557CE"/>
    <w:rsid w:val="00555965"/>
    <w:rsid w:val="00555E66"/>
    <w:rsid w:val="00555FD2"/>
    <w:rsid w:val="005561F9"/>
    <w:rsid w:val="005565BE"/>
    <w:rsid w:val="005569C6"/>
    <w:rsid w:val="00556B7A"/>
    <w:rsid w:val="00556F51"/>
    <w:rsid w:val="005570F1"/>
    <w:rsid w:val="005572A6"/>
    <w:rsid w:val="00557515"/>
    <w:rsid w:val="00557584"/>
    <w:rsid w:val="00557D89"/>
    <w:rsid w:val="0056003F"/>
    <w:rsid w:val="00560191"/>
    <w:rsid w:val="005601DB"/>
    <w:rsid w:val="0056020F"/>
    <w:rsid w:val="0056031F"/>
    <w:rsid w:val="005603B5"/>
    <w:rsid w:val="0056042A"/>
    <w:rsid w:val="00560526"/>
    <w:rsid w:val="00560A8A"/>
    <w:rsid w:val="00560F34"/>
    <w:rsid w:val="00560FFF"/>
    <w:rsid w:val="0056106A"/>
    <w:rsid w:val="005610A7"/>
    <w:rsid w:val="0056122D"/>
    <w:rsid w:val="005614CD"/>
    <w:rsid w:val="0056151C"/>
    <w:rsid w:val="0056153D"/>
    <w:rsid w:val="00561A40"/>
    <w:rsid w:val="00561D44"/>
    <w:rsid w:val="00561DDC"/>
    <w:rsid w:val="0056202B"/>
    <w:rsid w:val="0056225F"/>
    <w:rsid w:val="005622FD"/>
    <w:rsid w:val="0056266A"/>
    <w:rsid w:val="00562C58"/>
    <w:rsid w:val="00562CB4"/>
    <w:rsid w:val="00562E58"/>
    <w:rsid w:val="00562F44"/>
    <w:rsid w:val="00562F9F"/>
    <w:rsid w:val="00563102"/>
    <w:rsid w:val="00563309"/>
    <w:rsid w:val="005636B6"/>
    <w:rsid w:val="00563A66"/>
    <w:rsid w:val="00563CBC"/>
    <w:rsid w:val="00563F86"/>
    <w:rsid w:val="00563FCD"/>
    <w:rsid w:val="005641FC"/>
    <w:rsid w:val="005644AF"/>
    <w:rsid w:val="005645E5"/>
    <w:rsid w:val="00564AA2"/>
    <w:rsid w:val="00564E42"/>
    <w:rsid w:val="00564FA6"/>
    <w:rsid w:val="00564FE4"/>
    <w:rsid w:val="005657BD"/>
    <w:rsid w:val="00565898"/>
    <w:rsid w:val="0056597D"/>
    <w:rsid w:val="00565EFB"/>
    <w:rsid w:val="00565F56"/>
    <w:rsid w:val="00565FEA"/>
    <w:rsid w:val="00566113"/>
    <w:rsid w:val="0056647E"/>
    <w:rsid w:val="00566964"/>
    <w:rsid w:val="00566A7C"/>
    <w:rsid w:val="00566BCE"/>
    <w:rsid w:val="00567180"/>
    <w:rsid w:val="00567297"/>
    <w:rsid w:val="0056741E"/>
    <w:rsid w:val="00567672"/>
    <w:rsid w:val="00567681"/>
    <w:rsid w:val="0056780C"/>
    <w:rsid w:val="00567D39"/>
    <w:rsid w:val="00567ECE"/>
    <w:rsid w:val="005700DB"/>
    <w:rsid w:val="0057022E"/>
    <w:rsid w:val="0057027F"/>
    <w:rsid w:val="00570306"/>
    <w:rsid w:val="00570889"/>
    <w:rsid w:val="00570D42"/>
    <w:rsid w:val="0057101D"/>
    <w:rsid w:val="00571096"/>
    <w:rsid w:val="005710FC"/>
    <w:rsid w:val="0057122D"/>
    <w:rsid w:val="0057123C"/>
    <w:rsid w:val="00571545"/>
    <w:rsid w:val="005718DC"/>
    <w:rsid w:val="00571960"/>
    <w:rsid w:val="00571993"/>
    <w:rsid w:val="00571CEF"/>
    <w:rsid w:val="00571FD5"/>
    <w:rsid w:val="00572185"/>
    <w:rsid w:val="0057225B"/>
    <w:rsid w:val="00572317"/>
    <w:rsid w:val="0057251E"/>
    <w:rsid w:val="005725EB"/>
    <w:rsid w:val="0057272B"/>
    <w:rsid w:val="0057278E"/>
    <w:rsid w:val="0057295F"/>
    <w:rsid w:val="00572E08"/>
    <w:rsid w:val="00572E35"/>
    <w:rsid w:val="00572ECF"/>
    <w:rsid w:val="00573245"/>
    <w:rsid w:val="005732B1"/>
    <w:rsid w:val="005733E8"/>
    <w:rsid w:val="0057352C"/>
    <w:rsid w:val="00573564"/>
    <w:rsid w:val="00573798"/>
    <w:rsid w:val="005738BD"/>
    <w:rsid w:val="00573966"/>
    <w:rsid w:val="00573C9E"/>
    <w:rsid w:val="00573F5B"/>
    <w:rsid w:val="0057408A"/>
    <w:rsid w:val="00574171"/>
    <w:rsid w:val="005741DA"/>
    <w:rsid w:val="005742CE"/>
    <w:rsid w:val="00574444"/>
    <w:rsid w:val="005744F3"/>
    <w:rsid w:val="00574B16"/>
    <w:rsid w:val="00574B96"/>
    <w:rsid w:val="00574BC9"/>
    <w:rsid w:val="00574F00"/>
    <w:rsid w:val="0057520D"/>
    <w:rsid w:val="00575257"/>
    <w:rsid w:val="005753D0"/>
    <w:rsid w:val="00575671"/>
    <w:rsid w:val="005757AA"/>
    <w:rsid w:val="00575B47"/>
    <w:rsid w:val="00576142"/>
    <w:rsid w:val="00576157"/>
    <w:rsid w:val="00576342"/>
    <w:rsid w:val="00576659"/>
    <w:rsid w:val="0057671E"/>
    <w:rsid w:val="00576D20"/>
    <w:rsid w:val="00577068"/>
    <w:rsid w:val="0057744C"/>
    <w:rsid w:val="0057783B"/>
    <w:rsid w:val="00577967"/>
    <w:rsid w:val="00577B37"/>
    <w:rsid w:val="00580320"/>
    <w:rsid w:val="00580328"/>
    <w:rsid w:val="0058044A"/>
    <w:rsid w:val="005804E2"/>
    <w:rsid w:val="005807F9"/>
    <w:rsid w:val="00580B35"/>
    <w:rsid w:val="00580B63"/>
    <w:rsid w:val="00580D34"/>
    <w:rsid w:val="00580D43"/>
    <w:rsid w:val="00580F59"/>
    <w:rsid w:val="0058100D"/>
    <w:rsid w:val="00581268"/>
    <w:rsid w:val="00581A39"/>
    <w:rsid w:val="00581B10"/>
    <w:rsid w:val="00581D30"/>
    <w:rsid w:val="00581D61"/>
    <w:rsid w:val="00581F17"/>
    <w:rsid w:val="005821A6"/>
    <w:rsid w:val="005821D6"/>
    <w:rsid w:val="00582342"/>
    <w:rsid w:val="0058247A"/>
    <w:rsid w:val="00582490"/>
    <w:rsid w:val="005824D7"/>
    <w:rsid w:val="00582642"/>
    <w:rsid w:val="005828D4"/>
    <w:rsid w:val="00582BC7"/>
    <w:rsid w:val="00582C0D"/>
    <w:rsid w:val="00582DC6"/>
    <w:rsid w:val="00583CEB"/>
    <w:rsid w:val="00583D9A"/>
    <w:rsid w:val="00583E42"/>
    <w:rsid w:val="00583FF9"/>
    <w:rsid w:val="005842E5"/>
    <w:rsid w:val="00584379"/>
    <w:rsid w:val="005845F8"/>
    <w:rsid w:val="00584A49"/>
    <w:rsid w:val="00584AD1"/>
    <w:rsid w:val="00584B61"/>
    <w:rsid w:val="00584B62"/>
    <w:rsid w:val="00584D70"/>
    <w:rsid w:val="00585100"/>
    <w:rsid w:val="0058511C"/>
    <w:rsid w:val="005854CA"/>
    <w:rsid w:val="005855B7"/>
    <w:rsid w:val="00585757"/>
    <w:rsid w:val="005858E6"/>
    <w:rsid w:val="005858EB"/>
    <w:rsid w:val="00585CBB"/>
    <w:rsid w:val="00585DD8"/>
    <w:rsid w:val="00586347"/>
    <w:rsid w:val="00586352"/>
    <w:rsid w:val="005865CF"/>
    <w:rsid w:val="00586723"/>
    <w:rsid w:val="0058689B"/>
    <w:rsid w:val="005869BB"/>
    <w:rsid w:val="00586A76"/>
    <w:rsid w:val="0058721E"/>
    <w:rsid w:val="00587381"/>
    <w:rsid w:val="005874EB"/>
    <w:rsid w:val="0059012E"/>
    <w:rsid w:val="00590221"/>
    <w:rsid w:val="00590331"/>
    <w:rsid w:val="00590581"/>
    <w:rsid w:val="005905AB"/>
    <w:rsid w:val="005907AD"/>
    <w:rsid w:val="00590803"/>
    <w:rsid w:val="00590834"/>
    <w:rsid w:val="005908A7"/>
    <w:rsid w:val="00590B1C"/>
    <w:rsid w:val="00590B36"/>
    <w:rsid w:val="00590CA1"/>
    <w:rsid w:val="00590D46"/>
    <w:rsid w:val="00590E1B"/>
    <w:rsid w:val="00590E49"/>
    <w:rsid w:val="00591131"/>
    <w:rsid w:val="00591163"/>
    <w:rsid w:val="00591221"/>
    <w:rsid w:val="0059126C"/>
    <w:rsid w:val="00591494"/>
    <w:rsid w:val="00591726"/>
    <w:rsid w:val="00591C1E"/>
    <w:rsid w:val="00591C70"/>
    <w:rsid w:val="00591C8E"/>
    <w:rsid w:val="00591E82"/>
    <w:rsid w:val="00591FF7"/>
    <w:rsid w:val="00592181"/>
    <w:rsid w:val="005924D7"/>
    <w:rsid w:val="005926B2"/>
    <w:rsid w:val="00592B67"/>
    <w:rsid w:val="00592D43"/>
    <w:rsid w:val="005930DC"/>
    <w:rsid w:val="005934F9"/>
    <w:rsid w:val="00593991"/>
    <w:rsid w:val="00593EA0"/>
    <w:rsid w:val="00593FD6"/>
    <w:rsid w:val="0059402D"/>
    <w:rsid w:val="0059439B"/>
    <w:rsid w:val="0059483C"/>
    <w:rsid w:val="00594844"/>
    <w:rsid w:val="00594845"/>
    <w:rsid w:val="00595047"/>
    <w:rsid w:val="00595167"/>
    <w:rsid w:val="005955AB"/>
    <w:rsid w:val="005955D0"/>
    <w:rsid w:val="0059561B"/>
    <w:rsid w:val="005956A3"/>
    <w:rsid w:val="00595925"/>
    <w:rsid w:val="00595BFA"/>
    <w:rsid w:val="00595C59"/>
    <w:rsid w:val="00595F49"/>
    <w:rsid w:val="00595FBE"/>
    <w:rsid w:val="0059609D"/>
    <w:rsid w:val="0059646F"/>
    <w:rsid w:val="005967B4"/>
    <w:rsid w:val="00596FB7"/>
    <w:rsid w:val="00597631"/>
    <w:rsid w:val="00597A31"/>
    <w:rsid w:val="00597B0E"/>
    <w:rsid w:val="005A01C8"/>
    <w:rsid w:val="005A0231"/>
    <w:rsid w:val="005A032F"/>
    <w:rsid w:val="005A05B6"/>
    <w:rsid w:val="005A06CE"/>
    <w:rsid w:val="005A06F0"/>
    <w:rsid w:val="005A06FC"/>
    <w:rsid w:val="005A0837"/>
    <w:rsid w:val="005A08C1"/>
    <w:rsid w:val="005A094D"/>
    <w:rsid w:val="005A09D3"/>
    <w:rsid w:val="005A0B1F"/>
    <w:rsid w:val="005A0BA0"/>
    <w:rsid w:val="005A125C"/>
    <w:rsid w:val="005A12A4"/>
    <w:rsid w:val="005A1624"/>
    <w:rsid w:val="005A162F"/>
    <w:rsid w:val="005A16D3"/>
    <w:rsid w:val="005A18A0"/>
    <w:rsid w:val="005A1908"/>
    <w:rsid w:val="005A1B86"/>
    <w:rsid w:val="005A1B97"/>
    <w:rsid w:val="005A1C2B"/>
    <w:rsid w:val="005A1C54"/>
    <w:rsid w:val="005A1C74"/>
    <w:rsid w:val="005A1E79"/>
    <w:rsid w:val="005A22A4"/>
    <w:rsid w:val="005A22BB"/>
    <w:rsid w:val="005A2A0A"/>
    <w:rsid w:val="005A2C0E"/>
    <w:rsid w:val="005A2D67"/>
    <w:rsid w:val="005A2F09"/>
    <w:rsid w:val="005A2F5F"/>
    <w:rsid w:val="005A304D"/>
    <w:rsid w:val="005A3198"/>
    <w:rsid w:val="005A334A"/>
    <w:rsid w:val="005A34A6"/>
    <w:rsid w:val="005A39DC"/>
    <w:rsid w:val="005A41A1"/>
    <w:rsid w:val="005A44CD"/>
    <w:rsid w:val="005A4525"/>
    <w:rsid w:val="005A4D83"/>
    <w:rsid w:val="005A514D"/>
    <w:rsid w:val="005A5199"/>
    <w:rsid w:val="005A5245"/>
    <w:rsid w:val="005A56A3"/>
    <w:rsid w:val="005A5794"/>
    <w:rsid w:val="005A5924"/>
    <w:rsid w:val="005A5A36"/>
    <w:rsid w:val="005A5AF1"/>
    <w:rsid w:val="005A5B8D"/>
    <w:rsid w:val="005A5F61"/>
    <w:rsid w:val="005A61BF"/>
    <w:rsid w:val="005A63F2"/>
    <w:rsid w:val="005A6460"/>
    <w:rsid w:val="005A64E3"/>
    <w:rsid w:val="005A6653"/>
    <w:rsid w:val="005A6655"/>
    <w:rsid w:val="005A689F"/>
    <w:rsid w:val="005A6C08"/>
    <w:rsid w:val="005A6CC3"/>
    <w:rsid w:val="005A6DE1"/>
    <w:rsid w:val="005A6E58"/>
    <w:rsid w:val="005A6EE7"/>
    <w:rsid w:val="005A71A0"/>
    <w:rsid w:val="005A7206"/>
    <w:rsid w:val="005A770F"/>
    <w:rsid w:val="005A7757"/>
    <w:rsid w:val="005A793E"/>
    <w:rsid w:val="005A7BD5"/>
    <w:rsid w:val="005A7DC6"/>
    <w:rsid w:val="005A7ECA"/>
    <w:rsid w:val="005B005F"/>
    <w:rsid w:val="005B09CA"/>
    <w:rsid w:val="005B0DC5"/>
    <w:rsid w:val="005B1065"/>
    <w:rsid w:val="005B1152"/>
    <w:rsid w:val="005B1295"/>
    <w:rsid w:val="005B12CF"/>
    <w:rsid w:val="005B15B4"/>
    <w:rsid w:val="005B16DC"/>
    <w:rsid w:val="005B1DA3"/>
    <w:rsid w:val="005B217E"/>
    <w:rsid w:val="005B22B9"/>
    <w:rsid w:val="005B2533"/>
    <w:rsid w:val="005B28BF"/>
    <w:rsid w:val="005B2A16"/>
    <w:rsid w:val="005B2BF6"/>
    <w:rsid w:val="005B2D4F"/>
    <w:rsid w:val="005B3236"/>
    <w:rsid w:val="005B3308"/>
    <w:rsid w:val="005B344B"/>
    <w:rsid w:val="005B3A8E"/>
    <w:rsid w:val="005B3E00"/>
    <w:rsid w:val="005B43F7"/>
    <w:rsid w:val="005B441A"/>
    <w:rsid w:val="005B4489"/>
    <w:rsid w:val="005B495C"/>
    <w:rsid w:val="005B4987"/>
    <w:rsid w:val="005B4AB4"/>
    <w:rsid w:val="005B4AFE"/>
    <w:rsid w:val="005B4C2D"/>
    <w:rsid w:val="005B4ECB"/>
    <w:rsid w:val="005B4FE7"/>
    <w:rsid w:val="005B53CF"/>
    <w:rsid w:val="005B543E"/>
    <w:rsid w:val="005B55E4"/>
    <w:rsid w:val="005B560B"/>
    <w:rsid w:val="005B5735"/>
    <w:rsid w:val="005B58B1"/>
    <w:rsid w:val="005B594E"/>
    <w:rsid w:val="005B5DC3"/>
    <w:rsid w:val="005B5E6C"/>
    <w:rsid w:val="005B5F78"/>
    <w:rsid w:val="005B5FEB"/>
    <w:rsid w:val="005B630E"/>
    <w:rsid w:val="005B643C"/>
    <w:rsid w:val="005B65D4"/>
    <w:rsid w:val="005B66D9"/>
    <w:rsid w:val="005B676C"/>
    <w:rsid w:val="005B6824"/>
    <w:rsid w:val="005B6E7B"/>
    <w:rsid w:val="005B6F03"/>
    <w:rsid w:val="005B70DD"/>
    <w:rsid w:val="005B7138"/>
    <w:rsid w:val="005B73C7"/>
    <w:rsid w:val="005B78B6"/>
    <w:rsid w:val="005B7AF0"/>
    <w:rsid w:val="005C0C82"/>
    <w:rsid w:val="005C0D2D"/>
    <w:rsid w:val="005C1014"/>
    <w:rsid w:val="005C1235"/>
    <w:rsid w:val="005C145B"/>
    <w:rsid w:val="005C15EB"/>
    <w:rsid w:val="005C1798"/>
    <w:rsid w:val="005C1E2C"/>
    <w:rsid w:val="005C1E4A"/>
    <w:rsid w:val="005C2525"/>
    <w:rsid w:val="005C263C"/>
    <w:rsid w:val="005C29C3"/>
    <w:rsid w:val="005C2A8F"/>
    <w:rsid w:val="005C2BE4"/>
    <w:rsid w:val="005C2C6C"/>
    <w:rsid w:val="005C3167"/>
    <w:rsid w:val="005C3495"/>
    <w:rsid w:val="005C3A59"/>
    <w:rsid w:val="005C3CE2"/>
    <w:rsid w:val="005C4101"/>
    <w:rsid w:val="005C444D"/>
    <w:rsid w:val="005C44F6"/>
    <w:rsid w:val="005C474A"/>
    <w:rsid w:val="005C483F"/>
    <w:rsid w:val="005C4B08"/>
    <w:rsid w:val="005C4ECB"/>
    <w:rsid w:val="005C52F2"/>
    <w:rsid w:val="005C5340"/>
    <w:rsid w:val="005C55DB"/>
    <w:rsid w:val="005C56E8"/>
    <w:rsid w:val="005C5D65"/>
    <w:rsid w:val="005C5DEA"/>
    <w:rsid w:val="005C5EF1"/>
    <w:rsid w:val="005C6173"/>
    <w:rsid w:val="005C6BD2"/>
    <w:rsid w:val="005C6BEF"/>
    <w:rsid w:val="005C6EA9"/>
    <w:rsid w:val="005C6F4D"/>
    <w:rsid w:val="005C6FA7"/>
    <w:rsid w:val="005C7138"/>
    <w:rsid w:val="005C713A"/>
    <w:rsid w:val="005C72F5"/>
    <w:rsid w:val="005C7507"/>
    <w:rsid w:val="005C791D"/>
    <w:rsid w:val="005C7A17"/>
    <w:rsid w:val="005C7A5B"/>
    <w:rsid w:val="005C7DD5"/>
    <w:rsid w:val="005C7DFA"/>
    <w:rsid w:val="005D04A5"/>
    <w:rsid w:val="005D0689"/>
    <w:rsid w:val="005D084C"/>
    <w:rsid w:val="005D0EE3"/>
    <w:rsid w:val="005D0FCA"/>
    <w:rsid w:val="005D124B"/>
    <w:rsid w:val="005D1479"/>
    <w:rsid w:val="005D14CB"/>
    <w:rsid w:val="005D1588"/>
    <w:rsid w:val="005D1804"/>
    <w:rsid w:val="005D1B60"/>
    <w:rsid w:val="005D1BED"/>
    <w:rsid w:val="005D1DCD"/>
    <w:rsid w:val="005D223E"/>
    <w:rsid w:val="005D2FE9"/>
    <w:rsid w:val="005D308D"/>
    <w:rsid w:val="005D3150"/>
    <w:rsid w:val="005D343B"/>
    <w:rsid w:val="005D39EE"/>
    <w:rsid w:val="005D3A1B"/>
    <w:rsid w:val="005D3D7C"/>
    <w:rsid w:val="005D40D8"/>
    <w:rsid w:val="005D447C"/>
    <w:rsid w:val="005D4522"/>
    <w:rsid w:val="005D471D"/>
    <w:rsid w:val="005D488E"/>
    <w:rsid w:val="005D4C94"/>
    <w:rsid w:val="005D4F84"/>
    <w:rsid w:val="005D5017"/>
    <w:rsid w:val="005D51E5"/>
    <w:rsid w:val="005D520E"/>
    <w:rsid w:val="005D5588"/>
    <w:rsid w:val="005D566C"/>
    <w:rsid w:val="005D582D"/>
    <w:rsid w:val="005D58C6"/>
    <w:rsid w:val="005D5AE1"/>
    <w:rsid w:val="005D5C8C"/>
    <w:rsid w:val="005D5E8B"/>
    <w:rsid w:val="005D5F42"/>
    <w:rsid w:val="005D610D"/>
    <w:rsid w:val="005D627E"/>
    <w:rsid w:val="005D662D"/>
    <w:rsid w:val="005D68C4"/>
    <w:rsid w:val="005D6ADB"/>
    <w:rsid w:val="005D6B32"/>
    <w:rsid w:val="005D6D85"/>
    <w:rsid w:val="005D6EAD"/>
    <w:rsid w:val="005D718C"/>
    <w:rsid w:val="005D71DD"/>
    <w:rsid w:val="005D722A"/>
    <w:rsid w:val="005E00E6"/>
    <w:rsid w:val="005E033D"/>
    <w:rsid w:val="005E047A"/>
    <w:rsid w:val="005E0605"/>
    <w:rsid w:val="005E0967"/>
    <w:rsid w:val="005E0CAE"/>
    <w:rsid w:val="005E15A5"/>
    <w:rsid w:val="005E1600"/>
    <w:rsid w:val="005E184B"/>
    <w:rsid w:val="005E1B97"/>
    <w:rsid w:val="005E1E63"/>
    <w:rsid w:val="005E1FE2"/>
    <w:rsid w:val="005E216C"/>
    <w:rsid w:val="005E2749"/>
    <w:rsid w:val="005E2CC7"/>
    <w:rsid w:val="005E305D"/>
    <w:rsid w:val="005E30D1"/>
    <w:rsid w:val="005E31A1"/>
    <w:rsid w:val="005E350E"/>
    <w:rsid w:val="005E3A58"/>
    <w:rsid w:val="005E3ACA"/>
    <w:rsid w:val="005E3AE4"/>
    <w:rsid w:val="005E3B9A"/>
    <w:rsid w:val="005E3BCD"/>
    <w:rsid w:val="005E4356"/>
    <w:rsid w:val="005E448A"/>
    <w:rsid w:val="005E45F2"/>
    <w:rsid w:val="005E463D"/>
    <w:rsid w:val="005E46CC"/>
    <w:rsid w:val="005E4C09"/>
    <w:rsid w:val="005E4D40"/>
    <w:rsid w:val="005E53CB"/>
    <w:rsid w:val="005E54F0"/>
    <w:rsid w:val="005E5678"/>
    <w:rsid w:val="005E5751"/>
    <w:rsid w:val="005E58E3"/>
    <w:rsid w:val="005E5A6F"/>
    <w:rsid w:val="005E5F46"/>
    <w:rsid w:val="005E625E"/>
    <w:rsid w:val="005E62D8"/>
    <w:rsid w:val="005E6C8F"/>
    <w:rsid w:val="005E6CF9"/>
    <w:rsid w:val="005E6F38"/>
    <w:rsid w:val="005E7159"/>
    <w:rsid w:val="005E71C6"/>
    <w:rsid w:val="005E7640"/>
    <w:rsid w:val="005E7E3A"/>
    <w:rsid w:val="005E7E69"/>
    <w:rsid w:val="005F02CE"/>
    <w:rsid w:val="005F0323"/>
    <w:rsid w:val="005F0A2A"/>
    <w:rsid w:val="005F0EA7"/>
    <w:rsid w:val="005F0F72"/>
    <w:rsid w:val="005F0FB2"/>
    <w:rsid w:val="005F121F"/>
    <w:rsid w:val="005F1BCB"/>
    <w:rsid w:val="005F1BDF"/>
    <w:rsid w:val="005F219C"/>
    <w:rsid w:val="005F2373"/>
    <w:rsid w:val="005F2552"/>
    <w:rsid w:val="005F2F02"/>
    <w:rsid w:val="005F2FCD"/>
    <w:rsid w:val="005F3010"/>
    <w:rsid w:val="005F30A9"/>
    <w:rsid w:val="005F36BD"/>
    <w:rsid w:val="005F3D83"/>
    <w:rsid w:val="005F3EB6"/>
    <w:rsid w:val="005F4084"/>
    <w:rsid w:val="005F44BD"/>
    <w:rsid w:val="005F458B"/>
    <w:rsid w:val="005F4753"/>
    <w:rsid w:val="005F47A1"/>
    <w:rsid w:val="005F47FD"/>
    <w:rsid w:val="005F4934"/>
    <w:rsid w:val="005F5555"/>
    <w:rsid w:val="005F5643"/>
    <w:rsid w:val="005F592E"/>
    <w:rsid w:val="005F5A8D"/>
    <w:rsid w:val="005F5F01"/>
    <w:rsid w:val="005F5FC2"/>
    <w:rsid w:val="005F6662"/>
    <w:rsid w:val="005F66F9"/>
    <w:rsid w:val="005F6D6D"/>
    <w:rsid w:val="005F7146"/>
    <w:rsid w:val="005F7233"/>
    <w:rsid w:val="005F7523"/>
    <w:rsid w:val="005F757D"/>
    <w:rsid w:val="005F7772"/>
    <w:rsid w:val="005F78BB"/>
    <w:rsid w:val="005F7A3F"/>
    <w:rsid w:val="005F7AFA"/>
    <w:rsid w:val="005F7B19"/>
    <w:rsid w:val="005F7C3A"/>
    <w:rsid w:val="005F7E99"/>
    <w:rsid w:val="0060006F"/>
    <w:rsid w:val="006001C2"/>
    <w:rsid w:val="00600452"/>
    <w:rsid w:val="0060068B"/>
    <w:rsid w:val="006006A9"/>
    <w:rsid w:val="00600C1D"/>
    <w:rsid w:val="00600C42"/>
    <w:rsid w:val="00601116"/>
    <w:rsid w:val="006012D7"/>
    <w:rsid w:val="006013B4"/>
    <w:rsid w:val="006013DC"/>
    <w:rsid w:val="00601523"/>
    <w:rsid w:val="006017AB"/>
    <w:rsid w:val="006018B8"/>
    <w:rsid w:val="00601C07"/>
    <w:rsid w:val="00601DA8"/>
    <w:rsid w:val="00601E92"/>
    <w:rsid w:val="006020F2"/>
    <w:rsid w:val="00602375"/>
    <w:rsid w:val="00602599"/>
    <w:rsid w:val="00602CBA"/>
    <w:rsid w:val="00602DB4"/>
    <w:rsid w:val="00603460"/>
    <w:rsid w:val="006036D2"/>
    <w:rsid w:val="0060378D"/>
    <w:rsid w:val="00603AAB"/>
    <w:rsid w:val="0060407F"/>
    <w:rsid w:val="0060417D"/>
    <w:rsid w:val="006041F9"/>
    <w:rsid w:val="00604232"/>
    <w:rsid w:val="00604752"/>
    <w:rsid w:val="00605196"/>
    <w:rsid w:val="006053AC"/>
    <w:rsid w:val="0060544A"/>
    <w:rsid w:val="006056D9"/>
    <w:rsid w:val="006057B2"/>
    <w:rsid w:val="00605836"/>
    <w:rsid w:val="00605A8E"/>
    <w:rsid w:val="00605B45"/>
    <w:rsid w:val="00605F67"/>
    <w:rsid w:val="006063D9"/>
    <w:rsid w:val="00606892"/>
    <w:rsid w:val="006069F9"/>
    <w:rsid w:val="00606A28"/>
    <w:rsid w:val="00606A48"/>
    <w:rsid w:val="00606BDA"/>
    <w:rsid w:val="00606F8D"/>
    <w:rsid w:val="00607716"/>
    <w:rsid w:val="00607D43"/>
    <w:rsid w:val="00607D91"/>
    <w:rsid w:val="00607E62"/>
    <w:rsid w:val="00607F5F"/>
    <w:rsid w:val="006100A7"/>
    <w:rsid w:val="006104C0"/>
    <w:rsid w:val="006107F0"/>
    <w:rsid w:val="00610B1B"/>
    <w:rsid w:val="00611008"/>
    <w:rsid w:val="00611094"/>
    <w:rsid w:val="00611288"/>
    <w:rsid w:val="0061148B"/>
    <w:rsid w:val="00611525"/>
    <w:rsid w:val="00611635"/>
    <w:rsid w:val="00611832"/>
    <w:rsid w:val="00611B7C"/>
    <w:rsid w:val="006120C2"/>
    <w:rsid w:val="00612AB9"/>
    <w:rsid w:val="00612B24"/>
    <w:rsid w:val="00612DC7"/>
    <w:rsid w:val="00613375"/>
    <w:rsid w:val="006134D8"/>
    <w:rsid w:val="00613509"/>
    <w:rsid w:val="0061359E"/>
    <w:rsid w:val="0061362F"/>
    <w:rsid w:val="00613BA8"/>
    <w:rsid w:val="00613CBB"/>
    <w:rsid w:val="0061449F"/>
    <w:rsid w:val="006144DA"/>
    <w:rsid w:val="0061459F"/>
    <w:rsid w:val="0061460B"/>
    <w:rsid w:val="006147A5"/>
    <w:rsid w:val="00614BC8"/>
    <w:rsid w:val="00614D86"/>
    <w:rsid w:val="00614F6D"/>
    <w:rsid w:val="00614FFF"/>
    <w:rsid w:val="0061534F"/>
    <w:rsid w:val="006159C4"/>
    <w:rsid w:val="00616156"/>
    <w:rsid w:val="006165A5"/>
    <w:rsid w:val="00616A47"/>
    <w:rsid w:val="00616CF7"/>
    <w:rsid w:val="0061761F"/>
    <w:rsid w:val="00617F72"/>
    <w:rsid w:val="0062097B"/>
    <w:rsid w:val="00620C8B"/>
    <w:rsid w:val="00620CCE"/>
    <w:rsid w:val="00621372"/>
    <w:rsid w:val="006215FD"/>
    <w:rsid w:val="00621689"/>
    <w:rsid w:val="00621816"/>
    <w:rsid w:val="00621A98"/>
    <w:rsid w:val="00621E99"/>
    <w:rsid w:val="00622071"/>
    <w:rsid w:val="00622111"/>
    <w:rsid w:val="00622304"/>
    <w:rsid w:val="00622385"/>
    <w:rsid w:val="00622649"/>
    <w:rsid w:val="006226BD"/>
    <w:rsid w:val="006226E7"/>
    <w:rsid w:val="0062296B"/>
    <w:rsid w:val="00622C1B"/>
    <w:rsid w:val="00622C8F"/>
    <w:rsid w:val="00622F14"/>
    <w:rsid w:val="0062349E"/>
    <w:rsid w:val="006234AA"/>
    <w:rsid w:val="00623631"/>
    <w:rsid w:val="00623690"/>
    <w:rsid w:val="006236A1"/>
    <w:rsid w:val="006236EF"/>
    <w:rsid w:val="0062378C"/>
    <w:rsid w:val="006237A5"/>
    <w:rsid w:val="006238C7"/>
    <w:rsid w:val="006239D5"/>
    <w:rsid w:val="00624692"/>
    <w:rsid w:val="006247A6"/>
    <w:rsid w:val="00624A5E"/>
    <w:rsid w:val="00625169"/>
    <w:rsid w:val="006253F2"/>
    <w:rsid w:val="00625559"/>
    <w:rsid w:val="00625596"/>
    <w:rsid w:val="0062572E"/>
    <w:rsid w:val="0062579F"/>
    <w:rsid w:val="0062582F"/>
    <w:rsid w:val="00625AE8"/>
    <w:rsid w:val="00625AEB"/>
    <w:rsid w:val="00626001"/>
    <w:rsid w:val="00626992"/>
    <w:rsid w:val="00626E4A"/>
    <w:rsid w:val="00626FF1"/>
    <w:rsid w:val="00627161"/>
    <w:rsid w:val="006272AE"/>
    <w:rsid w:val="006272D2"/>
    <w:rsid w:val="006272EB"/>
    <w:rsid w:val="006277C8"/>
    <w:rsid w:val="006279E0"/>
    <w:rsid w:val="00627B09"/>
    <w:rsid w:val="00627B71"/>
    <w:rsid w:val="00627BFA"/>
    <w:rsid w:val="00627C3A"/>
    <w:rsid w:val="00627E8C"/>
    <w:rsid w:val="006303D4"/>
    <w:rsid w:val="006303E4"/>
    <w:rsid w:val="0063067D"/>
    <w:rsid w:val="006308AF"/>
    <w:rsid w:val="006308C3"/>
    <w:rsid w:val="00630A49"/>
    <w:rsid w:val="00630B2A"/>
    <w:rsid w:val="00630CF2"/>
    <w:rsid w:val="00630D3D"/>
    <w:rsid w:val="00630FEC"/>
    <w:rsid w:val="006312DE"/>
    <w:rsid w:val="00631364"/>
    <w:rsid w:val="006313C3"/>
    <w:rsid w:val="006314D0"/>
    <w:rsid w:val="00631514"/>
    <w:rsid w:val="0063152C"/>
    <w:rsid w:val="0063167F"/>
    <w:rsid w:val="00631736"/>
    <w:rsid w:val="00631A4F"/>
    <w:rsid w:val="006320C3"/>
    <w:rsid w:val="0063262A"/>
    <w:rsid w:val="006329BB"/>
    <w:rsid w:val="00632A52"/>
    <w:rsid w:val="00632B77"/>
    <w:rsid w:val="00632EB5"/>
    <w:rsid w:val="00633100"/>
    <w:rsid w:val="006337CE"/>
    <w:rsid w:val="006338E4"/>
    <w:rsid w:val="006338E6"/>
    <w:rsid w:val="006339A5"/>
    <w:rsid w:val="00633C7C"/>
    <w:rsid w:val="00633D8E"/>
    <w:rsid w:val="00633E8D"/>
    <w:rsid w:val="0063401A"/>
    <w:rsid w:val="00634275"/>
    <w:rsid w:val="0063462D"/>
    <w:rsid w:val="00634671"/>
    <w:rsid w:val="00634870"/>
    <w:rsid w:val="006348CB"/>
    <w:rsid w:val="00634B43"/>
    <w:rsid w:val="006351EC"/>
    <w:rsid w:val="00635289"/>
    <w:rsid w:val="00635331"/>
    <w:rsid w:val="00635498"/>
    <w:rsid w:val="006355D8"/>
    <w:rsid w:val="00635720"/>
    <w:rsid w:val="00635753"/>
    <w:rsid w:val="006359C6"/>
    <w:rsid w:val="00635A86"/>
    <w:rsid w:val="00635B15"/>
    <w:rsid w:val="00635BA2"/>
    <w:rsid w:val="00635BF8"/>
    <w:rsid w:val="00635CFB"/>
    <w:rsid w:val="00635D69"/>
    <w:rsid w:val="006360AA"/>
    <w:rsid w:val="0063664E"/>
    <w:rsid w:val="006366E0"/>
    <w:rsid w:val="006367FA"/>
    <w:rsid w:val="0063683E"/>
    <w:rsid w:val="00636866"/>
    <w:rsid w:val="006368D2"/>
    <w:rsid w:val="00636A6C"/>
    <w:rsid w:val="00636BF0"/>
    <w:rsid w:val="00636CE7"/>
    <w:rsid w:val="00636EB5"/>
    <w:rsid w:val="006371B8"/>
    <w:rsid w:val="0063727A"/>
    <w:rsid w:val="00637332"/>
    <w:rsid w:val="0063750A"/>
    <w:rsid w:val="0064086C"/>
    <w:rsid w:val="006408A8"/>
    <w:rsid w:val="00640948"/>
    <w:rsid w:val="006409C4"/>
    <w:rsid w:val="00640A55"/>
    <w:rsid w:val="00640AD8"/>
    <w:rsid w:val="00640EF8"/>
    <w:rsid w:val="00641063"/>
    <w:rsid w:val="00641094"/>
    <w:rsid w:val="0064152B"/>
    <w:rsid w:val="00641A28"/>
    <w:rsid w:val="00641B6E"/>
    <w:rsid w:val="00641D86"/>
    <w:rsid w:val="006424A0"/>
    <w:rsid w:val="00642F04"/>
    <w:rsid w:val="00643361"/>
    <w:rsid w:val="006434A3"/>
    <w:rsid w:val="006434C6"/>
    <w:rsid w:val="00643603"/>
    <w:rsid w:val="0064363B"/>
    <w:rsid w:val="00643654"/>
    <w:rsid w:val="00643680"/>
    <w:rsid w:val="0064398D"/>
    <w:rsid w:val="006439AE"/>
    <w:rsid w:val="00643BAA"/>
    <w:rsid w:val="00643D99"/>
    <w:rsid w:val="00643F5E"/>
    <w:rsid w:val="00643F63"/>
    <w:rsid w:val="00644131"/>
    <w:rsid w:val="0064413B"/>
    <w:rsid w:val="0064418E"/>
    <w:rsid w:val="00644207"/>
    <w:rsid w:val="00644472"/>
    <w:rsid w:val="0064456D"/>
    <w:rsid w:val="00644A0E"/>
    <w:rsid w:val="00644AF8"/>
    <w:rsid w:val="00644B00"/>
    <w:rsid w:val="00644B8F"/>
    <w:rsid w:val="00644C0F"/>
    <w:rsid w:val="00644C2A"/>
    <w:rsid w:val="00644F57"/>
    <w:rsid w:val="006450A9"/>
    <w:rsid w:val="00645121"/>
    <w:rsid w:val="0064523F"/>
    <w:rsid w:val="0064569A"/>
    <w:rsid w:val="00645813"/>
    <w:rsid w:val="00645937"/>
    <w:rsid w:val="00645B67"/>
    <w:rsid w:val="00645DF5"/>
    <w:rsid w:val="00645FC4"/>
    <w:rsid w:val="00646099"/>
    <w:rsid w:val="006460DF"/>
    <w:rsid w:val="00646306"/>
    <w:rsid w:val="006463DB"/>
    <w:rsid w:val="00646B78"/>
    <w:rsid w:val="00646CA6"/>
    <w:rsid w:val="00646FF6"/>
    <w:rsid w:val="0064731C"/>
    <w:rsid w:val="00647718"/>
    <w:rsid w:val="0064793A"/>
    <w:rsid w:val="00647C13"/>
    <w:rsid w:val="00647F39"/>
    <w:rsid w:val="0065013E"/>
    <w:rsid w:val="006504A4"/>
    <w:rsid w:val="00650731"/>
    <w:rsid w:val="00650B6F"/>
    <w:rsid w:val="00650C95"/>
    <w:rsid w:val="00650D45"/>
    <w:rsid w:val="006510E5"/>
    <w:rsid w:val="0065189C"/>
    <w:rsid w:val="006518F1"/>
    <w:rsid w:val="00651B51"/>
    <w:rsid w:val="00652185"/>
    <w:rsid w:val="006523E7"/>
    <w:rsid w:val="006525A2"/>
    <w:rsid w:val="00652791"/>
    <w:rsid w:val="006527C2"/>
    <w:rsid w:val="00652810"/>
    <w:rsid w:val="00652928"/>
    <w:rsid w:val="00652BDA"/>
    <w:rsid w:val="00652C8D"/>
    <w:rsid w:val="00652D3F"/>
    <w:rsid w:val="006539B5"/>
    <w:rsid w:val="00653B40"/>
    <w:rsid w:val="00653E9D"/>
    <w:rsid w:val="00654121"/>
    <w:rsid w:val="0065428D"/>
    <w:rsid w:val="006546B4"/>
    <w:rsid w:val="006546D2"/>
    <w:rsid w:val="006547CD"/>
    <w:rsid w:val="00654BED"/>
    <w:rsid w:val="00654C90"/>
    <w:rsid w:val="00654D3E"/>
    <w:rsid w:val="00654E13"/>
    <w:rsid w:val="00654F1C"/>
    <w:rsid w:val="00654FF7"/>
    <w:rsid w:val="00655307"/>
    <w:rsid w:val="00655353"/>
    <w:rsid w:val="006553E4"/>
    <w:rsid w:val="00655765"/>
    <w:rsid w:val="006559A8"/>
    <w:rsid w:val="00656218"/>
    <w:rsid w:val="00656301"/>
    <w:rsid w:val="006565AA"/>
    <w:rsid w:val="0065687A"/>
    <w:rsid w:val="00656AD5"/>
    <w:rsid w:val="00656AF4"/>
    <w:rsid w:val="00656B31"/>
    <w:rsid w:val="00656BF7"/>
    <w:rsid w:val="00656CD1"/>
    <w:rsid w:val="00656CF5"/>
    <w:rsid w:val="00656D8E"/>
    <w:rsid w:val="00656E1B"/>
    <w:rsid w:val="006574AC"/>
    <w:rsid w:val="0065799E"/>
    <w:rsid w:val="00657A7B"/>
    <w:rsid w:val="00657FCC"/>
    <w:rsid w:val="00660021"/>
    <w:rsid w:val="006601A1"/>
    <w:rsid w:val="0066035B"/>
    <w:rsid w:val="00660409"/>
    <w:rsid w:val="00660533"/>
    <w:rsid w:val="0066082F"/>
    <w:rsid w:val="006608A9"/>
    <w:rsid w:val="00660CF4"/>
    <w:rsid w:val="00660D91"/>
    <w:rsid w:val="00661689"/>
    <w:rsid w:val="0066180B"/>
    <w:rsid w:val="00661C76"/>
    <w:rsid w:val="00661DB0"/>
    <w:rsid w:val="00661DE0"/>
    <w:rsid w:val="00662245"/>
    <w:rsid w:val="00662741"/>
    <w:rsid w:val="006627AF"/>
    <w:rsid w:val="0066285D"/>
    <w:rsid w:val="00662C6E"/>
    <w:rsid w:val="00663350"/>
    <w:rsid w:val="0066343B"/>
    <w:rsid w:val="006636FB"/>
    <w:rsid w:val="00663737"/>
    <w:rsid w:val="00663AEB"/>
    <w:rsid w:val="00663AFA"/>
    <w:rsid w:val="00664102"/>
    <w:rsid w:val="0066464A"/>
    <w:rsid w:val="006647FB"/>
    <w:rsid w:val="00664BEF"/>
    <w:rsid w:val="00664C38"/>
    <w:rsid w:val="00664CB1"/>
    <w:rsid w:val="00664EDD"/>
    <w:rsid w:val="006650AA"/>
    <w:rsid w:val="00665408"/>
    <w:rsid w:val="00665605"/>
    <w:rsid w:val="00665DDD"/>
    <w:rsid w:val="00666148"/>
    <w:rsid w:val="00666587"/>
    <w:rsid w:val="006667B4"/>
    <w:rsid w:val="00666A08"/>
    <w:rsid w:val="00666ECB"/>
    <w:rsid w:val="00667249"/>
    <w:rsid w:val="00667264"/>
    <w:rsid w:val="0066729F"/>
    <w:rsid w:val="006676B4"/>
    <w:rsid w:val="00667826"/>
    <w:rsid w:val="006678E2"/>
    <w:rsid w:val="006679F4"/>
    <w:rsid w:val="00667A9D"/>
    <w:rsid w:val="00667C47"/>
    <w:rsid w:val="00667C81"/>
    <w:rsid w:val="00667D3B"/>
    <w:rsid w:val="00667D64"/>
    <w:rsid w:val="00667DA6"/>
    <w:rsid w:val="00667DFF"/>
    <w:rsid w:val="0067007E"/>
    <w:rsid w:val="006701B1"/>
    <w:rsid w:val="0067079A"/>
    <w:rsid w:val="00670886"/>
    <w:rsid w:val="00670970"/>
    <w:rsid w:val="00670B4A"/>
    <w:rsid w:val="00670D64"/>
    <w:rsid w:val="00670E0C"/>
    <w:rsid w:val="0067122C"/>
    <w:rsid w:val="0067143B"/>
    <w:rsid w:val="006718B6"/>
    <w:rsid w:val="00671A29"/>
    <w:rsid w:val="00671B39"/>
    <w:rsid w:val="00671B7B"/>
    <w:rsid w:val="00671EF9"/>
    <w:rsid w:val="00671F21"/>
    <w:rsid w:val="00671F37"/>
    <w:rsid w:val="00671F7E"/>
    <w:rsid w:val="006724D6"/>
    <w:rsid w:val="00672666"/>
    <w:rsid w:val="00672C71"/>
    <w:rsid w:val="00672CCA"/>
    <w:rsid w:val="00672DE9"/>
    <w:rsid w:val="00673014"/>
    <w:rsid w:val="0067314D"/>
    <w:rsid w:val="00673333"/>
    <w:rsid w:val="0067367C"/>
    <w:rsid w:val="0067378B"/>
    <w:rsid w:val="00673E0A"/>
    <w:rsid w:val="00673E47"/>
    <w:rsid w:val="00674025"/>
    <w:rsid w:val="006742F5"/>
    <w:rsid w:val="00674437"/>
    <w:rsid w:val="0067446F"/>
    <w:rsid w:val="006745F5"/>
    <w:rsid w:val="0067461B"/>
    <w:rsid w:val="0067478F"/>
    <w:rsid w:val="0067480B"/>
    <w:rsid w:val="006748FB"/>
    <w:rsid w:val="00674909"/>
    <w:rsid w:val="00674A34"/>
    <w:rsid w:val="00674C0E"/>
    <w:rsid w:val="00674D00"/>
    <w:rsid w:val="0067515E"/>
    <w:rsid w:val="00675161"/>
    <w:rsid w:val="006752E6"/>
    <w:rsid w:val="00675433"/>
    <w:rsid w:val="00675797"/>
    <w:rsid w:val="00675C11"/>
    <w:rsid w:val="00675F43"/>
    <w:rsid w:val="00675F83"/>
    <w:rsid w:val="0067601A"/>
    <w:rsid w:val="0067667E"/>
    <w:rsid w:val="006766F2"/>
    <w:rsid w:val="0067685A"/>
    <w:rsid w:val="00676ABF"/>
    <w:rsid w:val="00677286"/>
    <w:rsid w:val="006772B1"/>
    <w:rsid w:val="0067744C"/>
    <w:rsid w:val="006775DA"/>
    <w:rsid w:val="00677D12"/>
    <w:rsid w:val="00677D62"/>
    <w:rsid w:val="00677D82"/>
    <w:rsid w:val="00677DA6"/>
    <w:rsid w:val="00677F94"/>
    <w:rsid w:val="00680234"/>
    <w:rsid w:val="0068043F"/>
    <w:rsid w:val="00680B20"/>
    <w:rsid w:val="00680C92"/>
    <w:rsid w:val="00680F6E"/>
    <w:rsid w:val="00681207"/>
    <w:rsid w:val="006813A4"/>
    <w:rsid w:val="0068161D"/>
    <w:rsid w:val="00681888"/>
    <w:rsid w:val="00681A0A"/>
    <w:rsid w:val="00681F66"/>
    <w:rsid w:val="006822A2"/>
    <w:rsid w:val="00682883"/>
    <w:rsid w:val="0068299B"/>
    <w:rsid w:val="006829BC"/>
    <w:rsid w:val="00682C6B"/>
    <w:rsid w:val="00682E01"/>
    <w:rsid w:val="00683036"/>
    <w:rsid w:val="0068322F"/>
    <w:rsid w:val="00683A1B"/>
    <w:rsid w:val="00683AE3"/>
    <w:rsid w:val="00683B72"/>
    <w:rsid w:val="00683B9C"/>
    <w:rsid w:val="00683D22"/>
    <w:rsid w:val="00683F3A"/>
    <w:rsid w:val="0068424E"/>
    <w:rsid w:val="006845E8"/>
    <w:rsid w:val="0068461B"/>
    <w:rsid w:val="00684627"/>
    <w:rsid w:val="0068479F"/>
    <w:rsid w:val="00684896"/>
    <w:rsid w:val="006848EF"/>
    <w:rsid w:val="00684BB7"/>
    <w:rsid w:val="00684F3A"/>
    <w:rsid w:val="00684F50"/>
    <w:rsid w:val="006851F1"/>
    <w:rsid w:val="0068541D"/>
    <w:rsid w:val="006855B0"/>
    <w:rsid w:val="006858E5"/>
    <w:rsid w:val="00685B1B"/>
    <w:rsid w:val="00685F4D"/>
    <w:rsid w:val="00686003"/>
    <w:rsid w:val="0068605A"/>
    <w:rsid w:val="0068618C"/>
    <w:rsid w:val="00686461"/>
    <w:rsid w:val="00686C81"/>
    <w:rsid w:val="00686E2A"/>
    <w:rsid w:val="006872DD"/>
    <w:rsid w:val="0068741F"/>
    <w:rsid w:val="0068772F"/>
    <w:rsid w:val="00687974"/>
    <w:rsid w:val="00687A4F"/>
    <w:rsid w:val="00687B78"/>
    <w:rsid w:val="00687D0B"/>
    <w:rsid w:val="00687F0E"/>
    <w:rsid w:val="006902BE"/>
    <w:rsid w:val="006902D4"/>
    <w:rsid w:val="0069031B"/>
    <w:rsid w:val="00690642"/>
    <w:rsid w:val="0069068B"/>
    <w:rsid w:val="006908E8"/>
    <w:rsid w:val="00690A32"/>
    <w:rsid w:val="00690B0C"/>
    <w:rsid w:val="00690E01"/>
    <w:rsid w:val="00690E32"/>
    <w:rsid w:val="006911DD"/>
    <w:rsid w:val="006917A1"/>
    <w:rsid w:val="00691839"/>
    <w:rsid w:val="00691A93"/>
    <w:rsid w:val="00691DD4"/>
    <w:rsid w:val="00691E4D"/>
    <w:rsid w:val="00691EE8"/>
    <w:rsid w:val="00691FF8"/>
    <w:rsid w:val="0069228B"/>
    <w:rsid w:val="006924A0"/>
    <w:rsid w:val="006924CB"/>
    <w:rsid w:val="00692695"/>
    <w:rsid w:val="00692764"/>
    <w:rsid w:val="00692839"/>
    <w:rsid w:val="00692D29"/>
    <w:rsid w:val="0069315D"/>
    <w:rsid w:val="0069318A"/>
    <w:rsid w:val="0069324F"/>
    <w:rsid w:val="006932E0"/>
    <w:rsid w:val="006934C5"/>
    <w:rsid w:val="0069365E"/>
    <w:rsid w:val="0069366C"/>
    <w:rsid w:val="0069369A"/>
    <w:rsid w:val="00693725"/>
    <w:rsid w:val="0069372C"/>
    <w:rsid w:val="0069373A"/>
    <w:rsid w:val="00693B80"/>
    <w:rsid w:val="00693E2E"/>
    <w:rsid w:val="0069443B"/>
    <w:rsid w:val="00694A17"/>
    <w:rsid w:val="00694ED0"/>
    <w:rsid w:val="00694EDB"/>
    <w:rsid w:val="006950A3"/>
    <w:rsid w:val="006951E9"/>
    <w:rsid w:val="00695277"/>
    <w:rsid w:val="006952CD"/>
    <w:rsid w:val="006952D5"/>
    <w:rsid w:val="006954A7"/>
    <w:rsid w:val="006955E9"/>
    <w:rsid w:val="00695ACF"/>
    <w:rsid w:val="00695BA3"/>
    <w:rsid w:val="00695CE9"/>
    <w:rsid w:val="00695DF0"/>
    <w:rsid w:val="00695EE0"/>
    <w:rsid w:val="00696063"/>
    <w:rsid w:val="0069641A"/>
    <w:rsid w:val="006964BF"/>
    <w:rsid w:val="00696A28"/>
    <w:rsid w:val="00696A79"/>
    <w:rsid w:val="00696A9B"/>
    <w:rsid w:val="00696D27"/>
    <w:rsid w:val="00696D3B"/>
    <w:rsid w:val="00696F8E"/>
    <w:rsid w:val="00697078"/>
    <w:rsid w:val="0069712D"/>
    <w:rsid w:val="00697217"/>
    <w:rsid w:val="006972E3"/>
    <w:rsid w:val="0069737D"/>
    <w:rsid w:val="00697463"/>
    <w:rsid w:val="006979FD"/>
    <w:rsid w:val="00697D68"/>
    <w:rsid w:val="006A01AC"/>
    <w:rsid w:val="006A0347"/>
    <w:rsid w:val="006A0482"/>
    <w:rsid w:val="006A07F6"/>
    <w:rsid w:val="006A08A1"/>
    <w:rsid w:val="006A08A7"/>
    <w:rsid w:val="006A0AC5"/>
    <w:rsid w:val="006A0DAC"/>
    <w:rsid w:val="006A0FD9"/>
    <w:rsid w:val="006A10E4"/>
    <w:rsid w:val="006A12D8"/>
    <w:rsid w:val="006A16CA"/>
    <w:rsid w:val="006A16E1"/>
    <w:rsid w:val="006A1B23"/>
    <w:rsid w:val="006A1D87"/>
    <w:rsid w:val="006A1FA9"/>
    <w:rsid w:val="006A212F"/>
    <w:rsid w:val="006A21D5"/>
    <w:rsid w:val="006A22B0"/>
    <w:rsid w:val="006A2408"/>
    <w:rsid w:val="006A2575"/>
    <w:rsid w:val="006A25D1"/>
    <w:rsid w:val="006A27E6"/>
    <w:rsid w:val="006A2968"/>
    <w:rsid w:val="006A2C98"/>
    <w:rsid w:val="006A2CF1"/>
    <w:rsid w:val="006A3431"/>
    <w:rsid w:val="006A3447"/>
    <w:rsid w:val="006A366B"/>
    <w:rsid w:val="006A399D"/>
    <w:rsid w:val="006A39D3"/>
    <w:rsid w:val="006A3D0A"/>
    <w:rsid w:val="006A3E26"/>
    <w:rsid w:val="006A449A"/>
    <w:rsid w:val="006A45A1"/>
    <w:rsid w:val="006A47EF"/>
    <w:rsid w:val="006A4C69"/>
    <w:rsid w:val="006A4E8B"/>
    <w:rsid w:val="006A4FE2"/>
    <w:rsid w:val="006A51B6"/>
    <w:rsid w:val="006A51EE"/>
    <w:rsid w:val="006A5323"/>
    <w:rsid w:val="006A554C"/>
    <w:rsid w:val="006A5556"/>
    <w:rsid w:val="006A568A"/>
    <w:rsid w:val="006A57F4"/>
    <w:rsid w:val="006A5ABD"/>
    <w:rsid w:val="006A5B00"/>
    <w:rsid w:val="006A5BC1"/>
    <w:rsid w:val="006A5E8F"/>
    <w:rsid w:val="006A5FEA"/>
    <w:rsid w:val="006A60C9"/>
    <w:rsid w:val="006A60E8"/>
    <w:rsid w:val="006A6172"/>
    <w:rsid w:val="006A6588"/>
    <w:rsid w:val="006A65E0"/>
    <w:rsid w:val="006A66A8"/>
    <w:rsid w:val="006A68CB"/>
    <w:rsid w:val="006A6BC7"/>
    <w:rsid w:val="006A6C6E"/>
    <w:rsid w:val="006A6CEC"/>
    <w:rsid w:val="006A6E01"/>
    <w:rsid w:val="006A6E91"/>
    <w:rsid w:val="006A7456"/>
    <w:rsid w:val="006A767A"/>
    <w:rsid w:val="006A7BD5"/>
    <w:rsid w:val="006A7E22"/>
    <w:rsid w:val="006A7F86"/>
    <w:rsid w:val="006B032F"/>
    <w:rsid w:val="006B0848"/>
    <w:rsid w:val="006B087E"/>
    <w:rsid w:val="006B0942"/>
    <w:rsid w:val="006B0DDE"/>
    <w:rsid w:val="006B11E7"/>
    <w:rsid w:val="006B14D9"/>
    <w:rsid w:val="006B1689"/>
    <w:rsid w:val="006B16C9"/>
    <w:rsid w:val="006B193B"/>
    <w:rsid w:val="006B1C53"/>
    <w:rsid w:val="006B2234"/>
    <w:rsid w:val="006B277C"/>
    <w:rsid w:val="006B2824"/>
    <w:rsid w:val="006B2A5E"/>
    <w:rsid w:val="006B2BE2"/>
    <w:rsid w:val="006B2D7C"/>
    <w:rsid w:val="006B2D90"/>
    <w:rsid w:val="006B2F20"/>
    <w:rsid w:val="006B3262"/>
    <w:rsid w:val="006B3803"/>
    <w:rsid w:val="006B38DB"/>
    <w:rsid w:val="006B395B"/>
    <w:rsid w:val="006B3BB7"/>
    <w:rsid w:val="006B3C9C"/>
    <w:rsid w:val="006B3CC6"/>
    <w:rsid w:val="006B3D5C"/>
    <w:rsid w:val="006B3E24"/>
    <w:rsid w:val="006B3E63"/>
    <w:rsid w:val="006B3F2E"/>
    <w:rsid w:val="006B427E"/>
    <w:rsid w:val="006B4597"/>
    <w:rsid w:val="006B4B35"/>
    <w:rsid w:val="006B4BD4"/>
    <w:rsid w:val="006B4BDB"/>
    <w:rsid w:val="006B4CAC"/>
    <w:rsid w:val="006B4CDD"/>
    <w:rsid w:val="006B4DE0"/>
    <w:rsid w:val="006B4EEF"/>
    <w:rsid w:val="006B5336"/>
    <w:rsid w:val="006B56BB"/>
    <w:rsid w:val="006B583D"/>
    <w:rsid w:val="006B58C6"/>
    <w:rsid w:val="006B595D"/>
    <w:rsid w:val="006B5DA1"/>
    <w:rsid w:val="006B5FA9"/>
    <w:rsid w:val="006B5FCC"/>
    <w:rsid w:val="006B62E7"/>
    <w:rsid w:val="006B63DC"/>
    <w:rsid w:val="006B643B"/>
    <w:rsid w:val="006B6B93"/>
    <w:rsid w:val="006B6DC6"/>
    <w:rsid w:val="006B705A"/>
    <w:rsid w:val="006B71FF"/>
    <w:rsid w:val="006B7262"/>
    <w:rsid w:val="006B727D"/>
    <w:rsid w:val="006B72BE"/>
    <w:rsid w:val="006B76E3"/>
    <w:rsid w:val="006B79AD"/>
    <w:rsid w:val="006B7A34"/>
    <w:rsid w:val="006B7B59"/>
    <w:rsid w:val="006C027B"/>
    <w:rsid w:val="006C0410"/>
    <w:rsid w:val="006C058F"/>
    <w:rsid w:val="006C068C"/>
    <w:rsid w:val="006C092A"/>
    <w:rsid w:val="006C0953"/>
    <w:rsid w:val="006C0B9F"/>
    <w:rsid w:val="006C1138"/>
    <w:rsid w:val="006C11CF"/>
    <w:rsid w:val="006C1236"/>
    <w:rsid w:val="006C1341"/>
    <w:rsid w:val="006C14A9"/>
    <w:rsid w:val="006C1882"/>
    <w:rsid w:val="006C18BD"/>
    <w:rsid w:val="006C18FC"/>
    <w:rsid w:val="006C198B"/>
    <w:rsid w:val="006C1C0A"/>
    <w:rsid w:val="006C1E83"/>
    <w:rsid w:val="006C1F8C"/>
    <w:rsid w:val="006C1FD2"/>
    <w:rsid w:val="006C20A8"/>
    <w:rsid w:val="006C23C0"/>
    <w:rsid w:val="006C2554"/>
    <w:rsid w:val="006C293E"/>
    <w:rsid w:val="006C2C15"/>
    <w:rsid w:val="006C2D10"/>
    <w:rsid w:val="006C2FE6"/>
    <w:rsid w:val="006C35F4"/>
    <w:rsid w:val="006C36DE"/>
    <w:rsid w:val="006C3823"/>
    <w:rsid w:val="006C3973"/>
    <w:rsid w:val="006C3A58"/>
    <w:rsid w:val="006C3A85"/>
    <w:rsid w:val="006C3AE1"/>
    <w:rsid w:val="006C3C0B"/>
    <w:rsid w:val="006C3E7F"/>
    <w:rsid w:val="006C43CF"/>
    <w:rsid w:val="006C4445"/>
    <w:rsid w:val="006C450E"/>
    <w:rsid w:val="006C4A7D"/>
    <w:rsid w:val="006C52A2"/>
    <w:rsid w:val="006C52FD"/>
    <w:rsid w:val="006C54AD"/>
    <w:rsid w:val="006C5853"/>
    <w:rsid w:val="006C5D62"/>
    <w:rsid w:val="006C5E95"/>
    <w:rsid w:val="006C606B"/>
    <w:rsid w:val="006C62B5"/>
    <w:rsid w:val="006C670F"/>
    <w:rsid w:val="006C67D5"/>
    <w:rsid w:val="006C6824"/>
    <w:rsid w:val="006C6ACA"/>
    <w:rsid w:val="006C6B34"/>
    <w:rsid w:val="006C6C61"/>
    <w:rsid w:val="006C7509"/>
    <w:rsid w:val="006C7574"/>
    <w:rsid w:val="006C78F9"/>
    <w:rsid w:val="006C78FE"/>
    <w:rsid w:val="006C7A7A"/>
    <w:rsid w:val="006C7F0B"/>
    <w:rsid w:val="006D010F"/>
    <w:rsid w:val="006D01F9"/>
    <w:rsid w:val="006D02B1"/>
    <w:rsid w:val="006D0450"/>
    <w:rsid w:val="006D075E"/>
    <w:rsid w:val="006D08C9"/>
    <w:rsid w:val="006D0CE5"/>
    <w:rsid w:val="006D0D19"/>
    <w:rsid w:val="006D0D87"/>
    <w:rsid w:val="006D0E68"/>
    <w:rsid w:val="006D123D"/>
    <w:rsid w:val="006D1413"/>
    <w:rsid w:val="006D1632"/>
    <w:rsid w:val="006D17BE"/>
    <w:rsid w:val="006D1EEC"/>
    <w:rsid w:val="006D212E"/>
    <w:rsid w:val="006D219D"/>
    <w:rsid w:val="006D2398"/>
    <w:rsid w:val="006D23CC"/>
    <w:rsid w:val="006D27E8"/>
    <w:rsid w:val="006D303E"/>
    <w:rsid w:val="006D31CD"/>
    <w:rsid w:val="006D32AF"/>
    <w:rsid w:val="006D35D6"/>
    <w:rsid w:val="006D366E"/>
    <w:rsid w:val="006D3767"/>
    <w:rsid w:val="006D37FC"/>
    <w:rsid w:val="006D38B9"/>
    <w:rsid w:val="006D3B89"/>
    <w:rsid w:val="006D3C30"/>
    <w:rsid w:val="006D3C64"/>
    <w:rsid w:val="006D3CA1"/>
    <w:rsid w:val="006D42E9"/>
    <w:rsid w:val="006D4651"/>
    <w:rsid w:val="006D4716"/>
    <w:rsid w:val="006D4B49"/>
    <w:rsid w:val="006D4C6D"/>
    <w:rsid w:val="006D51C6"/>
    <w:rsid w:val="006D5310"/>
    <w:rsid w:val="006D5543"/>
    <w:rsid w:val="006D56CB"/>
    <w:rsid w:val="006D5889"/>
    <w:rsid w:val="006D5C70"/>
    <w:rsid w:val="006D5CF1"/>
    <w:rsid w:val="006D5DE2"/>
    <w:rsid w:val="006D5EC2"/>
    <w:rsid w:val="006D602E"/>
    <w:rsid w:val="006D6040"/>
    <w:rsid w:val="006D656B"/>
    <w:rsid w:val="006D673E"/>
    <w:rsid w:val="006D6959"/>
    <w:rsid w:val="006D6E6B"/>
    <w:rsid w:val="006D6E8C"/>
    <w:rsid w:val="006D6FA4"/>
    <w:rsid w:val="006D737A"/>
    <w:rsid w:val="006D7612"/>
    <w:rsid w:val="006D7CF8"/>
    <w:rsid w:val="006D7D2A"/>
    <w:rsid w:val="006D7F61"/>
    <w:rsid w:val="006E07B5"/>
    <w:rsid w:val="006E08D4"/>
    <w:rsid w:val="006E0B5A"/>
    <w:rsid w:val="006E0DFA"/>
    <w:rsid w:val="006E0EB8"/>
    <w:rsid w:val="006E11DF"/>
    <w:rsid w:val="006E1426"/>
    <w:rsid w:val="006E14A7"/>
    <w:rsid w:val="006E159C"/>
    <w:rsid w:val="006E18D8"/>
    <w:rsid w:val="006E2076"/>
    <w:rsid w:val="006E263B"/>
    <w:rsid w:val="006E2697"/>
    <w:rsid w:val="006E2859"/>
    <w:rsid w:val="006E3FCB"/>
    <w:rsid w:val="006E3FD1"/>
    <w:rsid w:val="006E40AC"/>
    <w:rsid w:val="006E430D"/>
    <w:rsid w:val="006E4684"/>
    <w:rsid w:val="006E4C39"/>
    <w:rsid w:val="006E4DC0"/>
    <w:rsid w:val="006E4FCB"/>
    <w:rsid w:val="006E5378"/>
    <w:rsid w:val="006E5386"/>
    <w:rsid w:val="006E5C1A"/>
    <w:rsid w:val="006E5C4C"/>
    <w:rsid w:val="006E5D41"/>
    <w:rsid w:val="006E5EB8"/>
    <w:rsid w:val="006E5FBE"/>
    <w:rsid w:val="006E6324"/>
    <w:rsid w:val="006E669F"/>
    <w:rsid w:val="006E66FD"/>
    <w:rsid w:val="006E67C5"/>
    <w:rsid w:val="006E6A65"/>
    <w:rsid w:val="006E6D6D"/>
    <w:rsid w:val="006E6D9A"/>
    <w:rsid w:val="006E71D2"/>
    <w:rsid w:val="006E731D"/>
    <w:rsid w:val="006E73B2"/>
    <w:rsid w:val="006E75DE"/>
    <w:rsid w:val="006E7C05"/>
    <w:rsid w:val="006E7CB2"/>
    <w:rsid w:val="006E7CBC"/>
    <w:rsid w:val="006E7DDD"/>
    <w:rsid w:val="006E7DE0"/>
    <w:rsid w:val="006E7EBC"/>
    <w:rsid w:val="006F0011"/>
    <w:rsid w:val="006F0098"/>
    <w:rsid w:val="006F0152"/>
    <w:rsid w:val="006F03AA"/>
    <w:rsid w:val="006F04CE"/>
    <w:rsid w:val="006F09E4"/>
    <w:rsid w:val="006F0C9E"/>
    <w:rsid w:val="006F0FAF"/>
    <w:rsid w:val="006F108D"/>
    <w:rsid w:val="006F13B8"/>
    <w:rsid w:val="006F1513"/>
    <w:rsid w:val="006F15AB"/>
    <w:rsid w:val="006F1775"/>
    <w:rsid w:val="006F1827"/>
    <w:rsid w:val="006F1A02"/>
    <w:rsid w:val="006F1A54"/>
    <w:rsid w:val="006F1CB3"/>
    <w:rsid w:val="006F1CCC"/>
    <w:rsid w:val="006F1F73"/>
    <w:rsid w:val="006F2090"/>
    <w:rsid w:val="006F20E4"/>
    <w:rsid w:val="006F21E4"/>
    <w:rsid w:val="006F241B"/>
    <w:rsid w:val="006F2696"/>
    <w:rsid w:val="006F2717"/>
    <w:rsid w:val="006F2BEA"/>
    <w:rsid w:val="006F3344"/>
    <w:rsid w:val="006F33B4"/>
    <w:rsid w:val="006F34C8"/>
    <w:rsid w:val="006F3582"/>
    <w:rsid w:val="006F3709"/>
    <w:rsid w:val="006F391D"/>
    <w:rsid w:val="006F3E51"/>
    <w:rsid w:val="006F3EDA"/>
    <w:rsid w:val="006F3F4E"/>
    <w:rsid w:val="006F4303"/>
    <w:rsid w:val="006F435E"/>
    <w:rsid w:val="006F4579"/>
    <w:rsid w:val="006F4639"/>
    <w:rsid w:val="006F485A"/>
    <w:rsid w:val="006F49AF"/>
    <w:rsid w:val="006F4B2F"/>
    <w:rsid w:val="006F4B83"/>
    <w:rsid w:val="006F4E53"/>
    <w:rsid w:val="006F51D9"/>
    <w:rsid w:val="006F5373"/>
    <w:rsid w:val="006F5421"/>
    <w:rsid w:val="006F566B"/>
    <w:rsid w:val="006F57B9"/>
    <w:rsid w:val="006F5A10"/>
    <w:rsid w:val="006F5C53"/>
    <w:rsid w:val="006F65D6"/>
    <w:rsid w:val="006F660A"/>
    <w:rsid w:val="006F6C75"/>
    <w:rsid w:val="006F7119"/>
    <w:rsid w:val="006F7222"/>
    <w:rsid w:val="006F7375"/>
    <w:rsid w:val="006F738B"/>
    <w:rsid w:val="006F7513"/>
    <w:rsid w:val="006F752C"/>
    <w:rsid w:val="006F77AC"/>
    <w:rsid w:val="006F7998"/>
    <w:rsid w:val="006F7D5B"/>
    <w:rsid w:val="006F7E08"/>
    <w:rsid w:val="006F7EC1"/>
    <w:rsid w:val="00700D74"/>
    <w:rsid w:val="007014B2"/>
    <w:rsid w:val="007018B3"/>
    <w:rsid w:val="007019D3"/>
    <w:rsid w:val="00701A26"/>
    <w:rsid w:val="00701C7B"/>
    <w:rsid w:val="00701D40"/>
    <w:rsid w:val="0070204F"/>
    <w:rsid w:val="00702070"/>
    <w:rsid w:val="007021AD"/>
    <w:rsid w:val="007023FA"/>
    <w:rsid w:val="0070241C"/>
    <w:rsid w:val="00702427"/>
    <w:rsid w:val="0070287C"/>
    <w:rsid w:val="007029D5"/>
    <w:rsid w:val="00702F4B"/>
    <w:rsid w:val="0070306C"/>
    <w:rsid w:val="007033A5"/>
    <w:rsid w:val="00703774"/>
    <w:rsid w:val="00703886"/>
    <w:rsid w:val="00703D63"/>
    <w:rsid w:val="00703EB2"/>
    <w:rsid w:val="0070430A"/>
    <w:rsid w:val="007044DA"/>
    <w:rsid w:val="007045D7"/>
    <w:rsid w:val="00704725"/>
    <w:rsid w:val="0070479E"/>
    <w:rsid w:val="00704823"/>
    <w:rsid w:val="007049A2"/>
    <w:rsid w:val="0070524E"/>
    <w:rsid w:val="007052A4"/>
    <w:rsid w:val="007053D4"/>
    <w:rsid w:val="007057FA"/>
    <w:rsid w:val="00705949"/>
    <w:rsid w:val="00705CD8"/>
    <w:rsid w:val="00705D0C"/>
    <w:rsid w:val="00705E2E"/>
    <w:rsid w:val="00705F65"/>
    <w:rsid w:val="00706189"/>
    <w:rsid w:val="007064AF"/>
    <w:rsid w:val="00706B10"/>
    <w:rsid w:val="00707115"/>
    <w:rsid w:val="00707329"/>
    <w:rsid w:val="007074F0"/>
    <w:rsid w:val="00707771"/>
    <w:rsid w:val="00707BB5"/>
    <w:rsid w:val="00710171"/>
    <w:rsid w:val="00710279"/>
    <w:rsid w:val="00710D63"/>
    <w:rsid w:val="0071124B"/>
    <w:rsid w:val="00711379"/>
    <w:rsid w:val="007115CE"/>
    <w:rsid w:val="0071163C"/>
    <w:rsid w:val="00711694"/>
    <w:rsid w:val="007121A3"/>
    <w:rsid w:val="00712234"/>
    <w:rsid w:val="007125F1"/>
    <w:rsid w:val="00712832"/>
    <w:rsid w:val="007129FF"/>
    <w:rsid w:val="00712D4B"/>
    <w:rsid w:val="00713129"/>
    <w:rsid w:val="007131EB"/>
    <w:rsid w:val="00713433"/>
    <w:rsid w:val="0071358A"/>
    <w:rsid w:val="00713C3C"/>
    <w:rsid w:val="0071427D"/>
    <w:rsid w:val="00714884"/>
    <w:rsid w:val="00714A12"/>
    <w:rsid w:val="00714C8F"/>
    <w:rsid w:val="00714F72"/>
    <w:rsid w:val="00715283"/>
    <w:rsid w:val="007152C3"/>
    <w:rsid w:val="00715499"/>
    <w:rsid w:val="007156D2"/>
    <w:rsid w:val="00715778"/>
    <w:rsid w:val="00715A76"/>
    <w:rsid w:val="00715CED"/>
    <w:rsid w:val="00716137"/>
    <w:rsid w:val="007166B3"/>
    <w:rsid w:val="007166C2"/>
    <w:rsid w:val="00716AB1"/>
    <w:rsid w:val="00716B79"/>
    <w:rsid w:val="00716C5A"/>
    <w:rsid w:val="00717159"/>
    <w:rsid w:val="00717193"/>
    <w:rsid w:val="0071738C"/>
    <w:rsid w:val="007174B6"/>
    <w:rsid w:val="00717C8A"/>
    <w:rsid w:val="00717D72"/>
    <w:rsid w:val="00717DFB"/>
    <w:rsid w:val="0072028E"/>
    <w:rsid w:val="007202AE"/>
    <w:rsid w:val="007204B5"/>
    <w:rsid w:val="0072066B"/>
    <w:rsid w:val="00720693"/>
    <w:rsid w:val="00720ECC"/>
    <w:rsid w:val="007213FB"/>
    <w:rsid w:val="007214B1"/>
    <w:rsid w:val="0072150E"/>
    <w:rsid w:val="00721669"/>
    <w:rsid w:val="00721E7F"/>
    <w:rsid w:val="00722054"/>
    <w:rsid w:val="00722127"/>
    <w:rsid w:val="00722228"/>
    <w:rsid w:val="007225F6"/>
    <w:rsid w:val="00722658"/>
    <w:rsid w:val="007226D4"/>
    <w:rsid w:val="00722ACE"/>
    <w:rsid w:val="00722EAA"/>
    <w:rsid w:val="00722FFB"/>
    <w:rsid w:val="0072345C"/>
    <w:rsid w:val="007237B5"/>
    <w:rsid w:val="00723A0B"/>
    <w:rsid w:val="00723D1D"/>
    <w:rsid w:val="00723FBA"/>
    <w:rsid w:val="007240C2"/>
    <w:rsid w:val="007243DA"/>
    <w:rsid w:val="00724AA6"/>
    <w:rsid w:val="00724C34"/>
    <w:rsid w:val="00724EBF"/>
    <w:rsid w:val="00724FFC"/>
    <w:rsid w:val="00725148"/>
    <w:rsid w:val="00725181"/>
    <w:rsid w:val="007251E2"/>
    <w:rsid w:val="00725421"/>
    <w:rsid w:val="00725522"/>
    <w:rsid w:val="0072567B"/>
    <w:rsid w:val="0072597F"/>
    <w:rsid w:val="00725AF7"/>
    <w:rsid w:val="00725CD0"/>
    <w:rsid w:val="00725F07"/>
    <w:rsid w:val="00725FE0"/>
    <w:rsid w:val="0072634F"/>
    <w:rsid w:val="007263CB"/>
    <w:rsid w:val="00726538"/>
    <w:rsid w:val="007265E5"/>
    <w:rsid w:val="007268FD"/>
    <w:rsid w:val="00726A1A"/>
    <w:rsid w:val="00726A94"/>
    <w:rsid w:val="00726AE0"/>
    <w:rsid w:val="00726C0C"/>
    <w:rsid w:val="00727134"/>
    <w:rsid w:val="00727314"/>
    <w:rsid w:val="007278A2"/>
    <w:rsid w:val="0072792E"/>
    <w:rsid w:val="00727A5E"/>
    <w:rsid w:val="00727A77"/>
    <w:rsid w:val="00727CCF"/>
    <w:rsid w:val="00727FF1"/>
    <w:rsid w:val="00730380"/>
    <w:rsid w:val="007306D0"/>
    <w:rsid w:val="0073108D"/>
    <w:rsid w:val="00731243"/>
    <w:rsid w:val="007312BD"/>
    <w:rsid w:val="00731328"/>
    <w:rsid w:val="00731754"/>
    <w:rsid w:val="00731846"/>
    <w:rsid w:val="0073187B"/>
    <w:rsid w:val="00731A40"/>
    <w:rsid w:val="00731AD3"/>
    <w:rsid w:val="00731AE9"/>
    <w:rsid w:val="00731CD3"/>
    <w:rsid w:val="00731E9B"/>
    <w:rsid w:val="007321BC"/>
    <w:rsid w:val="00732373"/>
    <w:rsid w:val="00732380"/>
    <w:rsid w:val="00732437"/>
    <w:rsid w:val="0073260C"/>
    <w:rsid w:val="00732747"/>
    <w:rsid w:val="00732842"/>
    <w:rsid w:val="00732B33"/>
    <w:rsid w:val="00732B7A"/>
    <w:rsid w:val="00732BD6"/>
    <w:rsid w:val="00732BF1"/>
    <w:rsid w:val="00732E5E"/>
    <w:rsid w:val="00732E67"/>
    <w:rsid w:val="00733756"/>
    <w:rsid w:val="007338E0"/>
    <w:rsid w:val="00733B85"/>
    <w:rsid w:val="00733D2B"/>
    <w:rsid w:val="00733E10"/>
    <w:rsid w:val="00733E94"/>
    <w:rsid w:val="00733EF3"/>
    <w:rsid w:val="00733F53"/>
    <w:rsid w:val="00734117"/>
    <w:rsid w:val="007349D9"/>
    <w:rsid w:val="00734B61"/>
    <w:rsid w:val="0073528B"/>
    <w:rsid w:val="007353B3"/>
    <w:rsid w:val="0073561D"/>
    <w:rsid w:val="007359AC"/>
    <w:rsid w:val="007359AD"/>
    <w:rsid w:val="00735A40"/>
    <w:rsid w:val="00735CFA"/>
    <w:rsid w:val="00735DBC"/>
    <w:rsid w:val="00736188"/>
    <w:rsid w:val="007362C0"/>
    <w:rsid w:val="00736450"/>
    <w:rsid w:val="007364F8"/>
    <w:rsid w:val="00736688"/>
    <w:rsid w:val="00736698"/>
    <w:rsid w:val="00736A80"/>
    <w:rsid w:val="00736D23"/>
    <w:rsid w:val="00736E93"/>
    <w:rsid w:val="00736F55"/>
    <w:rsid w:val="0073750C"/>
    <w:rsid w:val="00737691"/>
    <w:rsid w:val="007377A8"/>
    <w:rsid w:val="00737F8B"/>
    <w:rsid w:val="00740058"/>
    <w:rsid w:val="00740267"/>
    <w:rsid w:val="0074035F"/>
    <w:rsid w:val="007405C8"/>
    <w:rsid w:val="007405CA"/>
    <w:rsid w:val="007411EA"/>
    <w:rsid w:val="00741497"/>
    <w:rsid w:val="0074168E"/>
    <w:rsid w:val="00741739"/>
    <w:rsid w:val="00741753"/>
    <w:rsid w:val="00741A6F"/>
    <w:rsid w:val="00741F6F"/>
    <w:rsid w:val="0074218F"/>
    <w:rsid w:val="007422D6"/>
    <w:rsid w:val="00742350"/>
    <w:rsid w:val="0074275C"/>
    <w:rsid w:val="0074276F"/>
    <w:rsid w:val="00742F8D"/>
    <w:rsid w:val="00742F9B"/>
    <w:rsid w:val="00743009"/>
    <w:rsid w:val="00743024"/>
    <w:rsid w:val="0074307B"/>
    <w:rsid w:val="0074308E"/>
    <w:rsid w:val="007430B7"/>
    <w:rsid w:val="007433E2"/>
    <w:rsid w:val="007437A8"/>
    <w:rsid w:val="007437E3"/>
    <w:rsid w:val="00743A1D"/>
    <w:rsid w:val="00744015"/>
    <w:rsid w:val="00744058"/>
    <w:rsid w:val="00744094"/>
    <w:rsid w:val="007440CE"/>
    <w:rsid w:val="00744116"/>
    <w:rsid w:val="00744242"/>
    <w:rsid w:val="00744370"/>
    <w:rsid w:val="00744478"/>
    <w:rsid w:val="007444FF"/>
    <w:rsid w:val="007446FB"/>
    <w:rsid w:val="007447BD"/>
    <w:rsid w:val="007447E9"/>
    <w:rsid w:val="00744B79"/>
    <w:rsid w:val="00744CC8"/>
    <w:rsid w:val="007454E0"/>
    <w:rsid w:val="0074551E"/>
    <w:rsid w:val="0074554F"/>
    <w:rsid w:val="0074558A"/>
    <w:rsid w:val="00745825"/>
    <w:rsid w:val="007458D6"/>
    <w:rsid w:val="007461E2"/>
    <w:rsid w:val="007461FC"/>
    <w:rsid w:val="0074650C"/>
    <w:rsid w:val="00746510"/>
    <w:rsid w:val="00746528"/>
    <w:rsid w:val="00746800"/>
    <w:rsid w:val="00746969"/>
    <w:rsid w:val="00746C58"/>
    <w:rsid w:val="00746F82"/>
    <w:rsid w:val="00747169"/>
    <w:rsid w:val="00747238"/>
    <w:rsid w:val="00747682"/>
    <w:rsid w:val="0074772A"/>
    <w:rsid w:val="00747806"/>
    <w:rsid w:val="007479F5"/>
    <w:rsid w:val="00747C21"/>
    <w:rsid w:val="0075014B"/>
    <w:rsid w:val="0075018E"/>
    <w:rsid w:val="007507A1"/>
    <w:rsid w:val="00750803"/>
    <w:rsid w:val="00750835"/>
    <w:rsid w:val="00750C59"/>
    <w:rsid w:val="00750E9E"/>
    <w:rsid w:val="00750E9F"/>
    <w:rsid w:val="00751141"/>
    <w:rsid w:val="007513B6"/>
    <w:rsid w:val="00751CB4"/>
    <w:rsid w:val="00751DA7"/>
    <w:rsid w:val="00751EA4"/>
    <w:rsid w:val="0075200C"/>
    <w:rsid w:val="007520C6"/>
    <w:rsid w:val="00752230"/>
    <w:rsid w:val="0075244E"/>
    <w:rsid w:val="007527EC"/>
    <w:rsid w:val="00752BA5"/>
    <w:rsid w:val="007530B0"/>
    <w:rsid w:val="0075314D"/>
    <w:rsid w:val="007533AF"/>
    <w:rsid w:val="00753405"/>
    <w:rsid w:val="00753493"/>
    <w:rsid w:val="00753817"/>
    <w:rsid w:val="00753BB1"/>
    <w:rsid w:val="00753C36"/>
    <w:rsid w:val="00753C9F"/>
    <w:rsid w:val="00753DED"/>
    <w:rsid w:val="00753F9A"/>
    <w:rsid w:val="00754555"/>
    <w:rsid w:val="00754617"/>
    <w:rsid w:val="0075464B"/>
    <w:rsid w:val="00754F2F"/>
    <w:rsid w:val="00754FC0"/>
    <w:rsid w:val="00755085"/>
    <w:rsid w:val="0075510A"/>
    <w:rsid w:val="00755971"/>
    <w:rsid w:val="00755C01"/>
    <w:rsid w:val="00755C0B"/>
    <w:rsid w:val="00755D86"/>
    <w:rsid w:val="007561B4"/>
    <w:rsid w:val="00756438"/>
    <w:rsid w:val="007565CB"/>
    <w:rsid w:val="007567F9"/>
    <w:rsid w:val="00756C08"/>
    <w:rsid w:val="00756CD5"/>
    <w:rsid w:val="00756F44"/>
    <w:rsid w:val="00756FA3"/>
    <w:rsid w:val="007570CB"/>
    <w:rsid w:val="00757247"/>
    <w:rsid w:val="007574D4"/>
    <w:rsid w:val="007575FE"/>
    <w:rsid w:val="00757866"/>
    <w:rsid w:val="007578D5"/>
    <w:rsid w:val="00757DE9"/>
    <w:rsid w:val="00757E0A"/>
    <w:rsid w:val="00760141"/>
    <w:rsid w:val="007604F0"/>
    <w:rsid w:val="00760664"/>
    <w:rsid w:val="0076134B"/>
    <w:rsid w:val="007613E5"/>
    <w:rsid w:val="00761532"/>
    <w:rsid w:val="00761671"/>
    <w:rsid w:val="00761F25"/>
    <w:rsid w:val="0076205E"/>
    <w:rsid w:val="00762575"/>
    <w:rsid w:val="00762638"/>
    <w:rsid w:val="00762741"/>
    <w:rsid w:val="0076279F"/>
    <w:rsid w:val="00762805"/>
    <w:rsid w:val="00762AB8"/>
    <w:rsid w:val="00762B89"/>
    <w:rsid w:val="00762E5E"/>
    <w:rsid w:val="00763385"/>
    <w:rsid w:val="00763551"/>
    <w:rsid w:val="00763998"/>
    <w:rsid w:val="007639D6"/>
    <w:rsid w:val="00764243"/>
    <w:rsid w:val="00764340"/>
    <w:rsid w:val="007647E3"/>
    <w:rsid w:val="00765485"/>
    <w:rsid w:val="007656BC"/>
    <w:rsid w:val="00765D25"/>
    <w:rsid w:val="00765DDC"/>
    <w:rsid w:val="00766105"/>
    <w:rsid w:val="007662F5"/>
    <w:rsid w:val="0076639B"/>
    <w:rsid w:val="007663C3"/>
    <w:rsid w:val="00766559"/>
    <w:rsid w:val="007666A2"/>
    <w:rsid w:val="0076677A"/>
    <w:rsid w:val="007668AD"/>
    <w:rsid w:val="00766D36"/>
    <w:rsid w:val="00766D6D"/>
    <w:rsid w:val="00767174"/>
    <w:rsid w:val="0076776D"/>
    <w:rsid w:val="0076790C"/>
    <w:rsid w:val="00767B60"/>
    <w:rsid w:val="00767CC8"/>
    <w:rsid w:val="00767ECB"/>
    <w:rsid w:val="00767FD1"/>
    <w:rsid w:val="0077003D"/>
    <w:rsid w:val="007703BD"/>
    <w:rsid w:val="007705D2"/>
    <w:rsid w:val="007707A0"/>
    <w:rsid w:val="00770C42"/>
    <w:rsid w:val="00770DB8"/>
    <w:rsid w:val="00770DED"/>
    <w:rsid w:val="00771092"/>
    <w:rsid w:val="0077123B"/>
    <w:rsid w:val="00771613"/>
    <w:rsid w:val="007716D7"/>
    <w:rsid w:val="00771B0F"/>
    <w:rsid w:val="00771B25"/>
    <w:rsid w:val="00771DEB"/>
    <w:rsid w:val="007720D0"/>
    <w:rsid w:val="00772464"/>
    <w:rsid w:val="0077258A"/>
    <w:rsid w:val="00772762"/>
    <w:rsid w:val="0077279B"/>
    <w:rsid w:val="00772C11"/>
    <w:rsid w:val="00772DBC"/>
    <w:rsid w:val="00773277"/>
    <w:rsid w:val="007736BD"/>
    <w:rsid w:val="0077370E"/>
    <w:rsid w:val="00773857"/>
    <w:rsid w:val="0077387F"/>
    <w:rsid w:val="007739BF"/>
    <w:rsid w:val="00773AC3"/>
    <w:rsid w:val="00773E7A"/>
    <w:rsid w:val="00774115"/>
    <w:rsid w:val="00774650"/>
    <w:rsid w:val="007746B6"/>
    <w:rsid w:val="00774C2F"/>
    <w:rsid w:val="00774E0B"/>
    <w:rsid w:val="007753A1"/>
    <w:rsid w:val="00775504"/>
    <w:rsid w:val="00775B5E"/>
    <w:rsid w:val="00775C85"/>
    <w:rsid w:val="00775E00"/>
    <w:rsid w:val="00775F2B"/>
    <w:rsid w:val="00775FD1"/>
    <w:rsid w:val="0077603F"/>
    <w:rsid w:val="007760F9"/>
    <w:rsid w:val="007765BF"/>
    <w:rsid w:val="0077695A"/>
    <w:rsid w:val="00776986"/>
    <w:rsid w:val="00776A61"/>
    <w:rsid w:val="00776B61"/>
    <w:rsid w:val="00776C5A"/>
    <w:rsid w:val="00776FAF"/>
    <w:rsid w:val="007773D1"/>
    <w:rsid w:val="0077740B"/>
    <w:rsid w:val="00777719"/>
    <w:rsid w:val="00777E34"/>
    <w:rsid w:val="007800CB"/>
    <w:rsid w:val="0078033B"/>
    <w:rsid w:val="007803A9"/>
    <w:rsid w:val="00780616"/>
    <w:rsid w:val="007806EE"/>
    <w:rsid w:val="007807A6"/>
    <w:rsid w:val="007807ED"/>
    <w:rsid w:val="00780ACF"/>
    <w:rsid w:val="00780E10"/>
    <w:rsid w:val="00780E44"/>
    <w:rsid w:val="00780EA2"/>
    <w:rsid w:val="0078181E"/>
    <w:rsid w:val="00781B6C"/>
    <w:rsid w:val="007823FF"/>
    <w:rsid w:val="007827C1"/>
    <w:rsid w:val="007827CF"/>
    <w:rsid w:val="0078347A"/>
    <w:rsid w:val="007835D6"/>
    <w:rsid w:val="00783618"/>
    <w:rsid w:val="00783644"/>
    <w:rsid w:val="007838E1"/>
    <w:rsid w:val="00783AAE"/>
    <w:rsid w:val="00783BE9"/>
    <w:rsid w:val="00783CB9"/>
    <w:rsid w:val="00783D31"/>
    <w:rsid w:val="00783DFA"/>
    <w:rsid w:val="00783F83"/>
    <w:rsid w:val="007841C9"/>
    <w:rsid w:val="00784491"/>
    <w:rsid w:val="007846F4"/>
    <w:rsid w:val="00784717"/>
    <w:rsid w:val="00784769"/>
    <w:rsid w:val="00784A28"/>
    <w:rsid w:val="00784D53"/>
    <w:rsid w:val="00784E73"/>
    <w:rsid w:val="0078508B"/>
    <w:rsid w:val="007850F7"/>
    <w:rsid w:val="00785249"/>
    <w:rsid w:val="00785569"/>
    <w:rsid w:val="00785776"/>
    <w:rsid w:val="00785ABE"/>
    <w:rsid w:val="00785B4F"/>
    <w:rsid w:val="00785D5D"/>
    <w:rsid w:val="00785EB6"/>
    <w:rsid w:val="00786034"/>
    <w:rsid w:val="007860D6"/>
    <w:rsid w:val="00786756"/>
    <w:rsid w:val="00786DF7"/>
    <w:rsid w:val="00787115"/>
    <w:rsid w:val="00787403"/>
    <w:rsid w:val="00787617"/>
    <w:rsid w:val="00787630"/>
    <w:rsid w:val="007878FA"/>
    <w:rsid w:val="00787981"/>
    <w:rsid w:val="00787B08"/>
    <w:rsid w:val="00787D14"/>
    <w:rsid w:val="007902F3"/>
    <w:rsid w:val="007903F0"/>
    <w:rsid w:val="00790485"/>
    <w:rsid w:val="007905AE"/>
    <w:rsid w:val="0079079E"/>
    <w:rsid w:val="00790B68"/>
    <w:rsid w:val="0079172D"/>
    <w:rsid w:val="0079173F"/>
    <w:rsid w:val="00791D47"/>
    <w:rsid w:val="00791E15"/>
    <w:rsid w:val="00791F3A"/>
    <w:rsid w:val="007921D1"/>
    <w:rsid w:val="007924BC"/>
    <w:rsid w:val="0079266F"/>
    <w:rsid w:val="00792831"/>
    <w:rsid w:val="00792848"/>
    <w:rsid w:val="00792971"/>
    <w:rsid w:val="007929D6"/>
    <w:rsid w:val="00792A2E"/>
    <w:rsid w:val="00792C08"/>
    <w:rsid w:val="00792D27"/>
    <w:rsid w:val="00792E1C"/>
    <w:rsid w:val="00792E87"/>
    <w:rsid w:val="00792E97"/>
    <w:rsid w:val="007930B4"/>
    <w:rsid w:val="007933DE"/>
    <w:rsid w:val="0079350D"/>
    <w:rsid w:val="0079356D"/>
    <w:rsid w:val="00793BB7"/>
    <w:rsid w:val="00793F58"/>
    <w:rsid w:val="0079401D"/>
    <w:rsid w:val="00794186"/>
    <w:rsid w:val="007941FB"/>
    <w:rsid w:val="007944BA"/>
    <w:rsid w:val="00794695"/>
    <w:rsid w:val="00794BC0"/>
    <w:rsid w:val="007951E5"/>
    <w:rsid w:val="007954BE"/>
    <w:rsid w:val="00795695"/>
    <w:rsid w:val="00795834"/>
    <w:rsid w:val="00795BBB"/>
    <w:rsid w:val="0079613C"/>
    <w:rsid w:val="00796360"/>
    <w:rsid w:val="00796542"/>
    <w:rsid w:val="00796906"/>
    <w:rsid w:val="0079707A"/>
    <w:rsid w:val="0079738A"/>
    <w:rsid w:val="00797390"/>
    <w:rsid w:val="00797484"/>
    <w:rsid w:val="007974EA"/>
    <w:rsid w:val="007974F6"/>
    <w:rsid w:val="007977BD"/>
    <w:rsid w:val="00797C3D"/>
    <w:rsid w:val="00797ED6"/>
    <w:rsid w:val="007A0056"/>
    <w:rsid w:val="007A0219"/>
    <w:rsid w:val="007A0226"/>
    <w:rsid w:val="007A0341"/>
    <w:rsid w:val="007A037D"/>
    <w:rsid w:val="007A03B0"/>
    <w:rsid w:val="007A0743"/>
    <w:rsid w:val="007A07D8"/>
    <w:rsid w:val="007A081C"/>
    <w:rsid w:val="007A0868"/>
    <w:rsid w:val="007A08E1"/>
    <w:rsid w:val="007A095E"/>
    <w:rsid w:val="007A0B08"/>
    <w:rsid w:val="007A0BF9"/>
    <w:rsid w:val="007A0E94"/>
    <w:rsid w:val="007A1BB6"/>
    <w:rsid w:val="007A1C76"/>
    <w:rsid w:val="007A2147"/>
    <w:rsid w:val="007A21B9"/>
    <w:rsid w:val="007A2623"/>
    <w:rsid w:val="007A2BFE"/>
    <w:rsid w:val="007A2E28"/>
    <w:rsid w:val="007A2F38"/>
    <w:rsid w:val="007A30C2"/>
    <w:rsid w:val="007A31BA"/>
    <w:rsid w:val="007A3968"/>
    <w:rsid w:val="007A39B5"/>
    <w:rsid w:val="007A39DF"/>
    <w:rsid w:val="007A3A17"/>
    <w:rsid w:val="007A3CE2"/>
    <w:rsid w:val="007A3CF6"/>
    <w:rsid w:val="007A3D80"/>
    <w:rsid w:val="007A3FDB"/>
    <w:rsid w:val="007A4415"/>
    <w:rsid w:val="007A4644"/>
    <w:rsid w:val="007A4658"/>
    <w:rsid w:val="007A46FB"/>
    <w:rsid w:val="007A47A9"/>
    <w:rsid w:val="007A4A13"/>
    <w:rsid w:val="007A4BB3"/>
    <w:rsid w:val="007A4EB9"/>
    <w:rsid w:val="007A53E9"/>
    <w:rsid w:val="007A5423"/>
    <w:rsid w:val="007A5447"/>
    <w:rsid w:val="007A58FA"/>
    <w:rsid w:val="007A59AF"/>
    <w:rsid w:val="007A5A1E"/>
    <w:rsid w:val="007A5FB0"/>
    <w:rsid w:val="007A61B2"/>
    <w:rsid w:val="007A6548"/>
    <w:rsid w:val="007A673F"/>
    <w:rsid w:val="007A6898"/>
    <w:rsid w:val="007A68B7"/>
    <w:rsid w:val="007A6996"/>
    <w:rsid w:val="007A6A21"/>
    <w:rsid w:val="007A6C88"/>
    <w:rsid w:val="007A6CE1"/>
    <w:rsid w:val="007A7028"/>
    <w:rsid w:val="007A72BE"/>
    <w:rsid w:val="007A74D4"/>
    <w:rsid w:val="007A74DA"/>
    <w:rsid w:val="007A76E2"/>
    <w:rsid w:val="007A7730"/>
    <w:rsid w:val="007A77E3"/>
    <w:rsid w:val="007A7B9E"/>
    <w:rsid w:val="007A7F3D"/>
    <w:rsid w:val="007B0662"/>
    <w:rsid w:val="007B076C"/>
    <w:rsid w:val="007B0C43"/>
    <w:rsid w:val="007B0C8F"/>
    <w:rsid w:val="007B0DD0"/>
    <w:rsid w:val="007B1141"/>
    <w:rsid w:val="007B1142"/>
    <w:rsid w:val="007B1282"/>
    <w:rsid w:val="007B1341"/>
    <w:rsid w:val="007B13BD"/>
    <w:rsid w:val="007B187F"/>
    <w:rsid w:val="007B1E7A"/>
    <w:rsid w:val="007B2057"/>
    <w:rsid w:val="007B2170"/>
    <w:rsid w:val="007B21A2"/>
    <w:rsid w:val="007B221F"/>
    <w:rsid w:val="007B2311"/>
    <w:rsid w:val="007B2701"/>
    <w:rsid w:val="007B28C4"/>
    <w:rsid w:val="007B292C"/>
    <w:rsid w:val="007B2B27"/>
    <w:rsid w:val="007B2BCF"/>
    <w:rsid w:val="007B2C73"/>
    <w:rsid w:val="007B2F82"/>
    <w:rsid w:val="007B2FE7"/>
    <w:rsid w:val="007B313D"/>
    <w:rsid w:val="007B3629"/>
    <w:rsid w:val="007B38E5"/>
    <w:rsid w:val="007B38EF"/>
    <w:rsid w:val="007B3B9C"/>
    <w:rsid w:val="007B3D11"/>
    <w:rsid w:val="007B3E56"/>
    <w:rsid w:val="007B3E6A"/>
    <w:rsid w:val="007B4A97"/>
    <w:rsid w:val="007B4DB8"/>
    <w:rsid w:val="007B4E5B"/>
    <w:rsid w:val="007B51FA"/>
    <w:rsid w:val="007B5201"/>
    <w:rsid w:val="007B5429"/>
    <w:rsid w:val="007B55D2"/>
    <w:rsid w:val="007B5A12"/>
    <w:rsid w:val="007B5A61"/>
    <w:rsid w:val="007B5C02"/>
    <w:rsid w:val="007B6451"/>
    <w:rsid w:val="007B65B9"/>
    <w:rsid w:val="007B6856"/>
    <w:rsid w:val="007B689B"/>
    <w:rsid w:val="007B7214"/>
    <w:rsid w:val="007B72B4"/>
    <w:rsid w:val="007B738B"/>
    <w:rsid w:val="007B7526"/>
    <w:rsid w:val="007B75E0"/>
    <w:rsid w:val="007B767A"/>
    <w:rsid w:val="007B7790"/>
    <w:rsid w:val="007B788C"/>
    <w:rsid w:val="007B78B3"/>
    <w:rsid w:val="007B79CC"/>
    <w:rsid w:val="007B7A7A"/>
    <w:rsid w:val="007B7BB9"/>
    <w:rsid w:val="007B7CB8"/>
    <w:rsid w:val="007B7F23"/>
    <w:rsid w:val="007C028C"/>
    <w:rsid w:val="007C054E"/>
    <w:rsid w:val="007C05BC"/>
    <w:rsid w:val="007C07E0"/>
    <w:rsid w:val="007C08D9"/>
    <w:rsid w:val="007C0C5F"/>
    <w:rsid w:val="007C0DAF"/>
    <w:rsid w:val="007C0F95"/>
    <w:rsid w:val="007C105D"/>
    <w:rsid w:val="007C12B7"/>
    <w:rsid w:val="007C145C"/>
    <w:rsid w:val="007C19FE"/>
    <w:rsid w:val="007C1D61"/>
    <w:rsid w:val="007C2209"/>
    <w:rsid w:val="007C2700"/>
    <w:rsid w:val="007C2BC7"/>
    <w:rsid w:val="007C2F22"/>
    <w:rsid w:val="007C2F40"/>
    <w:rsid w:val="007C2F78"/>
    <w:rsid w:val="007C2F82"/>
    <w:rsid w:val="007C31B5"/>
    <w:rsid w:val="007C34EB"/>
    <w:rsid w:val="007C35F7"/>
    <w:rsid w:val="007C3AEF"/>
    <w:rsid w:val="007C4174"/>
    <w:rsid w:val="007C4344"/>
    <w:rsid w:val="007C4456"/>
    <w:rsid w:val="007C4AAE"/>
    <w:rsid w:val="007C4B42"/>
    <w:rsid w:val="007C4D9E"/>
    <w:rsid w:val="007C506D"/>
    <w:rsid w:val="007C570F"/>
    <w:rsid w:val="007C5DF0"/>
    <w:rsid w:val="007C5EAF"/>
    <w:rsid w:val="007C61F5"/>
    <w:rsid w:val="007C65CA"/>
    <w:rsid w:val="007C683E"/>
    <w:rsid w:val="007C6939"/>
    <w:rsid w:val="007C6A21"/>
    <w:rsid w:val="007C6C9E"/>
    <w:rsid w:val="007C6CBE"/>
    <w:rsid w:val="007C723D"/>
    <w:rsid w:val="007C76BD"/>
    <w:rsid w:val="007C7831"/>
    <w:rsid w:val="007C798E"/>
    <w:rsid w:val="007C7DCD"/>
    <w:rsid w:val="007D00AB"/>
    <w:rsid w:val="007D02CA"/>
    <w:rsid w:val="007D045A"/>
    <w:rsid w:val="007D0608"/>
    <w:rsid w:val="007D071E"/>
    <w:rsid w:val="007D095A"/>
    <w:rsid w:val="007D11F1"/>
    <w:rsid w:val="007D136D"/>
    <w:rsid w:val="007D1412"/>
    <w:rsid w:val="007D150E"/>
    <w:rsid w:val="007D151B"/>
    <w:rsid w:val="007D158E"/>
    <w:rsid w:val="007D164B"/>
    <w:rsid w:val="007D175F"/>
    <w:rsid w:val="007D1A83"/>
    <w:rsid w:val="007D1AEA"/>
    <w:rsid w:val="007D1B85"/>
    <w:rsid w:val="007D1B99"/>
    <w:rsid w:val="007D1BF0"/>
    <w:rsid w:val="007D2032"/>
    <w:rsid w:val="007D20DB"/>
    <w:rsid w:val="007D21C3"/>
    <w:rsid w:val="007D237C"/>
    <w:rsid w:val="007D27B2"/>
    <w:rsid w:val="007D2A45"/>
    <w:rsid w:val="007D2B40"/>
    <w:rsid w:val="007D2E9C"/>
    <w:rsid w:val="007D3240"/>
    <w:rsid w:val="007D343C"/>
    <w:rsid w:val="007D3441"/>
    <w:rsid w:val="007D352A"/>
    <w:rsid w:val="007D3619"/>
    <w:rsid w:val="007D371E"/>
    <w:rsid w:val="007D372C"/>
    <w:rsid w:val="007D377C"/>
    <w:rsid w:val="007D38F0"/>
    <w:rsid w:val="007D3934"/>
    <w:rsid w:val="007D393A"/>
    <w:rsid w:val="007D3C9F"/>
    <w:rsid w:val="007D3E4C"/>
    <w:rsid w:val="007D3E6D"/>
    <w:rsid w:val="007D4069"/>
    <w:rsid w:val="007D40A9"/>
    <w:rsid w:val="007D4415"/>
    <w:rsid w:val="007D4774"/>
    <w:rsid w:val="007D4C10"/>
    <w:rsid w:val="007D4F3B"/>
    <w:rsid w:val="007D506D"/>
    <w:rsid w:val="007D538D"/>
    <w:rsid w:val="007D53FF"/>
    <w:rsid w:val="007D54BD"/>
    <w:rsid w:val="007D5609"/>
    <w:rsid w:val="007D5696"/>
    <w:rsid w:val="007D5868"/>
    <w:rsid w:val="007D5892"/>
    <w:rsid w:val="007D59C7"/>
    <w:rsid w:val="007D5ACA"/>
    <w:rsid w:val="007D5C32"/>
    <w:rsid w:val="007D5F14"/>
    <w:rsid w:val="007D5F20"/>
    <w:rsid w:val="007D67CF"/>
    <w:rsid w:val="007D6970"/>
    <w:rsid w:val="007D7506"/>
    <w:rsid w:val="007D75CB"/>
    <w:rsid w:val="007D75FC"/>
    <w:rsid w:val="007D7A64"/>
    <w:rsid w:val="007D7B41"/>
    <w:rsid w:val="007D7B85"/>
    <w:rsid w:val="007E04C9"/>
    <w:rsid w:val="007E0797"/>
    <w:rsid w:val="007E0870"/>
    <w:rsid w:val="007E0960"/>
    <w:rsid w:val="007E09EB"/>
    <w:rsid w:val="007E0B11"/>
    <w:rsid w:val="007E0D48"/>
    <w:rsid w:val="007E1289"/>
    <w:rsid w:val="007E15A2"/>
    <w:rsid w:val="007E1961"/>
    <w:rsid w:val="007E29A1"/>
    <w:rsid w:val="007E2A34"/>
    <w:rsid w:val="007E2B4D"/>
    <w:rsid w:val="007E2CE9"/>
    <w:rsid w:val="007E2D9A"/>
    <w:rsid w:val="007E2DED"/>
    <w:rsid w:val="007E3345"/>
    <w:rsid w:val="007E340B"/>
    <w:rsid w:val="007E3522"/>
    <w:rsid w:val="007E35D4"/>
    <w:rsid w:val="007E3974"/>
    <w:rsid w:val="007E39F3"/>
    <w:rsid w:val="007E3B81"/>
    <w:rsid w:val="007E3BAD"/>
    <w:rsid w:val="007E419F"/>
    <w:rsid w:val="007E4670"/>
    <w:rsid w:val="007E4798"/>
    <w:rsid w:val="007E4838"/>
    <w:rsid w:val="007E487F"/>
    <w:rsid w:val="007E4A81"/>
    <w:rsid w:val="007E4CBE"/>
    <w:rsid w:val="007E4FAE"/>
    <w:rsid w:val="007E5080"/>
    <w:rsid w:val="007E5190"/>
    <w:rsid w:val="007E519F"/>
    <w:rsid w:val="007E53A6"/>
    <w:rsid w:val="007E53FD"/>
    <w:rsid w:val="007E560C"/>
    <w:rsid w:val="007E57F5"/>
    <w:rsid w:val="007E5CEB"/>
    <w:rsid w:val="007E615D"/>
    <w:rsid w:val="007E627E"/>
    <w:rsid w:val="007E657B"/>
    <w:rsid w:val="007E6A30"/>
    <w:rsid w:val="007E6AF3"/>
    <w:rsid w:val="007E6CFE"/>
    <w:rsid w:val="007E730C"/>
    <w:rsid w:val="007E734B"/>
    <w:rsid w:val="007E7630"/>
    <w:rsid w:val="007F01E1"/>
    <w:rsid w:val="007F0684"/>
    <w:rsid w:val="007F0BB7"/>
    <w:rsid w:val="007F0BDC"/>
    <w:rsid w:val="007F0BEA"/>
    <w:rsid w:val="007F0E38"/>
    <w:rsid w:val="007F10B1"/>
    <w:rsid w:val="007F10EF"/>
    <w:rsid w:val="007F1103"/>
    <w:rsid w:val="007F11A9"/>
    <w:rsid w:val="007F130F"/>
    <w:rsid w:val="007F137E"/>
    <w:rsid w:val="007F17EA"/>
    <w:rsid w:val="007F18EF"/>
    <w:rsid w:val="007F1C4A"/>
    <w:rsid w:val="007F1D9D"/>
    <w:rsid w:val="007F20CE"/>
    <w:rsid w:val="007F2178"/>
    <w:rsid w:val="007F21D8"/>
    <w:rsid w:val="007F25D1"/>
    <w:rsid w:val="007F2791"/>
    <w:rsid w:val="007F2955"/>
    <w:rsid w:val="007F2999"/>
    <w:rsid w:val="007F2AE4"/>
    <w:rsid w:val="007F2DEA"/>
    <w:rsid w:val="007F2F86"/>
    <w:rsid w:val="007F3159"/>
    <w:rsid w:val="007F3180"/>
    <w:rsid w:val="007F3434"/>
    <w:rsid w:val="007F35D0"/>
    <w:rsid w:val="007F35E8"/>
    <w:rsid w:val="007F3785"/>
    <w:rsid w:val="007F378B"/>
    <w:rsid w:val="007F381D"/>
    <w:rsid w:val="007F387C"/>
    <w:rsid w:val="007F3D7E"/>
    <w:rsid w:val="007F3D92"/>
    <w:rsid w:val="007F3DFF"/>
    <w:rsid w:val="007F3FD1"/>
    <w:rsid w:val="007F4064"/>
    <w:rsid w:val="007F475B"/>
    <w:rsid w:val="007F4909"/>
    <w:rsid w:val="007F4A5F"/>
    <w:rsid w:val="007F4A63"/>
    <w:rsid w:val="007F4ADC"/>
    <w:rsid w:val="007F4F5E"/>
    <w:rsid w:val="007F4F97"/>
    <w:rsid w:val="007F51F1"/>
    <w:rsid w:val="007F550F"/>
    <w:rsid w:val="007F559F"/>
    <w:rsid w:val="007F563D"/>
    <w:rsid w:val="007F57A4"/>
    <w:rsid w:val="007F59E9"/>
    <w:rsid w:val="007F5CA5"/>
    <w:rsid w:val="007F62F6"/>
    <w:rsid w:val="007F6562"/>
    <w:rsid w:val="007F6655"/>
    <w:rsid w:val="007F6CD3"/>
    <w:rsid w:val="007F6DD7"/>
    <w:rsid w:val="007F7368"/>
    <w:rsid w:val="007F77EC"/>
    <w:rsid w:val="007F7861"/>
    <w:rsid w:val="007F78C2"/>
    <w:rsid w:val="007F7B69"/>
    <w:rsid w:val="007F7B9E"/>
    <w:rsid w:val="007F7D7A"/>
    <w:rsid w:val="008000FF"/>
    <w:rsid w:val="008002E4"/>
    <w:rsid w:val="0080045D"/>
    <w:rsid w:val="00800D8A"/>
    <w:rsid w:val="00801187"/>
    <w:rsid w:val="00801442"/>
    <w:rsid w:val="00801446"/>
    <w:rsid w:val="0080169B"/>
    <w:rsid w:val="00801A1F"/>
    <w:rsid w:val="00801BC6"/>
    <w:rsid w:val="00801E22"/>
    <w:rsid w:val="00801F36"/>
    <w:rsid w:val="0080233D"/>
    <w:rsid w:val="0080299A"/>
    <w:rsid w:val="008030E2"/>
    <w:rsid w:val="00803742"/>
    <w:rsid w:val="008037DE"/>
    <w:rsid w:val="00803983"/>
    <w:rsid w:val="00803E2A"/>
    <w:rsid w:val="00803E44"/>
    <w:rsid w:val="00803F00"/>
    <w:rsid w:val="0080416C"/>
    <w:rsid w:val="00804424"/>
    <w:rsid w:val="0080451B"/>
    <w:rsid w:val="008046CE"/>
    <w:rsid w:val="00804B03"/>
    <w:rsid w:val="00804DE5"/>
    <w:rsid w:val="00804E0C"/>
    <w:rsid w:val="008050BD"/>
    <w:rsid w:val="008050C7"/>
    <w:rsid w:val="008054C3"/>
    <w:rsid w:val="008054E3"/>
    <w:rsid w:val="00805876"/>
    <w:rsid w:val="00805CC0"/>
    <w:rsid w:val="00805D1C"/>
    <w:rsid w:val="00805D32"/>
    <w:rsid w:val="00805D39"/>
    <w:rsid w:val="00806046"/>
    <w:rsid w:val="00806050"/>
    <w:rsid w:val="00806401"/>
    <w:rsid w:val="00806BDA"/>
    <w:rsid w:val="008071A9"/>
    <w:rsid w:val="008073B2"/>
    <w:rsid w:val="008073BD"/>
    <w:rsid w:val="008073F0"/>
    <w:rsid w:val="00807543"/>
    <w:rsid w:val="0080774C"/>
    <w:rsid w:val="008077DB"/>
    <w:rsid w:val="008077E8"/>
    <w:rsid w:val="0080799E"/>
    <w:rsid w:val="00807A50"/>
    <w:rsid w:val="00807AFD"/>
    <w:rsid w:val="00807C36"/>
    <w:rsid w:val="00807DB6"/>
    <w:rsid w:val="00810228"/>
    <w:rsid w:val="008102E4"/>
    <w:rsid w:val="008106DD"/>
    <w:rsid w:val="00810AD1"/>
    <w:rsid w:val="00810B83"/>
    <w:rsid w:val="00810C04"/>
    <w:rsid w:val="00810CC9"/>
    <w:rsid w:val="00810D4C"/>
    <w:rsid w:val="00811249"/>
    <w:rsid w:val="0081145F"/>
    <w:rsid w:val="00811678"/>
    <w:rsid w:val="0081185A"/>
    <w:rsid w:val="0081199B"/>
    <w:rsid w:val="00811BD7"/>
    <w:rsid w:val="00811C26"/>
    <w:rsid w:val="00811E1F"/>
    <w:rsid w:val="00811E81"/>
    <w:rsid w:val="00811EE6"/>
    <w:rsid w:val="00811FA0"/>
    <w:rsid w:val="008121D5"/>
    <w:rsid w:val="00812437"/>
    <w:rsid w:val="008125C5"/>
    <w:rsid w:val="00812766"/>
    <w:rsid w:val="00812799"/>
    <w:rsid w:val="00812A81"/>
    <w:rsid w:val="00812A95"/>
    <w:rsid w:val="00812AC4"/>
    <w:rsid w:val="00812D40"/>
    <w:rsid w:val="00812D7B"/>
    <w:rsid w:val="00812E64"/>
    <w:rsid w:val="008131CF"/>
    <w:rsid w:val="008134C0"/>
    <w:rsid w:val="0081350D"/>
    <w:rsid w:val="008135C7"/>
    <w:rsid w:val="00813697"/>
    <w:rsid w:val="008136D6"/>
    <w:rsid w:val="00813A1C"/>
    <w:rsid w:val="00813B3B"/>
    <w:rsid w:val="00813C93"/>
    <w:rsid w:val="00813F9E"/>
    <w:rsid w:val="008145F7"/>
    <w:rsid w:val="008149B2"/>
    <w:rsid w:val="00814BF6"/>
    <w:rsid w:val="00814CDD"/>
    <w:rsid w:val="00815205"/>
    <w:rsid w:val="00815234"/>
    <w:rsid w:val="008157ED"/>
    <w:rsid w:val="00815904"/>
    <w:rsid w:val="00815933"/>
    <w:rsid w:val="00815AAB"/>
    <w:rsid w:val="00815AD3"/>
    <w:rsid w:val="00815E17"/>
    <w:rsid w:val="0081629F"/>
    <w:rsid w:val="0081642D"/>
    <w:rsid w:val="00816842"/>
    <w:rsid w:val="00816893"/>
    <w:rsid w:val="008168C3"/>
    <w:rsid w:val="00816B70"/>
    <w:rsid w:val="00816D53"/>
    <w:rsid w:val="00816EAB"/>
    <w:rsid w:val="00817208"/>
    <w:rsid w:val="0081755D"/>
    <w:rsid w:val="008175B9"/>
    <w:rsid w:val="008176DD"/>
    <w:rsid w:val="00817801"/>
    <w:rsid w:val="00817947"/>
    <w:rsid w:val="00817958"/>
    <w:rsid w:val="00817D87"/>
    <w:rsid w:val="00820858"/>
    <w:rsid w:val="00820AF7"/>
    <w:rsid w:val="0082103A"/>
    <w:rsid w:val="00821317"/>
    <w:rsid w:val="008213A7"/>
    <w:rsid w:val="00821B54"/>
    <w:rsid w:val="00821C5E"/>
    <w:rsid w:val="00821C6F"/>
    <w:rsid w:val="008220EA"/>
    <w:rsid w:val="0082250C"/>
    <w:rsid w:val="008227B0"/>
    <w:rsid w:val="0082280F"/>
    <w:rsid w:val="0082281C"/>
    <w:rsid w:val="00822A4A"/>
    <w:rsid w:val="00823928"/>
    <w:rsid w:val="00823C40"/>
    <w:rsid w:val="00823C96"/>
    <w:rsid w:val="00823CA1"/>
    <w:rsid w:val="00823D4A"/>
    <w:rsid w:val="00823E96"/>
    <w:rsid w:val="008240ED"/>
    <w:rsid w:val="00824309"/>
    <w:rsid w:val="00824604"/>
    <w:rsid w:val="008246B8"/>
    <w:rsid w:val="00824879"/>
    <w:rsid w:val="00824A6F"/>
    <w:rsid w:val="00824BA6"/>
    <w:rsid w:val="00824E3C"/>
    <w:rsid w:val="00824EEB"/>
    <w:rsid w:val="008258A1"/>
    <w:rsid w:val="00825A5D"/>
    <w:rsid w:val="0082603A"/>
    <w:rsid w:val="00826156"/>
    <w:rsid w:val="0082632A"/>
    <w:rsid w:val="008267B9"/>
    <w:rsid w:val="0082692F"/>
    <w:rsid w:val="00826AF7"/>
    <w:rsid w:val="00826B7C"/>
    <w:rsid w:val="00826DBD"/>
    <w:rsid w:val="00826DDD"/>
    <w:rsid w:val="008272D8"/>
    <w:rsid w:val="008274BF"/>
    <w:rsid w:val="0082764A"/>
    <w:rsid w:val="00827757"/>
    <w:rsid w:val="00827771"/>
    <w:rsid w:val="0082793E"/>
    <w:rsid w:val="00827BBD"/>
    <w:rsid w:val="00827C52"/>
    <w:rsid w:val="00827E72"/>
    <w:rsid w:val="008303FC"/>
    <w:rsid w:val="008304EE"/>
    <w:rsid w:val="00830A6A"/>
    <w:rsid w:val="00831016"/>
    <w:rsid w:val="008312D0"/>
    <w:rsid w:val="008314EC"/>
    <w:rsid w:val="00831549"/>
    <w:rsid w:val="00831631"/>
    <w:rsid w:val="0083181D"/>
    <w:rsid w:val="00831B02"/>
    <w:rsid w:val="00831DDC"/>
    <w:rsid w:val="00831E71"/>
    <w:rsid w:val="008322E3"/>
    <w:rsid w:val="00832514"/>
    <w:rsid w:val="0083279B"/>
    <w:rsid w:val="00832A2E"/>
    <w:rsid w:val="00832CA6"/>
    <w:rsid w:val="00832DD7"/>
    <w:rsid w:val="008330A1"/>
    <w:rsid w:val="00833472"/>
    <w:rsid w:val="00833548"/>
    <w:rsid w:val="00833711"/>
    <w:rsid w:val="008337D5"/>
    <w:rsid w:val="00833A10"/>
    <w:rsid w:val="00833B3B"/>
    <w:rsid w:val="00833BF6"/>
    <w:rsid w:val="00833D53"/>
    <w:rsid w:val="00833E9F"/>
    <w:rsid w:val="008341AD"/>
    <w:rsid w:val="00834378"/>
    <w:rsid w:val="00834549"/>
    <w:rsid w:val="0083464D"/>
    <w:rsid w:val="0083469F"/>
    <w:rsid w:val="00834837"/>
    <w:rsid w:val="00834E15"/>
    <w:rsid w:val="00834EA3"/>
    <w:rsid w:val="00834F4E"/>
    <w:rsid w:val="00835538"/>
    <w:rsid w:val="00835897"/>
    <w:rsid w:val="00835903"/>
    <w:rsid w:val="00835946"/>
    <w:rsid w:val="00835A29"/>
    <w:rsid w:val="00835DB3"/>
    <w:rsid w:val="00835F84"/>
    <w:rsid w:val="008360FD"/>
    <w:rsid w:val="008362AB"/>
    <w:rsid w:val="008362C1"/>
    <w:rsid w:val="008363A4"/>
    <w:rsid w:val="00836623"/>
    <w:rsid w:val="00836C28"/>
    <w:rsid w:val="00836F75"/>
    <w:rsid w:val="00837036"/>
    <w:rsid w:val="008371A5"/>
    <w:rsid w:val="00837365"/>
    <w:rsid w:val="008374C6"/>
    <w:rsid w:val="00837626"/>
    <w:rsid w:val="0083791F"/>
    <w:rsid w:val="00837F57"/>
    <w:rsid w:val="00840C06"/>
    <w:rsid w:val="00840DA5"/>
    <w:rsid w:val="0084126C"/>
    <w:rsid w:val="008412DD"/>
    <w:rsid w:val="008412E2"/>
    <w:rsid w:val="0084131F"/>
    <w:rsid w:val="0084167A"/>
    <w:rsid w:val="00841724"/>
    <w:rsid w:val="008418E9"/>
    <w:rsid w:val="0084193A"/>
    <w:rsid w:val="00841E06"/>
    <w:rsid w:val="008420C5"/>
    <w:rsid w:val="00842341"/>
    <w:rsid w:val="008424BD"/>
    <w:rsid w:val="00842537"/>
    <w:rsid w:val="008426CE"/>
    <w:rsid w:val="00842A59"/>
    <w:rsid w:val="00842DAD"/>
    <w:rsid w:val="00842E39"/>
    <w:rsid w:val="00842F46"/>
    <w:rsid w:val="00842F5F"/>
    <w:rsid w:val="00843036"/>
    <w:rsid w:val="008432EB"/>
    <w:rsid w:val="008433B0"/>
    <w:rsid w:val="0084351B"/>
    <w:rsid w:val="0084355B"/>
    <w:rsid w:val="008435C1"/>
    <w:rsid w:val="00843D0D"/>
    <w:rsid w:val="00843D9E"/>
    <w:rsid w:val="008444EC"/>
    <w:rsid w:val="0084470E"/>
    <w:rsid w:val="0084485B"/>
    <w:rsid w:val="00844895"/>
    <w:rsid w:val="00844982"/>
    <w:rsid w:val="00844DED"/>
    <w:rsid w:val="00844E3A"/>
    <w:rsid w:val="00845229"/>
    <w:rsid w:val="00845450"/>
    <w:rsid w:val="008455CA"/>
    <w:rsid w:val="00845934"/>
    <w:rsid w:val="00845E04"/>
    <w:rsid w:val="00845EF5"/>
    <w:rsid w:val="00845F35"/>
    <w:rsid w:val="0084635D"/>
    <w:rsid w:val="0084647C"/>
    <w:rsid w:val="008469DF"/>
    <w:rsid w:val="00846DE1"/>
    <w:rsid w:val="00846F9A"/>
    <w:rsid w:val="008471BE"/>
    <w:rsid w:val="00847213"/>
    <w:rsid w:val="0084760E"/>
    <w:rsid w:val="0084761B"/>
    <w:rsid w:val="008478E3"/>
    <w:rsid w:val="00847A88"/>
    <w:rsid w:val="00847D5C"/>
    <w:rsid w:val="00847D85"/>
    <w:rsid w:val="00847F40"/>
    <w:rsid w:val="008500E5"/>
    <w:rsid w:val="0085044E"/>
    <w:rsid w:val="00850493"/>
    <w:rsid w:val="00850619"/>
    <w:rsid w:val="0085084B"/>
    <w:rsid w:val="008509BC"/>
    <w:rsid w:val="00850B79"/>
    <w:rsid w:val="00850C7D"/>
    <w:rsid w:val="00850E38"/>
    <w:rsid w:val="00851078"/>
    <w:rsid w:val="008511E1"/>
    <w:rsid w:val="00851386"/>
    <w:rsid w:val="00851522"/>
    <w:rsid w:val="00851581"/>
    <w:rsid w:val="00851D22"/>
    <w:rsid w:val="0085234D"/>
    <w:rsid w:val="008523F2"/>
    <w:rsid w:val="00852824"/>
    <w:rsid w:val="0085288D"/>
    <w:rsid w:val="008528DB"/>
    <w:rsid w:val="00852911"/>
    <w:rsid w:val="00852A1E"/>
    <w:rsid w:val="00852B7E"/>
    <w:rsid w:val="00852C1E"/>
    <w:rsid w:val="00852E69"/>
    <w:rsid w:val="00852FD9"/>
    <w:rsid w:val="008532BE"/>
    <w:rsid w:val="00853973"/>
    <w:rsid w:val="00853B5E"/>
    <w:rsid w:val="00853B73"/>
    <w:rsid w:val="00853BA5"/>
    <w:rsid w:val="00853BFD"/>
    <w:rsid w:val="00853E26"/>
    <w:rsid w:val="00854B41"/>
    <w:rsid w:val="00854BF9"/>
    <w:rsid w:val="00854F74"/>
    <w:rsid w:val="0085583E"/>
    <w:rsid w:val="00855A64"/>
    <w:rsid w:val="00855D50"/>
    <w:rsid w:val="00855D7A"/>
    <w:rsid w:val="008562B5"/>
    <w:rsid w:val="008563CA"/>
    <w:rsid w:val="0085660E"/>
    <w:rsid w:val="00856844"/>
    <w:rsid w:val="00856921"/>
    <w:rsid w:val="00856A10"/>
    <w:rsid w:val="008570A0"/>
    <w:rsid w:val="0085724D"/>
    <w:rsid w:val="00857666"/>
    <w:rsid w:val="00857756"/>
    <w:rsid w:val="0085787B"/>
    <w:rsid w:val="00857AA1"/>
    <w:rsid w:val="00857E9C"/>
    <w:rsid w:val="00857EEC"/>
    <w:rsid w:val="00860197"/>
    <w:rsid w:val="00860226"/>
    <w:rsid w:val="008603A7"/>
    <w:rsid w:val="00860BCE"/>
    <w:rsid w:val="00861268"/>
    <w:rsid w:val="008615B5"/>
    <w:rsid w:val="008615BB"/>
    <w:rsid w:val="00861679"/>
    <w:rsid w:val="00861972"/>
    <w:rsid w:val="008619BD"/>
    <w:rsid w:val="00861A55"/>
    <w:rsid w:val="00861E2F"/>
    <w:rsid w:val="00861FD8"/>
    <w:rsid w:val="0086241F"/>
    <w:rsid w:val="008624B5"/>
    <w:rsid w:val="0086269C"/>
    <w:rsid w:val="00862B63"/>
    <w:rsid w:val="00862BD4"/>
    <w:rsid w:val="00862D01"/>
    <w:rsid w:val="00862DA9"/>
    <w:rsid w:val="00863096"/>
    <w:rsid w:val="00863115"/>
    <w:rsid w:val="0086337B"/>
    <w:rsid w:val="00863C1D"/>
    <w:rsid w:val="008641BA"/>
    <w:rsid w:val="00864244"/>
    <w:rsid w:val="008646A4"/>
    <w:rsid w:val="008647D9"/>
    <w:rsid w:val="008647DE"/>
    <w:rsid w:val="00864C4D"/>
    <w:rsid w:val="00864E25"/>
    <w:rsid w:val="00864FD9"/>
    <w:rsid w:val="00864FFC"/>
    <w:rsid w:val="00865485"/>
    <w:rsid w:val="008654D5"/>
    <w:rsid w:val="008656F9"/>
    <w:rsid w:val="00865994"/>
    <w:rsid w:val="00865BA6"/>
    <w:rsid w:val="00865CE0"/>
    <w:rsid w:val="00865D63"/>
    <w:rsid w:val="00865F6B"/>
    <w:rsid w:val="00866102"/>
    <w:rsid w:val="00866442"/>
    <w:rsid w:val="0086645C"/>
    <w:rsid w:val="008667CE"/>
    <w:rsid w:val="00866A69"/>
    <w:rsid w:val="00866CE7"/>
    <w:rsid w:val="008675D5"/>
    <w:rsid w:val="00867882"/>
    <w:rsid w:val="00867AE2"/>
    <w:rsid w:val="00867DF1"/>
    <w:rsid w:val="00867E12"/>
    <w:rsid w:val="00867E79"/>
    <w:rsid w:val="00867F52"/>
    <w:rsid w:val="00867FF9"/>
    <w:rsid w:val="0087020A"/>
    <w:rsid w:val="008702F1"/>
    <w:rsid w:val="00870303"/>
    <w:rsid w:val="00870379"/>
    <w:rsid w:val="00870E43"/>
    <w:rsid w:val="0087100B"/>
    <w:rsid w:val="00871207"/>
    <w:rsid w:val="00871933"/>
    <w:rsid w:val="00872036"/>
    <w:rsid w:val="008722CA"/>
    <w:rsid w:val="00872630"/>
    <w:rsid w:val="008727FE"/>
    <w:rsid w:val="00872B1B"/>
    <w:rsid w:val="00872DCF"/>
    <w:rsid w:val="0087307E"/>
    <w:rsid w:val="008731B2"/>
    <w:rsid w:val="00873243"/>
    <w:rsid w:val="00873261"/>
    <w:rsid w:val="00873280"/>
    <w:rsid w:val="008733DF"/>
    <w:rsid w:val="00873550"/>
    <w:rsid w:val="0087399E"/>
    <w:rsid w:val="008739EC"/>
    <w:rsid w:val="00873A11"/>
    <w:rsid w:val="00873C04"/>
    <w:rsid w:val="00873DE5"/>
    <w:rsid w:val="00873F6B"/>
    <w:rsid w:val="00874231"/>
    <w:rsid w:val="008743C7"/>
    <w:rsid w:val="008752D9"/>
    <w:rsid w:val="00875422"/>
    <w:rsid w:val="00876081"/>
    <w:rsid w:val="00876A18"/>
    <w:rsid w:val="00877036"/>
    <w:rsid w:val="008775E4"/>
    <w:rsid w:val="008776FF"/>
    <w:rsid w:val="008777B1"/>
    <w:rsid w:val="008777F0"/>
    <w:rsid w:val="0087782C"/>
    <w:rsid w:val="008778EA"/>
    <w:rsid w:val="00877A8A"/>
    <w:rsid w:val="00877BD9"/>
    <w:rsid w:val="00877EE8"/>
    <w:rsid w:val="00880161"/>
    <w:rsid w:val="00880270"/>
    <w:rsid w:val="008805A8"/>
    <w:rsid w:val="00880A36"/>
    <w:rsid w:val="00880AEC"/>
    <w:rsid w:val="00880C37"/>
    <w:rsid w:val="00880E3E"/>
    <w:rsid w:val="00880F27"/>
    <w:rsid w:val="00881234"/>
    <w:rsid w:val="008812CC"/>
    <w:rsid w:val="00881560"/>
    <w:rsid w:val="0088156E"/>
    <w:rsid w:val="0088158C"/>
    <w:rsid w:val="008817E4"/>
    <w:rsid w:val="008819A3"/>
    <w:rsid w:val="00881A70"/>
    <w:rsid w:val="00881F22"/>
    <w:rsid w:val="008824AC"/>
    <w:rsid w:val="0088256D"/>
    <w:rsid w:val="008826D4"/>
    <w:rsid w:val="00882868"/>
    <w:rsid w:val="00882915"/>
    <w:rsid w:val="00882C23"/>
    <w:rsid w:val="00882D66"/>
    <w:rsid w:val="00882DD4"/>
    <w:rsid w:val="00882DFA"/>
    <w:rsid w:val="00882FDC"/>
    <w:rsid w:val="00883097"/>
    <w:rsid w:val="008830A0"/>
    <w:rsid w:val="00883181"/>
    <w:rsid w:val="0088352E"/>
    <w:rsid w:val="00883DAE"/>
    <w:rsid w:val="00883EB8"/>
    <w:rsid w:val="0088408A"/>
    <w:rsid w:val="008840D7"/>
    <w:rsid w:val="00884677"/>
    <w:rsid w:val="00884A30"/>
    <w:rsid w:val="00884C5F"/>
    <w:rsid w:val="00884CEB"/>
    <w:rsid w:val="00884F2B"/>
    <w:rsid w:val="008854A9"/>
    <w:rsid w:val="008855AF"/>
    <w:rsid w:val="0088581A"/>
    <w:rsid w:val="00885CEE"/>
    <w:rsid w:val="008863CC"/>
    <w:rsid w:val="00886636"/>
    <w:rsid w:val="0088669B"/>
    <w:rsid w:val="008866A0"/>
    <w:rsid w:val="0088680B"/>
    <w:rsid w:val="008868A6"/>
    <w:rsid w:val="008868D8"/>
    <w:rsid w:val="00886A66"/>
    <w:rsid w:val="00886D58"/>
    <w:rsid w:val="00886F0B"/>
    <w:rsid w:val="00887356"/>
    <w:rsid w:val="00887517"/>
    <w:rsid w:val="008879B1"/>
    <w:rsid w:val="00887BDB"/>
    <w:rsid w:val="008900DC"/>
    <w:rsid w:val="00890197"/>
    <w:rsid w:val="008903DD"/>
    <w:rsid w:val="0089040E"/>
    <w:rsid w:val="0089044B"/>
    <w:rsid w:val="00890958"/>
    <w:rsid w:val="00890D58"/>
    <w:rsid w:val="00890E0D"/>
    <w:rsid w:val="0089119D"/>
    <w:rsid w:val="0089166A"/>
    <w:rsid w:val="0089168F"/>
    <w:rsid w:val="008917A4"/>
    <w:rsid w:val="0089181D"/>
    <w:rsid w:val="00891975"/>
    <w:rsid w:val="00891A41"/>
    <w:rsid w:val="00891C80"/>
    <w:rsid w:val="00891E2F"/>
    <w:rsid w:val="00891F92"/>
    <w:rsid w:val="0089202C"/>
    <w:rsid w:val="008921E0"/>
    <w:rsid w:val="008922E9"/>
    <w:rsid w:val="00892570"/>
    <w:rsid w:val="0089263A"/>
    <w:rsid w:val="00892952"/>
    <w:rsid w:val="00892E3B"/>
    <w:rsid w:val="0089335E"/>
    <w:rsid w:val="0089340B"/>
    <w:rsid w:val="00893485"/>
    <w:rsid w:val="00893650"/>
    <w:rsid w:val="00893740"/>
    <w:rsid w:val="00893B4D"/>
    <w:rsid w:val="00893BB4"/>
    <w:rsid w:val="00893D9A"/>
    <w:rsid w:val="00894517"/>
    <w:rsid w:val="0089470E"/>
    <w:rsid w:val="008948FC"/>
    <w:rsid w:val="0089491F"/>
    <w:rsid w:val="00894B66"/>
    <w:rsid w:val="00894C09"/>
    <w:rsid w:val="00894CED"/>
    <w:rsid w:val="00894CF5"/>
    <w:rsid w:val="008952EE"/>
    <w:rsid w:val="00895377"/>
    <w:rsid w:val="0089541C"/>
    <w:rsid w:val="00895613"/>
    <w:rsid w:val="008956B7"/>
    <w:rsid w:val="00895AA5"/>
    <w:rsid w:val="00895D29"/>
    <w:rsid w:val="00895F72"/>
    <w:rsid w:val="00896692"/>
    <w:rsid w:val="008966C9"/>
    <w:rsid w:val="0089683E"/>
    <w:rsid w:val="00896AC6"/>
    <w:rsid w:val="00896C77"/>
    <w:rsid w:val="00896C81"/>
    <w:rsid w:val="00896DF0"/>
    <w:rsid w:val="00897069"/>
    <w:rsid w:val="0089739B"/>
    <w:rsid w:val="008978DF"/>
    <w:rsid w:val="00897B1C"/>
    <w:rsid w:val="00897EA6"/>
    <w:rsid w:val="00897FB9"/>
    <w:rsid w:val="008A04F5"/>
    <w:rsid w:val="008A05F6"/>
    <w:rsid w:val="008A06E2"/>
    <w:rsid w:val="008A06F3"/>
    <w:rsid w:val="008A083F"/>
    <w:rsid w:val="008A0A4B"/>
    <w:rsid w:val="008A0BB4"/>
    <w:rsid w:val="008A1073"/>
    <w:rsid w:val="008A12C4"/>
    <w:rsid w:val="008A16D1"/>
    <w:rsid w:val="008A1BDE"/>
    <w:rsid w:val="008A1D73"/>
    <w:rsid w:val="008A1DA4"/>
    <w:rsid w:val="008A1EEC"/>
    <w:rsid w:val="008A1EF7"/>
    <w:rsid w:val="008A24B8"/>
    <w:rsid w:val="008A26B6"/>
    <w:rsid w:val="008A28A1"/>
    <w:rsid w:val="008A2DA0"/>
    <w:rsid w:val="008A3007"/>
    <w:rsid w:val="008A30D1"/>
    <w:rsid w:val="008A3485"/>
    <w:rsid w:val="008A3741"/>
    <w:rsid w:val="008A3AF4"/>
    <w:rsid w:val="008A3ECA"/>
    <w:rsid w:val="008A471E"/>
    <w:rsid w:val="008A49B4"/>
    <w:rsid w:val="008A4B43"/>
    <w:rsid w:val="008A567B"/>
    <w:rsid w:val="008A5903"/>
    <w:rsid w:val="008A60B9"/>
    <w:rsid w:val="008A643E"/>
    <w:rsid w:val="008A6665"/>
    <w:rsid w:val="008A6812"/>
    <w:rsid w:val="008A6A57"/>
    <w:rsid w:val="008A6C8D"/>
    <w:rsid w:val="008A7164"/>
    <w:rsid w:val="008A740F"/>
    <w:rsid w:val="008A74B0"/>
    <w:rsid w:val="008A7754"/>
    <w:rsid w:val="008A7ADC"/>
    <w:rsid w:val="008A7B6B"/>
    <w:rsid w:val="008A7D9F"/>
    <w:rsid w:val="008A7E61"/>
    <w:rsid w:val="008B0255"/>
    <w:rsid w:val="008B0386"/>
    <w:rsid w:val="008B038D"/>
    <w:rsid w:val="008B0BB1"/>
    <w:rsid w:val="008B0DC9"/>
    <w:rsid w:val="008B1383"/>
    <w:rsid w:val="008B1558"/>
    <w:rsid w:val="008B1A71"/>
    <w:rsid w:val="008B1B64"/>
    <w:rsid w:val="008B1BD2"/>
    <w:rsid w:val="008B237F"/>
    <w:rsid w:val="008B2451"/>
    <w:rsid w:val="008B25DD"/>
    <w:rsid w:val="008B2CDB"/>
    <w:rsid w:val="008B2DB6"/>
    <w:rsid w:val="008B3065"/>
    <w:rsid w:val="008B317D"/>
    <w:rsid w:val="008B31FD"/>
    <w:rsid w:val="008B38E5"/>
    <w:rsid w:val="008B3CE3"/>
    <w:rsid w:val="008B3FC8"/>
    <w:rsid w:val="008B4108"/>
    <w:rsid w:val="008B4259"/>
    <w:rsid w:val="008B4575"/>
    <w:rsid w:val="008B45FE"/>
    <w:rsid w:val="008B492D"/>
    <w:rsid w:val="008B4EA6"/>
    <w:rsid w:val="008B514E"/>
    <w:rsid w:val="008B515D"/>
    <w:rsid w:val="008B5510"/>
    <w:rsid w:val="008B5791"/>
    <w:rsid w:val="008B595E"/>
    <w:rsid w:val="008B5A26"/>
    <w:rsid w:val="008B5AA9"/>
    <w:rsid w:val="008B5BFA"/>
    <w:rsid w:val="008B6349"/>
    <w:rsid w:val="008B66E9"/>
    <w:rsid w:val="008B68B7"/>
    <w:rsid w:val="008B6982"/>
    <w:rsid w:val="008B6AC6"/>
    <w:rsid w:val="008B6C0D"/>
    <w:rsid w:val="008B6C55"/>
    <w:rsid w:val="008B6C88"/>
    <w:rsid w:val="008B6CBC"/>
    <w:rsid w:val="008B6F46"/>
    <w:rsid w:val="008B6FD3"/>
    <w:rsid w:val="008B7208"/>
    <w:rsid w:val="008B72DC"/>
    <w:rsid w:val="008B7430"/>
    <w:rsid w:val="008B761E"/>
    <w:rsid w:val="008C00C4"/>
    <w:rsid w:val="008C02F8"/>
    <w:rsid w:val="008C041E"/>
    <w:rsid w:val="008C09CE"/>
    <w:rsid w:val="008C0D7C"/>
    <w:rsid w:val="008C1030"/>
    <w:rsid w:val="008C1413"/>
    <w:rsid w:val="008C15A8"/>
    <w:rsid w:val="008C15B0"/>
    <w:rsid w:val="008C1771"/>
    <w:rsid w:val="008C17E3"/>
    <w:rsid w:val="008C1BDF"/>
    <w:rsid w:val="008C1CBF"/>
    <w:rsid w:val="008C1F23"/>
    <w:rsid w:val="008C205F"/>
    <w:rsid w:val="008C2687"/>
    <w:rsid w:val="008C2944"/>
    <w:rsid w:val="008C2AFA"/>
    <w:rsid w:val="008C2C8E"/>
    <w:rsid w:val="008C2F5B"/>
    <w:rsid w:val="008C2FD9"/>
    <w:rsid w:val="008C302F"/>
    <w:rsid w:val="008C3088"/>
    <w:rsid w:val="008C316F"/>
    <w:rsid w:val="008C3506"/>
    <w:rsid w:val="008C354C"/>
    <w:rsid w:val="008C3768"/>
    <w:rsid w:val="008C390D"/>
    <w:rsid w:val="008C3BFA"/>
    <w:rsid w:val="008C47B8"/>
    <w:rsid w:val="008C4964"/>
    <w:rsid w:val="008C4A69"/>
    <w:rsid w:val="008C4C32"/>
    <w:rsid w:val="008C4C36"/>
    <w:rsid w:val="008C4DC4"/>
    <w:rsid w:val="008C501B"/>
    <w:rsid w:val="008C51BA"/>
    <w:rsid w:val="008C5491"/>
    <w:rsid w:val="008C56EC"/>
    <w:rsid w:val="008C59C4"/>
    <w:rsid w:val="008C5A6A"/>
    <w:rsid w:val="008C5B02"/>
    <w:rsid w:val="008C6168"/>
    <w:rsid w:val="008C63DF"/>
    <w:rsid w:val="008C641F"/>
    <w:rsid w:val="008C6434"/>
    <w:rsid w:val="008C64DF"/>
    <w:rsid w:val="008C678F"/>
    <w:rsid w:val="008C6A45"/>
    <w:rsid w:val="008C6AD7"/>
    <w:rsid w:val="008C6B7F"/>
    <w:rsid w:val="008C6BCD"/>
    <w:rsid w:val="008C6EAA"/>
    <w:rsid w:val="008C70C4"/>
    <w:rsid w:val="008C7256"/>
    <w:rsid w:val="008C7AFA"/>
    <w:rsid w:val="008C7B33"/>
    <w:rsid w:val="008C7E73"/>
    <w:rsid w:val="008C7F18"/>
    <w:rsid w:val="008CD363"/>
    <w:rsid w:val="008D0188"/>
    <w:rsid w:val="008D02DB"/>
    <w:rsid w:val="008D05CB"/>
    <w:rsid w:val="008D0662"/>
    <w:rsid w:val="008D074E"/>
    <w:rsid w:val="008D0888"/>
    <w:rsid w:val="008D0A7D"/>
    <w:rsid w:val="008D0FCA"/>
    <w:rsid w:val="008D1136"/>
    <w:rsid w:val="008D1588"/>
    <w:rsid w:val="008D1672"/>
    <w:rsid w:val="008D1B01"/>
    <w:rsid w:val="008D1B55"/>
    <w:rsid w:val="008D1F88"/>
    <w:rsid w:val="008D1FF2"/>
    <w:rsid w:val="008D22F0"/>
    <w:rsid w:val="008D2302"/>
    <w:rsid w:val="008D281F"/>
    <w:rsid w:val="008D288E"/>
    <w:rsid w:val="008D3207"/>
    <w:rsid w:val="008D35BD"/>
    <w:rsid w:val="008D3751"/>
    <w:rsid w:val="008D391E"/>
    <w:rsid w:val="008D39F1"/>
    <w:rsid w:val="008D3A6B"/>
    <w:rsid w:val="008D3D37"/>
    <w:rsid w:val="008D3D5D"/>
    <w:rsid w:val="008D3E9F"/>
    <w:rsid w:val="008D3FFC"/>
    <w:rsid w:val="008D4141"/>
    <w:rsid w:val="008D4304"/>
    <w:rsid w:val="008D45EF"/>
    <w:rsid w:val="008D48BF"/>
    <w:rsid w:val="008D4912"/>
    <w:rsid w:val="008D4C40"/>
    <w:rsid w:val="008D4F2F"/>
    <w:rsid w:val="008D4FDC"/>
    <w:rsid w:val="008D50BC"/>
    <w:rsid w:val="008D50ED"/>
    <w:rsid w:val="008D5121"/>
    <w:rsid w:val="008D512E"/>
    <w:rsid w:val="008D55F8"/>
    <w:rsid w:val="008D5745"/>
    <w:rsid w:val="008D590A"/>
    <w:rsid w:val="008D59ED"/>
    <w:rsid w:val="008D5E00"/>
    <w:rsid w:val="008D609C"/>
    <w:rsid w:val="008D6555"/>
    <w:rsid w:val="008D6A78"/>
    <w:rsid w:val="008D72FA"/>
    <w:rsid w:val="008D75FD"/>
    <w:rsid w:val="008D7777"/>
    <w:rsid w:val="008D7780"/>
    <w:rsid w:val="008D780C"/>
    <w:rsid w:val="008D7830"/>
    <w:rsid w:val="008D78D5"/>
    <w:rsid w:val="008D7959"/>
    <w:rsid w:val="008D7984"/>
    <w:rsid w:val="008D7E5E"/>
    <w:rsid w:val="008D7F36"/>
    <w:rsid w:val="008D7FA2"/>
    <w:rsid w:val="008E053A"/>
    <w:rsid w:val="008E0DC0"/>
    <w:rsid w:val="008E0ED4"/>
    <w:rsid w:val="008E16D2"/>
    <w:rsid w:val="008E19FB"/>
    <w:rsid w:val="008E1AC6"/>
    <w:rsid w:val="008E1BED"/>
    <w:rsid w:val="008E1C42"/>
    <w:rsid w:val="008E1D86"/>
    <w:rsid w:val="008E20B6"/>
    <w:rsid w:val="008E22DB"/>
    <w:rsid w:val="008E269A"/>
    <w:rsid w:val="008E279C"/>
    <w:rsid w:val="008E2890"/>
    <w:rsid w:val="008E2A3C"/>
    <w:rsid w:val="008E2C59"/>
    <w:rsid w:val="008E2C94"/>
    <w:rsid w:val="008E3216"/>
    <w:rsid w:val="008E3992"/>
    <w:rsid w:val="008E39B5"/>
    <w:rsid w:val="008E3A68"/>
    <w:rsid w:val="008E4025"/>
    <w:rsid w:val="008E4300"/>
    <w:rsid w:val="008E444A"/>
    <w:rsid w:val="008E4630"/>
    <w:rsid w:val="008E46CF"/>
    <w:rsid w:val="008E4714"/>
    <w:rsid w:val="008E49D1"/>
    <w:rsid w:val="008E4C51"/>
    <w:rsid w:val="008E4E4E"/>
    <w:rsid w:val="008E53A9"/>
    <w:rsid w:val="008E559D"/>
    <w:rsid w:val="008E5BCA"/>
    <w:rsid w:val="008E5EB7"/>
    <w:rsid w:val="008E64F7"/>
    <w:rsid w:val="008E6506"/>
    <w:rsid w:val="008E69A1"/>
    <w:rsid w:val="008E6AFD"/>
    <w:rsid w:val="008E6E2E"/>
    <w:rsid w:val="008E6E59"/>
    <w:rsid w:val="008E6EB8"/>
    <w:rsid w:val="008E6FFA"/>
    <w:rsid w:val="008E79B7"/>
    <w:rsid w:val="008E7AB2"/>
    <w:rsid w:val="008E7CE0"/>
    <w:rsid w:val="008E7F0E"/>
    <w:rsid w:val="008E7F90"/>
    <w:rsid w:val="008F00AA"/>
    <w:rsid w:val="008F0318"/>
    <w:rsid w:val="008F0328"/>
    <w:rsid w:val="008F07D9"/>
    <w:rsid w:val="008F0A17"/>
    <w:rsid w:val="008F0BCA"/>
    <w:rsid w:val="008F0C26"/>
    <w:rsid w:val="008F0E2D"/>
    <w:rsid w:val="008F0E4D"/>
    <w:rsid w:val="008F100F"/>
    <w:rsid w:val="008F114A"/>
    <w:rsid w:val="008F1675"/>
    <w:rsid w:val="008F1AAF"/>
    <w:rsid w:val="008F209F"/>
    <w:rsid w:val="008F22B2"/>
    <w:rsid w:val="008F22FC"/>
    <w:rsid w:val="008F25F6"/>
    <w:rsid w:val="008F26B5"/>
    <w:rsid w:val="008F28D1"/>
    <w:rsid w:val="008F2D49"/>
    <w:rsid w:val="008F2E95"/>
    <w:rsid w:val="008F2F49"/>
    <w:rsid w:val="008F308E"/>
    <w:rsid w:val="008F3101"/>
    <w:rsid w:val="008F3256"/>
    <w:rsid w:val="008F36BF"/>
    <w:rsid w:val="008F3710"/>
    <w:rsid w:val="008F3912"/>
    <w:rsid w:val="008F397A"/>
    <w:rsid w:val="008F3C77"/>
    <w:rsid w:val="008F3CA0"/>
    <w:rsid w:val="008F3DFC"/>
    <w:rsid w:val="008F3FB6"/>
    <w:rsid w:val="008F4147"/>
    <w:rsid w:val="008F435C"/>
    <w:rsid w:val="008F43B3"/>
    <w:rsid w:val="008F444C"/>
    <w:rsid w:val="008F47EA"/>
    <w:rsid w:val="008F48D5"/>
    <w:rsid w:val="008F4ACA"/>
    <w:rsid w:val="008F4B22"/>
    <w:rsid w:val="008F554A"/>
    <w:rsid w:val="008F5754"/>
    <w:rsid w:val="008F5813"/>
    <w:rsid w:val="008F59F2"/>
    <w:rsid w:val="008F5A3A"/>
    <w:rsid w:val="008F5ABB"/>
    <w:rsid w:val="008F5DDB"/>
    <w:rsid w:val="008F5FAF"/>
    <w:rsid w:val="008F6090"/>
    <w:rsid w:val="008F612F"/>
    <w:rsid w:val="008F671C"/>
    <w:rsid w:val="008F67A0"/>
    <w:rsid w:val="008F6C91"/>
    <w:rsid w:val="008F6CF6"/>
    <w:rsid w:val="008F6D1F"/>
    <w:rsid w:val="008F6FFA"/>
    <w:rsid w:val="008F707F"/>
    <w:rsid w:val="008F717D"/>
    <w:rsid w:val="008F723F"/>
    <w:rsid w:val="008F7343"/>
    <w:rsid w:val="008F74A9"/>
    <w:rsid w:val="008F776F"/>
    <w:rsid w:val="008F7FCA"/>
    <w:rsid w:val="009000C5"/>
    <w:rsid w:val="009000E6"/>
    <w:rsid w:val="0090014A"/>
    <w:rsid w:val="00900448"/>
    <w:rsid w:val="00900513"/>
    <w:rsid w:val="00900B47"/>
    <w:rsid w:val="00900CC4"/>
    <w:rsid w:val="00900E9F"/>
    <w:rsid w:val="00900FCD"/>
    <w:rsid w:val="00901002"/>
    <w:rsid w:val="0090102A"/>
    <w:rsid w:val="0090127E"/>
    <w:rsid w:val="0090135C"/>
    <w:rsid w:val="00901446"/>
    <w:rsid w:val="0090166E"/>
    <w:rsid w:val="0090178A"/>
    <w:rsid w:val="00901903"/>
    <w:rsid w:val="00902014"/>
    <w:rsid w:val="00902047"/>
    <w:rsid w:val="00902175"/>
    <w:rsid w:val="009022D5"/>
    <w:rsid w:val="009025E5"/>
    <w:rsid w:val="009026E0"/>
    <w:rsid w:val="00902753"/>
    <w:rsid w:val="00902EF1"/>
    <w:rsid w:val="00902F57"/>
    <w:rsid w:val="00902FC0"/>
    <w:rsid w:val="009030B5"/>
    <w:rsid w:val="0090340B"/>
    <w:rsid w:val="00903418"/>
    <w:rsid w:val="00903429"/>
    <w:rsid w:val="0090345C"/>
    <w:rsid w:val="0090364C"/>
    <w:rsid w:val="0090377B"/>
    <w:rsid w:val="00903DEA"/>
    <w:rsid w:val="00903F4A"/>
    <w:rsid w:val="00904111"/>
    <w:rsid w:val="00904627"/>
    <w:rsid w:val="009047A1"/>
    <w:rsid w:val="009047D9"/>
    <w:rsid w:val="00904E47"/>
    <w:rsid w:val="00904F16"/>
    <w:rsid w:val="00904FEA"/>
    <w:rsid w:val="009052B4"/>
    <w:rsid w:val="00905488"/>
    <w:rsid w:val="0090553E"/>
    <w:rsid w:val="009059B4"/>
    <w:rsid w:val="00905C7E"/>
    <w:rsid w:val="00905CB9"/>
    <w:rsid w:val="00905D7C"/>
    <w:rsid w:val="00905F1A"/>
    <w:rsid w:val="00905F6E"/>
    <w:rsid w:val="0090607B"/>
    <w:rsid w:val="00906127"/>
    <w:rsid w:val="009061B0"/>
    <w:rsid w:val="00906378"/>
    <w:rsid w:val="00906545"/>
    <w:rsid w:val="00906BFD"/>
    <w:rsid w:val="00906F07"/>
    <w:rsid w:val="00910167"/>
    <w:rsid w:val="009101EB"/>
    <w:rsid w:val="00910418"/>
    <w:rsid w:val="0091099E"/>
    <w:rsid w:val="00910A70"/>
    <w:rsid w:val="00910A93"/>
    <w:rsid w:val="00910D8A"/>
    <w:rsid w:val="00910DD0"/>
    <w:rsid w:val="00910E9E"/>
    <w:rsid w:val="00910F7B"/>
    <w:rsid w:val="00910F96"/>
    <w:rsid w:val="00911020"/>
    <w:rsid w:val="00911054"/>
    <w:rsid w:val="009110BD"/>
    <w:rsid w:val="009111B1"/>
    <w:rsid w:val="009112D9"/>
    <w:rsid w:val="009114EC"/>
    <w:rsid w:val="00911711"/>
    <w:rsid w:val="00911751"/>
    <w:rsid w:val="009119BE"/>
    <w:rsid w:val="00911B11"/>
    <w:rsid w:val="00911D91"/>
    <w:rsid w:val="00911FBB"/>
    <w:rsid w:val="00912102"/>
    <w:rsid w:val="00912560"/>
    <w:rsid w:val="00912CC0"/>
    <w:rsid w:val="00912EF2"/>
    <w:rsid w:val="00913360"/>
    <w:rsid w:val="009134B0"/>
    <w:rsid w:val="0091350E"/>
    <w:rsid w:val="00913D1D"/>
    <w:rsid w:val="00914013"/>
    <w:rsid w:val="00914445"/>
    <w:rsid w:val="009145AB"/>
    <w:rsid w:val="0091497C"/>
    <w:rsid w:val="009149C6"/>
    <w:rsid w:val="00914A7C"/>
    <w:rsid w:val="00914AEE"/>
    <w:rsid w:val="00914DCD"/>
    <w:rsid w:val="009151E9"/>
    <w:rsid w:val="00915537"/>
    <w:rsid w:val="00915706"/>
    <w:rsid w:val="00915BBD"/>
    <w:rsid w:val="00916029"/>
    <w:rsid w:val="009160BA"/>
    <w:rsid w:val="009163F7"/>
    <w:rsid w:val="0091649B"/>
    <w:rsid w:val="0091726D"/>
    <w:rsid w:val="009172E8"/>
    <w:rsid w:val="0091735C"/>
    <w:rsid w:val="0091741E"/>
    <w:rsid w:val="009175F0"/>
    <w:rsid w:val="00917AB1"/>
    <w:rsid w:val="00917DF9"/>
    <w:rsid w:val="0092020D"/>
    <w:rsid w:val="0092024F"/>
    <w:rsid w:val="009202B1"/>
    <w:rsid w:val="00920740"/>
    <w:rsid w:val="009207F8"/>
    <w:rsid w:val="00920B59"/>
    <w:rsid w:val="00920B79"/>
    <w:rsid w:val="00920E0E"/>
    <w:rsid w:val="0092103F"/>
    <w:rsid w:val="00921217"/>
    <w:rsid w:val="00921B71"/>
    <w:rsid w:val="00921D4C"/>
    <w:rsid w:val="0092259D"/>
    <w:rsid w:val="00922628"/>
    <w:rsid w:val="00922784"/>
    <w:rsid w:val="00922A2C"/>
    <w:rsid w:val="00923104"/>
    <w:rsid w:val="009231D8"/>
    <w:rsid w:val="0092364A"/>
    <w:rsid w:val="00923802"/>
    <w:rsid w:val="009238BD"/>
    <w:rsid w:val="00923B09"/>
    <w:rsid w:val="00923BD1"/>
    <w:rsid w:val="00923C28"/>
    <w:rsid w:val="00923E2D"/>
    <w:rsid w:val="009240F2"/>
    <w:rsid w:val="009244D2"/>
    <w:rsid w:val="0092465D"/>
    <w:rsid w:val="00924A98"/>
    <w:rsid w:val="00924B47"/>
    <w:rsid w:val="00924EF2"/>
    <w:rsid w:val="00924FF3"/>
    <w:rsid w:val="0092523F"/>
    <w:rsid w:val="009252F5"/>
    <w:rsid w:val="0092548C"/>
    <w:rsid w:val="009257BB"/>
    <w:rsid w:val="009258A0"/>
    <w:rsid w:val="009258FC"/>
    <w:rsid w:val="00925AE8"/>
    <w:rsid w:val="00925C6A"/>
    <w:rsid w:val="00925E3E"/>
    <w:rsid w:val="00925F70"/>
    <w:rsid w:val="00926441"/>
    <w:rsid w:val="009265CC"/>
    <w:rsid w:val="0092661F"/>
    <w:rsid w:val="00926763"/>
    <w:rsid w:val="00926B65"/>
    <w:rsid w:val="009277F7"/>
    <w:rsid w:val="00927AE1"/>
    <w:rsid w:val="00927D30"/>
    <w:rsid w:val="009306F7"/>
    <w:rsid w:val="0093073E"/>
    <w:rsid w:val="0093078E"/>
    <w:rsid w:val="009307F3"/>
    <w:rsid w:val="00930992"/>
    <w:rsid w:val="009309FC"/>
    <w:rsid w:val="00930B7D"/>
    <w:rsid w:val="00931196"/>
    <w:rsid w:val="009311AF"/>
    <w:rsid w:val="00931361"/>
    <w:rsid w:val="0093150F"/>
    <w:rsid w:val="009315F3"/>
    <w:rsid w:val="00931602"/>
    <w:rsid w:val="0093167F"/>
    <w:rsid w:val="009316E5"/>
    <w:rsid w:val="009317E3"/>
    <w:rsid w:val="00931975"/>
    <w:rsid w:val="00931A70"/>
    <w:rsid w:val="00931B55"/>
    <w:rsid w:val="00931CB8"/>
    <w:rsid w:val="00931E39"/>
    <w:rsid w:val="0093204E"/>
    <w:rsid w:val="0093220C"/>
    <w:rsid w:val="00932499"/>
    <w:rsid w:val="009325E4"/>
    <w:rsid w:val="00932C9F"/>
    <w:rsid w:val="00932DDB"/>
    <w:rsid w:val="00932FAB"/>
    <w:rsid w:val="0093358C"/>
    <w:rsid w:val="00933A20"/>
    <w:rsid w:val="00933B3E"/>
    <w:rsid w:val="00933C60"/>
    <w:rsid w:val="00933D07"/>
    <w:rsid w:val="00934421"/>
    <w:rsid w:val="0093467F"/>
    <w:rsid w:val="00934AB9"/>
    <w:rsid w:val="00934BF7"/>
    <w:rsid w:val="00934E25"/>
    <w:rsid w:val="00934E57"/>
    <w:rsid w:val="00934E87"/>
    <w:rsid w:val="00935627"/>
    <w:rsid w:val="00935ADA"/>
    <w:rsid w:val="00935AFB"/>
    <w:rsid w:val="00935C4A"/>
    <w:rsid w:val="00935E96"/>
    <w:rsid w:val="00936248"/>
    <w:rsid w:val="009365C4"/>
    <w:rsid w:val="0093667C"/>
    <w:rsid w:val="009367D6"/>
    <w:rsid w:val="00936BA0"/>
    <w:rsid w:val="00936C57"/>
    <w:rsid w:val="00936C89"/>
    <w:rsid w:val="00936C90"/>
    <w:rsid w:val="00936DB0"/>
    <w:rsid w:val="00936F3F"/>
    <w:rsid w:val="00936F52"/>
    <w:rsid w:val="0093703D"/>
    <w:rsid w:val="0093732A"/>
    <w:rsid w:val="009373D0"/>
    <w:rsid w:val="00937611"/>
    <w:rsid w:val="0093767B"/>
    <w:rsid w:val="00937690"/>
    <w:rsid w:val="00937799"/>
    <w:rsid w:val="00937A5C"/>
    <w:rsid w:val="00937CB4"/>
    <w:rsid w:val="00940349"/>
    <w:rsid w:val="009404BB"/>
    <w:rsid w:val="009405D5"/>
    <w:rsid w:val="0094098B"/>
    <w:rsid w:val="00940C25"/>
    <w:rsid w:val="00940C40"/>
    <w:rsid w:val="00940CC2"/>
    <w:rsid w:val="00940FCA"/>
    <w:rsid w:val="00941278"/>
    <w:rsid w:val="009412AD"/>
    <w:rsid w:val="00941369"/>
    <w:rsid w:val="00941679"/>
    <w:rsid w:val="009418DD"/>
    <w:rsid w:val="00941905"/>
    <w:rsid w:val="0094195D"/>
    <w:rsid w:val="00941BF5"/>
    <w:rsid w:val="00941CFA"/>
    <w:rsid w:val="00941FD8"/>
    <w:rsid w:val="00942033"/>
    <w:rsid w:val="0094205A"/>
    <w:rsid w:val="009422C7"/>
    <w:rsid w:val="00942594"/>
    <w:rsid w:val="00942A39"/>
    <w:rsid w:val="00942AE1"/>
    <w:rsid w:val="00942FE7"/>
    <w:rsid w:val="0094315E"/>
    <w:rsid w:val="0094351A"/>
    <w:rsid w:val="009437DA"/>
    <w:rsid w:val="00943883"/>
    <w:rsid w:val="00943C47"/>
    <w:rsid w:val="00943F74"/>
    <w:rsid w:val="0094422C"/>
    <w:rsid w:val="0094433B"/>
    <w:rsid w:val="00944451"/>
    <w:rsid w:val="00944537"/>
    <w:rsid w:val="009445B0"/>
    <w:rsid w:val="00944A51"/>
    <w:rsid w:val="00944A9B"/>
    <w:rsid w:val="00944CE3"/>
    <w:rsid w:val="00944E15"/>
    <w:rsid w:val="009450F7"/>
    <w:rsid w:val="009452F5"/>
    <w:rsid w:val="0094531F"/>
    <w:rsid w:val="0094540E"/>
    <w:rsid w:val="009454D9"/>
    <w:rsid w:val="009455C5"/>
    <w:rsid w:val="00945678"/>
    <w:rsid w:val="0094568E"/>
    <w:rsid w:val="00945703"/>
    <w:rsid w:val="0094589C"/>
    <w:rsid w:val="00945AB8"/>
    <w:rsid w:val="00945BFF"/>
    <w:rsid w:val="00945D2F"/>
    <w:rsid w:val="00945DFC"/>
    <w:rsid w:val="00945E01"/>
    <w:rsid w:val="009461C5"/>
    <w:rsid w:val="00946445"/>
    <w:rsid w:val="009465E6"/>
    <w:rsid w:val="00946635"/>
    <w:rsid w:val="009468DE"/>
    <w:rsid w:val="0094694C"/>
    <w:rsid w:val="00946BAE"/>
    <w:rsid w:val="00946C08"/>
    <w:rsid w:val="00946D20"/>
    <w:rsid w:val="00946EFB"/>
    <w:rsid w:val="00946F30"/>
    <w:rsid w:val="0094753C"/>
    <w:rsid w:val="00947D39"/>
    <w:rsid w:val="00947DA9"/>
    <w:rsid w:val="00950522"/>
    <w:rsid w:val="00950668"/>
    <w:rsid w:val="00950B27"/>
    <w:rsid w:val="00950BF3"/>
    <w:rsid w:val="00950C38"/>
    <w:rsid w:val="00951003"/>
    <w:rsid w:val="0095122E"/>
    <w:rsid w:val="00951370"/>
    <w:rsid w:val="0095139B"/>
    <w:rsid w:val="00951575"/>
    <w:rsid w:val="0095190D"/>
    <w:rsid w:val="00951987"/>
    <w:rsid w:val="0095198C"/>
    <w:rsid w:val="00951B19"/>
    <w:rsid w:val="00951C27"/>
    <w:rsid w:val="00951CD7"/>
    <w:rsid w:val="00951E32"/>
    <w:rsid w:val="00951E5C"/>
    <w:rsid w:val="00951F62"/>
    <w:rsid w:val="009520A5"/>
    <w:rsid w:val="009521A6"/>
    <w:rsid w:val="009522FB"/>
    <w:rsid w:val="0095239D"/>
    <w:rsid w:val="00952CA2"/>
    <w:rsid w:val="00953193"/>
    <w:rsid w:val="009532C8"/>
    <w:rsid w:val="009533DC"/>
    <w:rsid w:val="00953407"/>
    <w:rsid w:val="009534D7"/>
    <w:rsid w:val="009536A8"/>
    <w:rsid w:val="00953885"/>
    <w:rsid w:val="009538C8"/>
    <w:rsid w:val="00953953"/>
    <w:rsid w:val="00953991"/>
    <w:rsid w:val="00953CAC"/>
    <w:rsid w:val="009541E1"/>
    <w:rsid w:val="00954217"/>
    <w:rsid w:val="00954524"/>
    <w:rsid w:val="0095454F"/>
    <w:rsid w:val="0095489D"/>
    <w:rsid w:val="0095493F"/>
    <w:rsid w:val="00954C67"/>
    <w:rsid w:val="00954D0E"/>
    <w:rsid w:val="00954D92"/>
    <w:rsid w:val="00955136"/>
    <w:rsid w:val="00955480"/>
    <w:rsid w:val="00955552"/>
    <w:rsid w:val="00955A88"/>
    <w:rsid w:val="00955AA8"/>
    <w:rsid w:val="00955C51"/>
    <w:rsid w:val="00955E29"/>
    <w:rsid w:val="00955EC9"/>
    <w:rsid w:val="00955F34"/>
    <w:rsid w:val="00956460"/>
    <w:rsid w:val="00956891"/>
    <w:rsid w:val="00956B4E"/>
    <w:rsid w:val="00956BD2"/>
    <w:rsid w:val="00956E3E"/>
    <w:rsid w:val="00956E79"/>
    <w:rsid w:val="00956FB4"/>
    <w:rsid w:val="0095716F"/>
    <w:rsid w:val="009571CF"/>
    <w:rsid w:val="0095741B"/>
    <w:rsid w:val="009574B5"/>
    <w:rsid w:val="009576CE"/>
    <w:rsid w:val="00957B1B"/>
    <w:rsid w:val="0096004B"/>
    <w:rsid w:val="0096026B"/>
    <w:rsid w:val="00960378"/>
    <w:rsid w:val="00960421"/>
    <w:rsid w:val="0096051F"/>
    <w:rsid w:val="009606D4"/>
    <w:rsid w:val="0096077B"/>
    <w:rsid w:val="009607F5"/>
    <w:rsid w:val="00960846"/>
    <w:rsid w:val="00960F0D"/>
    <w:rsid w:val="009610EE"/>
    <w:rsid w:val="009611E5"/>
    <w:rsid w:val="00961238"/>
    <w:rsid w:val="009614D7"/>
    <w:rsid w:val="0096159B"/>
    <w:rsid w:val="009615D5"/>
    <w:rsid w:val="00961642"/>
    <w:rsid w:val="009616AD"/>
    <w:rsid w:val="0096198E"/>
    <w:rsid w:val="00961EB2"/>
    <w:rsid w:val="00961F4B"/>
    <w:rsid w:val="00961FEB"/>
    <w:rsid w:val="009621B7"/>
    <w:rsid w:val="0096223E"/>
    <w:rsid w:val="009623D7"/>
    <w:rsid w:val="00962624"/>
    <w:rsid w:val="00962C05"/>
    <w:rsid w:val="00963031"/>
    <w:rsid w:val="00963118"/>
    <w:rsid w:val="00963158"/>
    <w:rsid w:val="00963422"/>
    <w:rsid w:val="00963424"/>
    <w:rsid w:val="0096361A"/>
    <w:rsid w:val="0096365D"/>
    <w:rsid w:val="00963670"/>
    <w:rsid w:val="009638D8"/>
    <w:rsid w:val="009638DF"/>
    <w:rsid w:val="0096396C"/>
    <w:rsid w:val="00963A4B"/>
    <w:rsid w:val="00963A68"/>
    <w:rsid w:val="00963EB5"/>
    <w:rsid w:val="00964639"/>
    <w:rsid w:val="00964680"/>
    <w:rsid w:val="00964833"/>
    <w:rsid w:val="00964D91"/>
    <w:rsid w:val="00964E85"/>
    <w:rsid w:val="00964F5E"/>
    <w:rsid w:val="00965314"/>
    <w:rsid w:val="009653BA"/>
    <w:rsid w:val="009653C3"/>
    <w:rsid w:val="00965605"/>
    <w:rsid w:val="00965B9D"/>
    <w:rsid w:val="00966232"/>
    <w:rsid w:val="0096646D"/>
    <w:rsid w:val="00966488"/>
    <w:rsid w:val="009665B9"/>
    <w:rsid w:val="009668CC"/>
    <w:rsid w:val="00966953"/>
    <w:rsid w:val="009669DA"/>
    <w:rsid w:val="009674A3"/>
    <w:rsid w:val="009675AC"/>
    <w:rsid w:val="009676EA"/>
    <w:rsid w:val="00967951"/>
    <w:rsid w:val="00967B16"/>
    <w:rsid w:val="00967CC2"/>
    <w:rsid w:val="00967D84"/>
    <w:rsid w:val="00970095"/>
    <w:rsid w:val="009702BA"/>
    <w:rsid w:val="0097057E"/>
    <w:rsid w:val="009705D9"/>
    <w:rsid w:val="00970659"/>
    <w:rsid w:val="0097150A"/>
    <w:rsid w:val="00971605"/>
    <w:rsid w:val="00971707"/>
    <w:rsid w:val="00971C74"/>
    <w:rsid w:val="00971DE9"/>
    <w:rsid w:val="00971E4A"/>
    <w:rsid w:val="00971FEA"/>
    <w:rsid w:val="00972854"/>
    <w:rsid w:val="009728BD"/>
    <w:rsid w:val="00972B5F"/>
    <w:rsid w:val="00972BD5"/>
    <w:rsid w:val="00972CD1"/>
    <w:rsid w:val="00972DFD"/>
    <w:rsid w:val="009730A6"/>
    <w:rsid w:val="009733C2"/>
    <w:rsid w:val="009734F3"/>
    <w:rsid w:val="0097359B"/>
    <w:rsid w:val="009739BF"/>
    <w:rsid w:val="00973BC7"/>
    <w:rsid w:val="00973F0B"/>
    <w:rsid w:val="00974212"/>
    <w:rsid w:val="0097463E"/>
    <w:rsid w:val="0097471D"/>
    <w:rsid w:val="0097485B"/>
    <w:rsid w:val="009749BD"/>
    <w:rsid w:val="00974A22"/>
    <w:rsid w:val="00974AA5"/>
    <w:rsid w:val="00974BEA"/>
    <w:rsid w:val="00974F84"/>
    <w:rsid w:val="009750D5"/>
    <w:rsid w:val="0097556B"/>
    <w:rsid w:val="00975599"/>
    <w:rsid w:val="009756FD"/>
    <w:rsid w:val="009758DA"/>
    <w:rsid w:val="009759D4"/>
    <w:rsid w:val="009759E8"/>
    <w:rsid w:val="00976207"/>
    <w:rsid w:val="00976686"/>
    <w:rsid w:val="00976C05"/>
    <w:rsid w:val="00976C69"/>
    <w:rsid w:val="00976E0D"/>
    <w:rsid w:val="009770F9"/>
    <w:rsid w:val="009771FF"/>
    <w:rsid w:val="009774E5"/>
    <w:rsid w:val="0097756A"/>
    <w:rsid w:val="0097778A"/>
    <w:rsid w:val="0097783B"/>
    <w:rsid w:val="009779E5"/>
    <w:rsid w:val="00977B85"/>
    <w:rsid w:val="00977E54"/>
    <w:rsid w:val="009801DF"/>
    <w:rsid w:val="00980721"/>
    <w:rsid w:val="00980C1C"/>
    <w:rsid w:val="00981088"/>
    <w:rsid w:val="00981353"/>
    <w:rsid w:val="009813EF"/>
    <w:rsid w:val="0098146F"/>
    <w:rsid w:val="0098173D"/>
    <w:rsid w:val="009817C9"/>
    <w:rsid w:val="00981AC6"/>
    <w:rsid w:val="00981C54"/>
    <w:rsid w:val="00981E3E"/>
    <w:rsid w:val="00981FAB"/>
    <w:rsid w:val="0098214D"/>
    <w:rsid w:val="00982233"/>
    <w:rsid w:val="0098225C"/>
    <w:rsid w:val="0098273F"/>
    <w:rsid w:val="00982ADC"/>
    <w:rsid w:val="00982C14"/>
    <w:rsid w:val="00982E83"/>
    <w:rsid w:val="00983559"/>
    <w:rsid w:val="009835F1"/>
    <w:rsid w:val="009836C8"/>
    <w:rsid w:val="009836EA"/>
    <w:rsid w:val="00983798"/>
    <w:rsid w:val="00983C70"/>
    <w:rsid w:val="00983D45"/>
    <w:rsid w:val="00983F78"/>
    <w:rsid w:val="00984315"/>
    <w:rsid w:val="009844E4"/>
    <w:rsid w:val="00984579"/>
    <w:rsid w:val="00984AE5"/>
    <w:rsid w:val="00984B49"/>
    <w:rsid w:val="00984C67"/>
    <w:rsid w:val="00984CEE"/>
    <w:rsid w:val="00984DCB"/>
    <w:rsid w:val="00985020"/>
    <w:rsid w:val="009850B1"/>
    <w:rsid w:val="00985141"/>
    <w:rsid w:val="009853F9"/>
    <w:rsid w:val="00985746"/>
    <w:rsid w:val="00985D12"/>
    <w:rsid w:val="00985EE8"/>
    <w:rsid w:val="00985F0B"/>
    <w:rsid w:val="00985F62"/>
    <w:rsid w:val="009862DE"/>
    <w:rsid w:val="009863D0"/>
    <w:rsid w:val="00986A15"/>
    <w:rsid w:val="00986A60"/>
    <w:rsid w:val="00986B6B"/>
    <w:rsid w:val="00987131"/>
    <w:rsid w:val="009874F3"/>
    <w:rsid w:val="0098752C"/>
    <w:rsid w:val="0098760F"/>
    <w:rsid w:val="00987796"/>
    <w:rsid w:val="00987A3F"/>
    <w:rsid w:val="00987FC3"/>
    <w:rsid w:val="0099004A"/>
    <w:rsid w:val="0099019A"/>
    <w:rsid w:val="009904C7"/>
    <w:rsid w:val="0099081F"/>
    <w:rsid w:val="00990C37"/>
    <w:rsid w:val="00990C76"/>
    <w:rsid w:val="00990CC0"/>
    <w:rsid w:val="009910CA"/>
    <w:rsid w:val="00991638"/>
    <w:rsid w:val="009916CB"/>
    <w:rsid w:val="00991BBD"/>
    <w:rsid w:val="00991C96"/>
    <w:rsid w:val="00991D1A"/>
    <w:rsid w:val="00991E9D"/>
    <w:rsid w:val="00992094"/>
    <w:rsid w:val="009920A7"/>
    <w:rsid w:val="0099263F"/>
    <w:rsid w:val="00992687"/>
    <w:rsid w:val="00992E89"/>
    <w:rsid w:val="00992FDC"/>
    <w:rsid w:val="00993055"/>
    <w:rsid w:val="009931E3"/>
    <w:rsid w:val="0099324D"/>
    <w:rsid w:val="00993403"/>
    <w:rsid w:val="00993441"/>
    <w:rsid w:val="0099357B"/>
    <w:rsid w:val="00993920"/>
    <w:rsid w:val="0099401D"/>
    <w:rsid w:val="009940CE"/>
    <w:rsid w:val="0099483F"/>
    <w:rsid w:val="00994878"/>
    <w:rsid w:val="009949A4"/>
    <w:rsid w:val="009949C1"/>
    <w:rsid w:val="009949F2"/>
    <w:rsid w:val="009952D5"/>
    <w:rsid w:val="009952FB"/>
    <w:rsid w:val="00995841"/>
    <w:rsid w:val="00995D2D"/>
    <w:rsid w:val="00995FC0"/>
    <w:rsid w:val="0099640C"/>
    <w:rsid w:val="009965E0"/>
    <w:rsid w:val="009966BE"/>
    <w:rsid w:val="009966FA"/>
    <w:rsid w:val="0099674D"/>
    <w:rsid w:val="00996A3E"/>
    <w:rsid w:val="00996CFB"/>
    <w:rsid w:val="00996D39"/>
    <w:rsid w:val="00997063"/>
    <w:rsid w:val="009971C2"/>
    <w:rsid w:val="00997338"/>
    <w:rsid w:val="00997B60"/>
    <w:rsid w:val="00997B8A"/>
    <w:rsid w:val="00997FA8"/>
    <w:rsid w:val="009A02CB"/>
    <w:rsid w:val="009A04BB"/>
    <w:rsid w:val="009A07E0"/>
    <w:rsid w:val="009A0DDA"/>
    <w:rsid w:val="009A0F55"/>
    <w:rsid w:val="009A1210"/>
    <w:rsid w:val="009A136D"/>
    <w:rsid w:val="009A1394"/>
    <w:rsid w:val="009A147E"/>
    <w:rsid w:val="009A1511"/>
    <w:rsid w:val="009A1860"/>
    <w:rsid w:val="009A18BC"/>
    <w:rsid w:val="009A1CB9"/>
    <w:rsid w:val="009A1DD5"/>
    <w:rsid w:val="009A2105"/>
    <w:rsid w:val="009A219C"/>
    <w:rsid w:val="009A2249"/>
    <w:rsid w:val="009A2599"/>
    <w:rsid w:val="009A2748"/>
    <w:rsid w:val="009A27F4"/>
    <w:rsid w:val="009A295C"/>
    <w:rsid w:val="009A2A1F"/>
    <w:rsid w:val="009A2A5A"/>
    <w:rsid w:val="009A2B5E"/>
    <w:rsid w:val="009A2EB6"/>
    <w:rsid w:val="009A2FC9"/>
    <w:rsid w:val="009A3950"/>
    <w:rsid w:val="009A3A38"/>
    <w:rsid w:val="009A3BCC"/>
    <w:rsid w:val="009A3F05"/>
    <w:rsid w:val="009A444D"/>
    <w:rsid w:val="009A4634"/>
    <w:rsid w:val="009A4936"/>
    <w:rsid w:val="009A4DA9"/>
    <w:rsid w:val="009A504E"/>
    <w:rsid w:val="009A51CE"/>
    <w:rsid w:val="009A5220"/>
    <w:rsid w:val="009A5395"/>
    <w:rsid w:val="009A54FC"/>
    <w:rsid w:val="009A5B46"/>
    <w:rsid w:val="009A5CDE"/>
    <w:rsid w:val="009A5F83"/>
    <w:rsid w:val="009A5FDF"/>
    <w:rsid w:val="009A62BB"/>
    <w:rsid w:val="009A6665"/>
    <w:rsid w:val="009A68A8"/>
    <w:rsid w:val="009A6D40"/>
    <w:rsid w:val="009A6EB3"/>
    <w:rsid w:val="009A6F79"/>
    <w:rsid w:val="009A7013"/>
    <w:rsid w:val="009A74F2"/>
    <w:rsid w:val="009A7560"/>
    <w:rsid w:val="009A761A"/>
    <w:rsid w:val="009A76F1"/>
    <w:rsid w:val="009A7C14"/>
    <w:rsid w:val="009A7DB2"/>
    <w:rsid w:val="009B0114"/>
    <w:rsid w:val="009B01FA"/>
    <w:rsid w:val="009B0559"/>
    <w:rsid w:val="009B08A0"/>
    <w:rsid w:val="009B08DF"/>
    <w:rsid w:val="009B0C37"/>
    <w:rsid w:val="009B0CA6"/>
    <w:rsid w:val="009B0E0F"/>
    <w:rsid w:val="009B0ECF"/>
    <w:rsid w:val="009B0EE3"/>
    <w:rsid w:val="009B0F3E"/>
    <w:rsid w:val="009B13E5"/>
    <w:rsid w:val="009B152D"/>
    <w:rsid w:val="009B1CA9"/>
    <w:rsid w:val="009B1F68"/>
    <w:rsid w:val="009B24F4"/>
    <w:rsid w:val="009B2866"/>
    <w:rsid w:val="009B2894"/>
    <w:rsid w:val="009B2924"/>
    <w:rsid w:val="009B2EC6"/>
    <w:rsid w:val="009B302D"/>
    <w:rsid w:val="009B3316"/>
    <w:rsid w:val="009B36BE"/>
    <w:rsid w:val="009B3D6D"/>
    <w:rsid w:val="009B4074"/>
    <w:rsid w:val="009B44EE"/>
    <w:rsid w:val="009B468B"/>
    <w:rsid w:val="009B48B0"/>
    <w:rsid w:val="009B4919"/>
    <w:rsid w:val="009B4A6C"/>
    <w:rsid w:val="009B4B41"/>
    <w:rsid w:val="009B4BDC"/>
    <w:rsid w:val="009B4D58"/>
    <w:rsid w:val="009B4E4C"/>
    <w:rsid w:val="009B4E9B"/>
    <w:rsid w:val="009B4EE7"/>
    <w:rsid w:val="009B538B"/>
    <w:rsid w:val="009B5456"/>
    <w:rsid w:val="009B5751"/>
    <w:rsid w:val="009B5845"/>
    <w:rsid w:val="009B5881"/>
    <w:rsid w:val="009B5C25"/>
    <w:rsid w:val="009B5D66"/>
    <w:rsid w:val="009B61A3"/>
    <w:rsid w:val="009B61A4"/>
    <w:rsid w:val="009B66D1"/>
    <w:rsid w:val="009B66DF"/>
    <w:rsid w:val="009B67D1"/>
    <w:rsid w:val="009B68DC"/>
    <w:rsid w:val="009B694F"/>
    <w:rsid w:val="009B6BFA"/>
    <w:rsid w:val="009B70B8"/>
    <w:rsid w:val="009B7110"/>
    <w:rsid w:val="009B7118"/>
    <w:rsid w:val="009B765F"/>
    <w:rsid w:val="009B7831"/>
    <w:rsid w:val="009B7A41"/>
    <w:rsid w:val="009B7B18"/>
    <w:rsid w:val="009B7C10"/>
    <w:rsid w:val="009B7E68"/>
    <w:rsid w:val="009B7FCB"/>
    <w:rsid w:val="009C00BE"/>
    <w:rsid w:val="009C0505"/>
    <w:rsid w:val="009C055F"/>
    <w:rsid w:val="009C0853"/>
    <w:rsid w:val="009C11BA"/>
    <w:rsid w:val="009C1398"/>
    <w:rsid w:val="009C1783"/>
    <w:rsid w:val="009C1BE8"/>
    <w:rsid w:val="009C1C30"/>
    <w:rsid w:val="009C1F7B"/>
    <w:rsid w:val="009C214A"/>
    <w:rsid w:val="009C2155"/>
    <w:rsid w:val="009C21D0"/>
    <w:rsid w:val="009C25DB"/>
    <w:rsid w:val="009C26CC"/>
    <w:rsid w:val="009C286C"/>
    <w:rsid w:val="009C2BDE"/>
    <w:rsid w:val="009C2C31"/>
    <w:rsid w:val="009C2CF4"/>
    <w:rsid w:val="009C2DD7"/>
    <w:rsid w:val="009C2EFE"/>
    <w:rsid w:val="009C36D7"/>
    <w:rsid w:val="009C38AC"/>
    <w:rsid w:val="009C3908"/>
    <w:rsid w:val="009C3F56"/>
    <w:rsid w:val="009C4050"/>
    <w:rsid w:val="009C40A1"/>
    <w:rsid w:val="009C40EC"/>
    <w:rsid w:val="009C4517"/>
    <w:rsid w:val="009C489B"/>
    <w:rsid w:val="009C4914"/>
    <w:rsid w:val="009C54CC"/>
    <w:rsid w:val="009C55A0"/>
    <w:rsid w:val="009C5636"/>
    <w:rsid w:val="009C5A2F"/>
    <w:rsid w:val="009C5C69"/>
    <w:rsid w:val="009C5C8E"/>
    <w:rsid w:val="009C5D9E"/>
    <w:rsid w:val="009C5EAC"/>
    <w:rsid w:val="009C5F97"/>
    <w:rsid w:val="009C60E8"/>
    <w:rsid w:val="009C624B"/>
    <w:rsid w:val="009C6450"/>
    <w:rsid w:val="009C64C2"/>
    <w:rsid w:val="009C6DB0"/>
    <w:rsid w:val="009C6DC3"/>
    <w:rsid w:val="009C6F7E"/>
    <w:rsid w:val="009C6FC8"/>
    <w:rsid w:val="009C7466"/>
    <w:rsid w:val="009C7B8F"/>
    <w:rsid w:val="009C7E50"/>
    <w:rsid w:val="009D0621"/>
    <w:rsid w:val="009D0937"/>
    <w:rsid w:val="009D0AD5"/>
    <w:rsid w:val="009D1207"/>
    <w:rsid w:val="009D14DC"/>
    <w:rsid w:val="009D15E2"/>
    <w:rsid w:val="009D1711"/>
    <w:rsid w:val="009D1B04"/>
    <w:rsid w:val="009D2129"/>
    <w:rsid w:val="009D2232"/>
    <w:rsid w:val="009D22B6"/>
    <w:rsid w:val="009D2377"/>
    <w:rsid w:val="009D251E"/>
    <w:rsid w:val="009D27C0"/>
    <w:rsid w:val="009D27D4"/>
    <w:rsid w:val="009D2B90"/>
    <w:rsid w:val="009D2CE4"/>
    <w:rsid w:val="009D3243"/>
    <w:rsid w:val="009D3A87"/>
    <w:rsid w:val="009D3AB9"/>
    <w:rsid w:val="009D3BE9"/>
    <w:rsid w:val="009D3CDB"/>
    <w:rsid w:val="009D3D42"/>
    <w:rsid w:val="009D4180"/>
    <w:rsid w:val="009D43D9"/>
    <w:rsid w:val="009D46A9"/>
    <w:rsid w:val="009D4A39"/>
    <w:rsid w:val="009D4AC2"/>
    <w:rsid w:val="009D4E24"/>
    <w:rsid w:val="009D4EB9"/>
    <w:rsid w:val="009D51F5"/>
    <w:rsid w:val="009D5292"/>
    <w:rsid w:val="009D5607"/>
    <w:rsid w:val="009D576E"/>
    <w:rsid w:val="009D5C31"/>
    <w:rsid w:val="009D5D72"/>
    <w:rsid w:val="009D6122"/>
    <w:rsid w:val="009D6577"/>
    <w:rsid w:val="009D6704"/>
    <w:rsid w:val="009D6B89"/>
    <w:rsid w:val="009D6E9E"/>
    <w:rsid w:val="009D6EEC"/>
    <w:rsid w:val="009D6F47"/>
    <w:rsid w:val="009D7121"/>
    <w:rsid w:val="009D7233"/>
    <w:rsid w:val="009D726F"/>
    <w:rsid w:val="009D73C2"/>
    <w:rsid w:val="009D7501"/>
    <w:rsid w:val="009D7559"/>
    <w:rsid w:val="009D75CB"/>
    <w:rsid w:val="009D7A8B"/>
    <w:rsid w:val="009D7E33"/>
    <w:rsid w:val="009E0217"/>
    <w:rsid w:val="009E059B"/>
    <w:rsid w:val="009E0A99"/>
    <w:rsid w:val="009E0CC3"/>
    <w:rsid w:val="009E0D69"/>
    <w:rsid w:val="009E0F98"/>
    <w:rsid w:val="009E1004"/>
    <w:rsid w:val="009E10DE"/>
    <w:rsid w:val="009E127D"/>
    <w:rsid w:val="009E12CA"/>
    <w:rsid w:val="009E1570"/>
    <w:rsid w:val="009E1763"/>
    <w:rsid w:val="009E1B51"/>
    <w:rsid w:val="009E1D65"/>
    <w:rsid w:val="009E1E64"/>
    <w:rsid w:val="009E1EE9"/>
    <w:rsid w:val="009E24B6"/>
    <w:rsid w:val="009E24B9"/>
    <w:rsid w:val="009E25F0"/>
    <w:rsid w:val="009E2E32"/>
    <w:rsid w:val="009E2E49"/>
    <w:rsid w:val="009E2F4D"/>
    <w:rsid w:val="009E2F97"/>
    <w:rsid w:val="009E301F"/>
    <w:rsid w:val="009E3081"/>
    <w:rsid w:val="009E3182"/>
    <w:rsid w:val="009E33AC"/>
    <w:rsid w:val="009E3491"/>
    <w:rsid w:val="009E35A5"/>
    <w:rsid w:val="009E3658"/>
    <w:rsid w:val="009E3686"/>
    <w:rsid w:val="009E374A"/>
    <w:rsid w:val="009E3799"/>
    <w:rsid w:val="009E3D3F"/>
    <w:rsid w:val="009E4167"/>
    <w:rsid w:val="009E42B6"/>
    <w:rsid w:val="009E43A3"/>
    <w:rsid w:val="009E43BF"/>
    <w:rsid w:val="009E4483"/>
    <w:rsid w:val="009E4497"/>
    <w:rsid w:val="009E4539"/>
    <w:rsid w:val="009E455A"/>
    <w:rsid w:val="009E45A7"/>
    <w:rsid w:val="009E4626"/>
    <w:rsid w:val="009E4C54"/>
    <w:rsid w:val="009E4E99"/>
    <w:rsid w:val="009E501D"/>
    <w:rsid w:val="009E5061"/>
    <w:rsid w:val="009E5696"/>
    <w:rsid w:val="009E5887"/>
    <w:rsid w:val="009E5B6A"/>
    <w:rsid w:val="009E5DEA"/>
    <w:rsid w:val="009E5DF4"/>
    <w:rsid w:val="009E5E49"/>
    <w:rsid w:val="009E5EA5"/>
    <w:rsid w:val="009E5EF6"/>
    <w:rsid w:val="009E6217"/>
    <w:rsid w:val="009E643C"/>
    <w:rsid w:val="009E68AA"/>
    <w:rsid w:val="009E68F5"/>
    <w:rsid w:val="009E69DB"/>
    <w:rsid w:val="009E6DA0"/>
    <w:rsid w:val="009E6E78"/>
    <w:rsid w:val="009E7265"/>
    <w:rsid w:val="009E75D6"/>
    <w:rsid w:val="009E769E"/>
    <w:rsid w:val="009E76A2"/>
    <w:rsid w:val="009E76FA"/>
    <w:rsid w:val="009E7808"/>
    <w:rsid w:val="009E794F"/>
    <w:rsid w:val="009E79CB"/>
    <w:rsid w:val="009E79CD"/>
    <w:rsid w:val="009E79E8"/>
    <w:rsid w:val="009E7A17"/>
    <w:rsid w:val="009E7F6A"/>
    <w:rsid w:val="009F0835"/>
    <w:rsid w:val="009F0DBB"/>
    <w:rsid w:val="009F0E43"/>
    <w:rsid w:val="009F0E7A"/>
    <w:rsid w:val="009F12DD"/>
    <w:rsid w:val="009F179E"/>
    <w:rsid w:val="009F18B5"/>
    <w:rsid w:val="009F18C1"/>
    <w:rsid w:val="009F1BD6"/>
    <w:rsid w:val="009F1F28"/>
    <w:rsid w:val="009F20A1"/>
    <w:rsid w:val="009F23A4"/>
    <w:rsid w:val="009F2448"/>
    <w:rsid w:val="009F2A1B"/>
    <w:rsid w:val="009F2DD2"/>
    <w:rsid w:val="009F35C3"/>
    <w:rsid w:val="009F37B5"/>
    <w:rsid w:val="009F3906"/>
    <w:rsid w:val="009F3A81"/>
    <w:rsid w:val="009F3AFC"/>
    <w:rsid w:val="009F3B82"/>
    <w:rsid w:val="009F3C30"/>
    <w:rsid w:val="009F3CF6"/>
    <w:rsid w:val="009F3ED2"/>
    <w:rsid w:val="009F4048"/>
    <w:rsid w:val="009F4166"/>
    <w:rsid w:val="009F42B9"/>
    <w:rsid w:val="009F441C"/>
    <w:rsid w:val="009F47AC"/>
    <w:rsid w:val="009F47EB"/>
    <w:rsid w:val="009F494C"/>
    <w:rsid w:val="009F49A7"/>
    <w:rsid w:val="009F4C8D"/>
    <w:rsid w:val="009F4CC5"/>
    <w:rsid w:val="009F4ED3"/>
    <w:rsid w:val="009F4F59"/>
    <w:rsid w:val="009F506A"/>
    <w:rsid w:val="009F5131"/>
    <w:rsid w:val="009F5223"/>
    <w:rsid w:val="009F55C7"/>
    <w:rsid w:val="009F5633"/>
    <w:rsid w:val="009F5ABC"/>
    <w:rsid w:val="009F6026"/>
    <w:rsid w:val="009F66CB"/>
    <w:rsid w:val="009F6952"/>
    <w:rsid w:val="009F6AF7"/>
    <w:rsid w:val="009F6CAF"/>
    <w:rsid w:val="009F7069"/>
    <w:rsid w:val="009F713E"/>
    <w:rsid w:val="009F71DC"/>
    <w:rsid w:val="009F7534"/>
    <w:rsid w:val="009F753B"/>
    <w:rsid w:val="009F761F"/>
    <w:rsid w:val="009F7642"/>
    <w:rsid w:val="009F78CC"/>
    <w:rsid w:val="009F79F9"/>
    <w:rsid w:val="009F7ECC"/>
    <w:rsid w:val="00A0007C"/>
    <w:rsid w:val="00A000F5"/>
    <w:rsid w:val="00A002DF"/>
    <w:rsid w:val="00A00425"/>
    <w:rsid w:val="00A0044E"/>
    <w:rsid w:val="00A004C2"/>
    <w:rsid w:val="00A004DE"/>
    <w:rsid w:val="00A0064F"/>
    <w:rsid w:val="00A006A5"/>
    <w:rsid w:val="00A0076E"/>
    <w:rsid w:val="00A0081F"/>
    <w:rsid w:val="00A009F5"/>
    <w:rsid w:val="00A00AD2"/>
    <w:rsid w:val="00A00C75"/>
    <w:rsid w:val="00A00CD9"/>
    <w:rsid w:val="00A00D5D"/>
    <w:rsid w:val="00A01428"/>
    <w:rsid w:val="00A014F7"/>
    <w:rsid w:val="00A0165F"/>
    <w:rsid w:val="00A0179E"/>
    <w:rsid w:val="00A019CA"/>
    <w:rsid w:val="00A01AA2"/>
    <w:rsid w:val="00A0200E"/>
    <w:rsid w:val="00A021C4"/>
    <w:rsid w:val="00A021CC"/>
    <w:rsid w:val="00A02BD1"/>
    <w:rsid w:val="00A02C9C"/>
    <w:rsid w:val="00A02D6F"/>
    <w:rsid w:val="00A03116"/>
    <w:rsid w:val="00A03474"/>
    <w:rsid w:val="00A0388B"/>
    <w:rsid w:val="00A03990"/>
    <w:rsid w:val="00A039E5"/>
    <w:rsid w:val="00A03A5A"/>
    <w:rsid w:val="00A03C67"/>
    <w:rsid w:val="00A03E58"/>
    <w:rsid w:val="00A03FCD"/>
    <w:rsid w:val="00A04691"/>
    <w:rsid w:val="00A046BC"/>
    <w:rsid w:val="00A05145"/>
    <w:rsid w:val="00A054E1"/>
    <w:rsid w:val="00A0559B"/>
    <w:rsid w:val="00A05F83"/>
    <w:rsid w:val="00A064A1"/>
    <w:rsid w:val="00A06756"/>
    <w:rsid w:val="00A0694A"/>
    <w:rsid w:val="00A0699F"/>
    <w:rsid w:val="00A06A8C"/>
    <w:rsid w:val="00A06BD4"/>
    <w:rsid w:val="00A06D20"/>
    <w:rsid w:val="00A071D9"/>
    <w:rsid w:val="00A07219"/>
    <w:rsid w:val="00A07276"/>
    <w:rsid w:val="00A0739D"/>
    <w:rsid w:val="00A07482"/>
    <w:rsid w:val="00A0751E"/>
    <w:rsid w:val="00A078B9"/>
    <w:rsid w:val="00A07A68"/>
    <w:rsid w:val="00A1029B"/>
    <w:rsid w:val="00A1054C"/>
    <w:rsid w:val="00A107F7"/>
    <w:rsid w:val="00A10851"/>
    <w:rsid w:val="00A1094A"/>
    <w:rsid w:val="00A1098E"/>
    <w:rsid w:val="00A10DAE"/>
    <w:rsid w:val="00A113F7"/>
    <w:rsid w:val="00A1150F"/>
    <w:rsid w:val="00A1160C"/>
    <w:rsid w:val="00A1177A"/>
    <w:rsid w:val="00A118B2"/>
    <w:rsid w:val="00A11CEE"/>
    <w:rsid w:val="00A11E07"/>
    <w:rsid w:val="00A12322"/>
    <w:rsid w:val="00A12366"/>
    <w:rsid w:val="00A12416"/>
    <w:rsid w:val="00A12597"/>
    <w:rsid w:val="00A12960"/>
    <w:rsid w:val="00A12D46"/>
    <w:rsid w:val="00A12F8A"/>
    <w:rsid w:val="00A1301D"/>
    <w:rsid w:val="00A13286"/>
    <w:rsid w:val="00A13428"/>
    <w:rsid w:val="00A136A6"/>
    <w:rsid w:val="00A13CD1"/>
    <w:rsid w:val="00A13CDE"/>
    <w:rsid w:val="00A13E07"/>
    <w:rsid w:val="00A14194"/>
    <w:rsid w:val="00A141A5"/>
    <w:rsid w:val="00A141C1"/>
    <w:rsid w:val="00A14383"/>
    <w:rsid w:val="00A149BB"/>
    <w:rsid w:val="00A149CA"/>
    <w:rsid w:val="00A14A09"/>
    <w:rsid w:val="00A14AF3"/>
    <w:rsid w:val="00A14B3E"/>
    <w:rsid w:val="00A14C36"/>
    <w:rsid w:val="00A14D3F"/>
    <w:rsid w:val="00A14E08"/>
    <w:rsid w:val="00A15149"/>
    <w:rsid w:val="00A154BB"/>
    <w:rsid w:val="00A157D2"/>
    <w:rsid w:val="00A1587B"/>
    <w:rsid w:val="00A158FD"/>
    <w:rsid w:val="00A15986"/>
    <w:rsid w:val="00A159F2"/>
    <w:rsid w:val="00A15B06"/>
    <w:rsid w:val="00A15B80"/>
    <w:rsid w:val="00A15DFC"/>
    <w:rsid w:val="00A1649D"/>
    <w:rsid w:val="00A164BB"/>
    <w:rsid w:val="00A167D8"/>
    <w:rsid w:val="00A1692C"/>
    <w:rsid w:val="00A16A38"/>
    <w:rsid w:val="00A16ABF"/>
    <w:rsid w:val="00A16B31"/>
    <w:rsid w:val="00A16DA6"/>
    <w:rsid w:val="00A16E82"/>
    <w:rsid w:val="00A17208"/>
    <w:rsid w:val="00A1724F"/>
    <w:rsid w:val="00A17405"/>
    <w:rsid w:val="00A176A9"/>
    <w:rsid w:val="00A17757"/>
    <w:rsid w:val="00A17905"/>
    <w:rsid w:val="00A17AC1"/>
    <w:rsid w:val="00A17BCB"/>
    <w:rsid w:val="00A20580"/>
    <w:rsid w:val="00A20735"/>
    <w:rsid w:val="00A207E0"/>
    <w:rsid w:val="00A209AB"/>
    <w:rsid w:val="00A20A4B"/>
    <w:rsid w:val="00A211EF"/>
    <w:rsid w:val="00A21791"/>
    <w:rsid w:val="00A218EE"/>
    <w:rsid w:val="00A21AE3"/>
    <w:rsid w:val="00A21D26"/>
    <w:rsid w:val="00A221AC"/>
    <w:rsid w:val="00A22436"/>
    <w:rsid w:val="00A22519"/>
    <w:rsid w:val="00A22544"/>
    <w:rsid w:val="00A228F4"/>
    <w:rsid w:val="00A23194"/>
    <w:rsid w:val="00A2356B"/>
    <w:rsid w:val="00A236AE"/>
    <w:rsid w:val="00A2380B"/>
    <w:rsid w:val="00A23AA1"/>
    <w:rsid w:val="00A23B1D"/>
    <w:rsid w:val="00A23E9A"/>
    <w:rsid w:val="00A24180"/>
    <w:rsid w:val="00A24255"/>
    <w:rsid w:val="00A24366"/>
    <w:rsid w:val="00A2456C"/>
    <w:rsid w:val="00A24666"/>
    <w:rsid w:val="00A24717"/>
    <w:rsid w:val="00A2483F"/>
    <w:rsid w:val="00A24B61"/>
    <w:rsid w:val="00A24B80"/>
    <w:rsid w:val="00A24BFE"/>
    <w:rsid w:val="00A24C5C"/>
    <w:rsid w:val="00A24D70"/>
    <w:rsid w:val="00A24D91"/>
    <w:rsid w:val="00A253B4"/>
    <w:rsid w:val="00A257B4"/>
    <w:rsid w:val="00A2587C"/>
    <w:rsid w:val="00A25BFB"/>
    <w:rsid w:val="00A25D5B"/>
    <w:rsid w:val="00A25D77"/>
    <w:rsid w:val="00A25FCB"/>
    <w:rsid w:val="00A2629A"/>
    <w:rsid w:val="00A2646E"/>
    <w:rsid w:val="00A266EE"/>
    <w:rsid w:val="00A2684D"/>
    <w:rsid w:val="00A268B7"/>
    <w:rsid w:val="00A26A8E"/>
    <w:rsid w:val="00A27520"/>
    <w:rsid w:val="00A27598"/>
    <w:rsid w:val="00A27609"/>
    <w:rsid w:val="00A2781F"/>
    <w:rsid w:val="00A2792D"/>
    <w:rsid w:val="00A27BF6"/>
    <w:rsid w:val="00A27EBB"/>
    <w:rsid w:val="00A27F34"/>
    <w:rsid w:val="00A30209"/>
    <w:rsid w:val="00A3021E"/>
    <w:rsid w:val="00A30369"/>
    <w:rsid w:val="00A3046C"/>
    <w:rsid w:val="00A30CC1"/>
    <w:rsid w:val="00A30DBF"/>
    <w:rsid w:val="00A31196"/>
    <w:rsid w:val="00A311C3"/>
    <w:rsid w:val="00A3123F"/>
    <w:rsid w:val="00A312C6"/>
    <w:rsid w:val="00A31405"/>
    <w:rsid w:val="00A3146C"/>
    <w:rsid w:val="00A31A97"/>
    <w:rsid w:val="00A31ACC"/>
    <w:rsid w:val="00A31DD2"/>
    <w:rsid w:val="00A32054"/>
    <w:rsid w:val="00A320DE"/>
    <w:rsid w:val="00A32257"/>
    <w:rsid w:val="00A3230B"/>
    <w:rsid w:val="00A32686"/>
    <w:rsid w:val="00A32697"/>
    <w:rsid w:val="00A326E3"/>
    <w:rsid w:val="00A32795"/>
    <w:rsid w:val="00A32830"/>
    <w:rsid w:val="00A32B20"/>
    <w:rsid w:val="00A32BAD"/>
    <w:rsid w:val="00A32C81"/>
    <w:rsid w:val="00A33372"/>
    <w:rsid w:val="00A33430"/>
    <w:rsid w:val="00A33A68"/>
    <w:rsid w:val="00A34031"/>
    <w:rsid w:val="00A3433F"/>
    <w:rsid w:val="00A343EF"/>
    <w:rsid w:val="00A345CA"/>
    <w:rsid w:val="00A34638"/>
    <w:rsid w:val="00A3463D"/>
    <w:rsid w:val="00A34739"/>
    <w:rsid w:val="00A34856"/>
    <w:rsid w:val="00A34A1A"/>
    <w:rsid w:val="00A34AEF"/>
    <w:rsid w:val="00A34BCC"/>
    <w:rsid w:val="00A34DC6"/>
    <w:rsid w:val="00A34E90"/>
    <w:rsid w:val="00A35266"/>
    <w:rsid w:val="00A35448"/>
    <w:rsid w:val="00A355B8"/>
    <w:rsid w:val="00A35B88"/>
    <w:rsid w:val="00A35C27"/>
    <w:rsid w:val="00A35C43"/>
    <w:rsid w:val="00A35FB9"/>
    <w:rsid w:val="00A36843"/>
    <w:rsid w:val="00A3695F"/>
    <w:rsid w:val="00A369F6"/>
    <w:rsid w:val="00A36E5F"/>
    <w:rsid w:val="00A36F3F"/>
    <w:rsid w:val="00A37599"/>
    <w:rsid w:val="00A3775C"/>
    <w:rsid w:val="00A37DCB"/>
    <w:rsid w:val="00A37F77"/>
    <w:rsid w:val="00A400D9"/>
    <w:rsid w:val="00A4010E"/>
    <w:rsid w:val="00A40147"/>
    <w:rsid w:val="00A40190"/>
    <w:rsid w:val="00A407D2"/>
    <w:rsid w:val="00A40951"/>
    <w:rsid w:val="00A40A09"/>
    <w:rsid w:val="00A40EB7"/>
    <w:rsid w:val="00A41191"/>
    <w:rsid w:val="00A4129A"/>
    <w:rsid w:val="00A413AD"/>
    <w:rsid w:val="00A41742"/>
    <w:rsid w:val="00A419B1"/>
    <w:rsid w:val="00A41CFC"/>
    <w:rsid w:val="00A42024"/>
    <w:rsid w:val="00A420E6"/>
    <w:rsid w:val="00A42216"/>
    <w:rsid w:val="00A42A4D"/>
    <w:rsid w:val="00A42CC5"/>
    <w:rsid w:val="00A42D9C"/>
    <w:rsid w:val="00A4311F"/>
    <w:rsid w:val="00A4317F"/>
    <w:rsid w:val="00A43182"/>
    <w:rsid w:val="00A43206"/>
    <w:rsid w:val="00A43AF4"/>
    <w:rsid w:val="00A43F77"/>
    <w:rsid w:val="00A44277"/>
    <w:rsid w:val="00A44490"/>
    <w:rsid w:val="00A4449D"/>
    <w:rsid w:val="00A44778"/>
    <w:rsid w:val="00A44A5A"/>
    <w:rsid w:val="00A44E52"/>
    <w:rsid w:val="00A44E84"/>
    <w:rsid w:val="00A4502A"/>
    <w:rsid w:val="00A452DF"/>
    <w:rsid w:val="00A45389"/>
    <w:rsid w:val="00A45674"/>
    <w:rsid w:val="00A45780"/>
    <w:rsid w:val="00A45D58"/>
    <w:rsid w:val="00A461E9"/>
    <w:rsid w:val="00A46527"/>
    <w:rsid w:val="00A4656C"/>
    <w:rsid w:val="00A4665C"/>
    <w:rsid w:val="00A46678"/>
    <w:rsid w:val="00A46C6B"/>
    <w:rsid w:val="00A46D4B"/>
    <w:rsid w:val="00A46DFE"/>
    <w:rsid w:val="00A471F4"/>
    <w:rsid w:val="00A475E6"/>
    <w:rsid w:val="00A47904"/>
    <w:rsid w:val="00A479B3"/>
    <w:rsid w:val="00A479EB"/>
    <w:rsid w:val="00A47DAB"/>
    <w:rsid w:val="00A47E69"/>
    <w:rsid w:val="00A50003"/>
    <w:rsid w:val="00A504B1"/>
    <w:rsid w:val="00A50507"/>
    <w:rsid w:val="00A508A6"/>
    <w:rsid w:val="00A50E51"/>
    <w:rsid w:val="00A51103"/>
    <w:rsid w:val="00A51120"/>
    <w:rsid w:val="00A51250"/>
    <w:rsid w:val="00A51511"/>
    <w:rsid w:val="00A51572"/>
    <w:rsid w:val="00A5164B"/>
    <w:rsid w:val="00A51D09"/>
    <w:rsid w:val="00A51E71"/>
    <w:rsid w:val="00A51FDE"/>
    <w:rsid w:val="00A5250C"/>
    <w:rsid w:val="00A52693"/>
    <w:rsid w:val="00A52B0F"/>
    <w:rsid w:val="00A536D1"/>
    <w:rsid w:val="00A53717"/>
    <w:rsid w:val="00A5390B"/>
    <w:rsid w:val="00A53D1F"/>
    <w:rsid w:val="00A53E21"/>
    <w:rsid w:val="00A540C8"/>
    <w:rsid w:val="00A54813"/>
    <w:rsid w:val="00A54DF5"/>
    <w:rsid w:val="00A54DFC"/>
    <w:rsid w:val="00A54E9A"/>
    <w:rsid w:val="00A551EF"/>
    <w:rsid w:val="00A55551"/>
    <w:rsid w:val="00A55738"/>
    <w:rsid w:val="00A56308"/>
    <w:rsid w:val="00A56452"/>
    <w:rsid w:val="00A56F1E"/>
    <w:rsid w:val="00A575B9"/>
    <w:rsid w:val="00A5782D"/>
    <w:rsid w:val="00A57E1B"/>
    <w:rsid w:val="00A57E96"/>
    <w:rsid w:val="00A6039B"/>
    <w:rsid w:val="00A604EC"/>
    <w:rsid w:val="00A604ED"/>
    <w:rsid w:val="00A606DC"/>
    <w:rsid w:val="00A6071A"/>
    <w:rsid w:val="00A6075F"/>
    <w:rsid w:val="00A6099F"/>
    <w:rsid w:val="00A609ED"/>
    <w:rsid w:val="00A60A6D"/>
    <w:rsid w:val="00A60B4B"/>
    <w:rsid w:val="00A60BFB"/>
    <w:rsid w:val="00A60C0F"/>
    <w:rsid w:val="00A60E63"/>
    <w:rsid w:val="00A60FBF"/>
    <w:rsid w:val="00A61141"/>
    <w:rsid w:val="00A611C0"/>
    <w:rsid w:val="00A61226"/>
    <w:rsid w:val="00A6122E"/>
    <w:rsid w:val="00A615DB"/>
    <w:rsid w:val="00A616D0"/>
    <w:rsid w:val="00A616F1"/>
    <w:rsid w:val="00A61FA8"/>
    <w:rsid w:val="00A62060"/>
    <w:rsid w:val="00A62209"/>
    <w:rsid w:val="00A62258"/>
    <w:rsid w:val="00A62494"/>
    <w:rsid w:val="00A6253B"/>
    <w:rsid w:val="00A628D6"/>
    <w:rsid w:val="00A62ADC"/>
    <w:rsid w:val="00A62E7E"/>
    <w:rsid w:val="00A62F66"/>
    <w:rsid w:val="00A63315"/>
    <w:rsid w:val="00A633D5"/>
    <w:rsid w:val="00A633F6"/>
    <w:rsid w:val="00A63498"/>
    <w:rsid w:val="00A63BE2"/>
    <w:rsid w:val="00A63CE6"/>
    <w:rsid w:val="00A63EC1"/>
    <w:rsid w:val="00A6408A"/>
    <w:rsid w:val="00A64163"/>
    <w:rsid w:val="00A64848"/>
    <w:rsid w:val="00A6505C"/>
    <w:rsid w:val="00A65069"/>
    <w:rsid w:val="00A65175"/>
    <w:rsid w:val="00A653C5"/>
    <w:rsid w:val="00A656DA"/>
    <w:rsid w:val="00A657C6"/>
    <w:rsid w:val="00A65BBE"/>
    <w:rsid w:val="00A65CD3"/>
    <w:rsid w:val="00A65EC3"/>
    <w:rsid w:val="00A65EED"/>
    <w:rsid w:val="00A65FD9"/>
    <w:rsid w:val="00A661C2"/>
    <w:rsid w:val="00A661D1"/>
    <w:rsid w:val="00A665A7"/>
    <w:rsid w:val="00A667A0"/>
    <w:rsid w:val="00A667C0"/>
    <w:rsid w:val="00A66906"/>
    <w:rsid w:val="00A66AE3"/>
    <w:rsid w:val="00A66C80"/>
    <w:rsid w:val="00A66C84"/>
    <w:rsid w:val="00A66E0D"/>
    <w:rsid w:val="00A672D0"/>
    <w:rsid w:val="00A67794"/>
    <w:rsid w:val="00A677C4"/>
    <w:rsid w:val="00A67942"/>
    <w:rsid w:val="00A67B75"/>
    <w:rsid w:val="00A67DF4"/>
    <w:rsid w:val="00A67EA0"/>
    <w:rsid w:val="00A7022B"/>
    <w:rsid w:val="00A70238"/>
    <w:rsid w:val="00A704A1"/>
    <w:rsid w:val="00A704BE"/>
    <w:rsid w:val="00A704E0"/>
    <w:rsid w:val="00A70566"/>
    <w:rsid w:val="00A706B6"/>
    <w:rsid w:val="00A70E67"/>
    <w:rsid w:val="00A70F0D"/>
    <w:rsid w:val="00A711C4"/>
    <w:rsid w:val="00A7126B"/>
    <w:rsid w:val="00A714FD"/>
    <w:rsid w:val="00A71584"/>
    <w:rsid w:val="00A716F2"/>
    <w:rsid w:val="00A718FF"/>
    <w:rsid w:val="00A71C04"/>
    <w:rsid w:val="00A71F02"/>
    <w:rsid w:val="00A71FD7"/>
    <w:rsid w:val="00A7237F"/>
    <w:rsid w:val="00A726C1"/>
    <w:rsid w:val="00A726D4"/>
    <w:rsid w:val="00A727B4"/>
    <w:rsid w:val="00A72A55"/>
    <w:rsid w:val="00A72AC3"/>
    <w:rsid w:val="00A72E79"/>
    <w:rsid w:val="00A7300A"/>
    <w:rsid w:val="00A736FB"/>
    <w:rsid w:val="00A73991"/>
    <w:rsid w:val="00A739CA"/>
    <w:rsid w:val="00A74030"/>
    <w:rsid w:val="00A74244"/>
    <w:rsid w:val="00A743DD"/>
    <w:rsid w:val="00A747F5"/>
    <w:rsid w:val="00A74BBB"/>
    <w:rsid w:val="00A74BE9"/>
    <w:rsid w:val="00A74C7A"/>
    <w:rsid w:val="00A750D3"/>
    <w:rsid w:val="00A75446"/>
    <w:rsid w:val="00A75562"/>
    <w:rsid w:val="00A75622"/>
    <w:rsid w:val="00A7565B"/>
    <w:rsid w:val="00A75889"/>
    <w:rsid w:val="00A75C28"/>
    <w:rsid w:val="00A75C76"/>
    <w:rsid w:val="00A7622C"/>
    <w:rsid w:val="00A7691F"/>
    <w:rsid w:val="00A7698A"/>
    <w:rsid w:val="00A76B90"/>
    <w:rsid w:val="00A76CCD"/>
    <w:rsid w:val="00A76E86"/>
    <w:rsid w:val="00A77049"/>
    <w:rsid w:val="00A770C4"/>
    <w:rsid w:val="00A7730C"/>
    <w:rsid w:val="00A773A6"/>
    <w:rsid w:val="00A773FF"/>
    <w:rsid w:val="00A7748C"/>
    <w:rsid w:val="00A775DE"/>
    <w:rsid w:val="00A7761A"/>
    <w:rsid w:val="00A776F7"/>
    <w:rsid w:val="00A77708"/>
    <w:rsid w:val="00A77775"/>
    <w:rsid w:val="00A7797B"/>
    <w:rsid w:val="00A8007E"/>
    <w:rsid w:val="00A8009A"/>
    <w:rsid w:val="00A80314"/>
    <w:rsid w:val="00A80499"/>
    <w:rsid w:val="00A80521"/>
    <w:rsid w:val="00A8065A"/>
    <w:rsid w:val="00A80869"/>
    <w:rsid w:val="00A80A10"/>
    <w:rsid w:val="00A80B82"/>
    <w:rsid w:val="00A80CA8"/>
    <w:rsid w:val="00A80D10"/>
    <w:rsid w:val="00A80D51"/>
    <w:rsid w:val="00A80EFC"/>
    <w:rsid w:val="00A8110F"/>
    <w:rsid w:val="00A8129E"/>
    <w:rsid w:val="00A81AA7"/>
    <w:rsid w:val="00A81CEA"/>
    <w:rsid w:val="00A81FDD"/>
    <w:rsid w:val="00A8271B"/>
    <w:rsid w:val="00A8289E"/>
    <w:rsid w:val="00A82954"/>
    <w:rsid w:val="00A82D20"/>
    <w:rsid w:val="00A82D8B"/>
    <w:rsid w:val="00A8304A"/>
    <w:rsid w:val="00A830E4"/>
    <w:rsid w:val="00A83128"/>
    <w:rsid w:val="00A8322E"/>
    <w:rsid w:val="00A83349"/>
    <w:rsid w:val="00A83439"/>
    <w:rsid w:val="00A83814"/>
    <w:rsid w:val="00A83AA7"/>
    <w:rsid w:val="00A83AD7"/>
    <w:rsid w:val="00A83E27"/>
    <w:rsid w:val="00A842C9"/>
    <w:rsid w:val="00A843D6"/>
    <w:rsid w:val="00A847E9"/>
    <w:rsid w:val="00A84B87"/>
    <w:rsid w:val="00A84D0E"/>
    <w:rsid w:val="00A84D15"/>
    <w:rsid w:val="00A84E18"/>
    <w:rsid w:val="00A84E6D"/>
    <w:rsid w:val="00A84F11"/>
    <w:rsid w:val="00A84F22"/>
    <w:rsid w:val="00A85154"/>
    <w:rsid w:val="00A85182"/>
    <w:rsid w:val="00A852BC"/>
    <w:rsid w:val="00A855D6"/>
    <w:rsid w:val="00A859E4"/>
    <w:rsid w:val="00A85A67"/>
    <w:rsid w:val="00A85D80"/>
    <w:rsid w:val="00A86122"/>
    <w:rsid w:val="00A86174"/>
    <w:rsid w:val="00A86221"/>
    <w:rsid w:val="00A863FE"/>
    <w:rsid w:val="00A8642B"/>
    <w:rsid w:val="00A867EF"/>
    <w:rsid w:val="00A868F2"/>
    <w:rsid w:val="00A872B8"/>
    <w:rsid w:val="00A8780F"/>
    <w:rsid w:val="00A879BD"/>
    <w:rsid w:val="00A87D70"/>
    <w:rsid w:val="00A90022"/>
    <w:rsid w:val="00A90333"/>
    <w:rsid w:val="00A9047B"/>
    <w:rsid w:val="00A9066F"/>
    <w:rsid w:val="00A90920"/>
    <w:rsid w:val="00A90BAC"/>
    <w:rsid w:val="00A90D82"/>
    <w:rsid w:val="00A9128A"/>
    <w:rsid w:val="00A912B5"/>
    <w:rsid w:val="00A9162C"/>
    <w:rsid w:val="00A9168F"/>
    <w:rsid w:val="00A919C7"/>
    <w:rsid w:val="00A91AD1"/>
    <w:rsid w:val="00A91B9D"/>
    <w:rsid w:val="00A91C5E"/>
    <w:rsid w:val="00A91E32"/>
    <w:rsid w:val="00A9206C"/>
    <w:rsid w:val="00A92403"/>
    <w:rsid w:val="00A9271C"/>
    <w:rsid w:val="00A928F4"/>
    <w:rsid w:val="00A929A4"/>
    <w:rsid w:val="00A92C75"/>
    <w:rsid w:val="00A92D94"/>
    <w:rsid w:val="00A92FA5"/>
    <w:rsid w:val="00A9319D"/>
    <w:rsid w:val="00A931E8"/>
    <w:rsid w:val="00A93269"/>
    <w:rsid w:val="00A93621"/>
    <w:rsid w:val="00A93719"/>
    <w:rsid w:val="00A93843"/>
    <w:rsid w:val="00A9392E"/>
    <w:rsid w:val="00A939EB"/>
    <w:rsid w:val="00A93BE7"/>
    <w:rsid w:val="00A93D61"/>
    <w:rsid w:val="00A942BB"/>
    <w:rsid w:val="00A9457F"/>
    <w:rsid w:val="00A945D9"/>
    <w:rsid w:val="00A9477F"/>
    <w:rsid w:val="00A94E4B"/>
    <w:rsid w:val="00A9562E"/>
    <w:rsid w:val="00A96098"/>
    <w:rsid w:val="00A960A6"/>
    <w:rsid w:val="00A96464"/>
    <w:rsid w:val="00A966FC"/>
    <w:rsid w:val="00A96B29"/>
    <w:rsid w:val="00A96C3B"/>
    <w:rsid w:val="00A96F4E"/>
    <w:rsid w:val="00A97060"/>
    <w:rsid w:val="00A97286"/>
    <w:rsid w:val="00A974B8"/>
    <w:rsid w:val="00A9777D"/>
    <w:rsid w:val="00A97844"/>
    <w:rsid w:val="00A97BD6"/>
    <w:rsid w:val="00A97C42"/>
    <w:rsid w:val="00A97CA5"/>
    <w:rsid w:val="00A97DA4"/>
    <w:rsid w:val="00A97E12"/>
    <w:rsid w:val="00AA0325"/>
    <w:rsid w:val="00AA06D2"/>
    <w:rsid w:val="00AA092E"/>
    <w:rsid w:val="00AA0B35"/>
    <w:rsid w:val="00AA0D68"/>
    <w:rsid w:val="00AA0FDD"/>
    <w:rsid w:val="00AA127F"/>
    <w:rsid w:val="00AA156E"/>
    <w:rsid w:val="00AA1B58"/>
    <w:rsid w:val="00AA1D82"/>
    <w:rsid w:val="00AA1EE4"/>
    <w:rsid w:val="00AA1F00"/>
    <w:rsid w:val="00AA260B"/>
    <w:rsid w:val="00AA27AD"/>
    <w:rsid w:val="00AA2877"/>
    <w:rsid w:val="00AA2A1D"/>
    <w:rsid w:val="00AA2B46"/>
    <w:rsid w:val="00AA2C7A"/>
    <w:rsid w:val="00AA2D63"/>
    <w:rsid w:val="00AA2E39"/>
    <w:rsid w:val="00AA329A"/>
    <w:rsid w:val="00AA36CF"/>
    <w:rsid w:val="00AA377B"/>
    <w:rsid w:val="00AA37C6"/>
    <w:rsid w:val="00AA37F5"/>
    <w:rsid w:val="00AA384D"/>
    <w:rsid w:val="00AA3B10"/>
    <w:rsid w:val="00AA3E94"/>
    <w:rsid w:val="00AA4022"/>
    <w:rsid w:val="00AA4051"/>
    <w:rsid w:val="00AA42B8"/>
    <w:rsid w:val="00AA4302"/>
    <w:rsid w:val="00AA4676"/>
    <w:rsid w:val="00AA47EC"/>
    <w:rsid w:val="00AA4C4E"/>
    <w:rsid w:val="00AA5107"/>
    <w:rsid w:val="00AA58BE"/>
    <w:rsid w:val="00AA594F"/>
    <w:rsid w:val="00AA59A8"/>
    <w:rsid w:val="00AA5D6B"/>
    <w:rsid w:val="00AA5FD8"/>
    <w:rsid w:val="00AA622E"/>
    <w:rsid w:val="00AA6394"/>
    <w:rsid w:val="00AA6640"/>
    <w:rsid w:val="00AA66F3"/>
    <w:rsid w:val="00AA6C47"/>
    <w:rsid w:val="00AA6FCE"/>
    <w:rsid w:val="00AA7143"/>
    <w:rsid w:val="00AA735A"/>
    <w:rsid w:val="00AA77C2"/>
    <w:rsid w:val="00AA7970"/>
    <w:rsid w:val="00AA7AF5"/>
    <w:rsid w:val="00AB00D7"/>
    <w:rsid w:val="00AB02D2"/>
    <w:rsid w:val="00AB05ED"/>
    <w:rsid w:val="00AB0883"/>
    <w:rsid w:val="00AB0B8D"/>
    <w:rsid w:val="00AB0CD3"/>
    <w:rsid w:val="00AB0D6F"/>
    <w:rsid w:val="00AB0FF6"/>
    <w:rsid w:val="00AB105B"/>
    <w:rsid w:val="00AB10EF"/>
    <w:rsid w:val="00AB113E"/>
    <w:rsid w:val="00AB1359"/>
    <w:rsid w:val="00AB1A8A"/>
    <w:rsid w:val="00AB1BC4"/>
    <w:rsid w:val="00AB206B"/>
    <w:rsid w:val="00AB20DC"/>
    <w:rsid w:val="00AB224E"/>
    <w:rsid w:val="00AB225C"/>
    <w:rsid w:val="00AB24BA"/>
    <w:rsid w:val="00AB2565"/>
    <w:rsid w:val="00AB25F6"/>
    <w:rsid w:val="00AB27A7"/>
    <w:rsid w:val="00AB2870"/>
    <w:rsid w:val="00AB28C8"/>
    <w:rsid w:val="00AB2946"/>
    <w:rsid w:val="00AB2B23"/>
    <w:rsid w:val="00AB2B29"/>
    <w:rsid w:val="00AB2EDC"/>
    <w:rsid w:val="00AB305E"/>
    <w:rsid w:val="00AB3161"/>
    <w:rsid w:val="00AB39D7"/>
    <w:rsid w:val="00AB3A83"/>
    <w:rsid w:val="00AB3B82"/>
    <w:rsid w:val="00AB3F0F"/>
    <w:rsid w:val="00AB3FB0"/>
    <w:rsid w:val="00AB418B"/>
    <w:rsid w:val="00AB44A9"/>
    <w:rsid w:val="00AB4719"/>
    <w:rsid w:val="00AB4916"/>
    <w:rsid w:val="00AB4AB4"/>
    <w:rsid w:val="00AB4D3C"/>
    <w:rsid w:val="00AB4DEE"/>
    <w:rsid w:val="00AB54CB"/>
    <w:rsid w:val="00AB55B5"/>
    <w:rsid w:val="00AB57C5"/>
    <w:rsid w:val="00AB5847"/>
    <w:rsid w:val="00AB5A4C"/>
    <w:rsid w:val="00AB5F2B"/>
    <w:rsid w:val="00AB5F41"/>
    <w:rsid w:val="00AB606D"/>
    <w:rsid w:val="00AB6123"/>
    <w:rsid w:val="00AB6A01"/>
    <w:rsid w:val="00AB6B81"/>
    <w:rsid w:val="00AB6D13"/>
    <w:rsid w:val="00AB6DD5"/>
    <w:rsid w:val="00AB6DF7"/>
    <w:rsid w:val="00AB6E16"/>
    <w:rsid w:val="00AB71D6"/>
    <w:rsid w:val="00AB71EE"/>
    <w:rsid w:val="00AB75C9"/>
    <w:rsid w:val="00AB7763"/>
    <w:rsid w:val="00AB77FD"/>
    <w:rsid w:val="00AB7896"/>
    <w:rsid w:val="00AB78B9"/>
    <w:rsid w:val="00AB7C75"/>
    <w:rsid w:val="00AC0781"/>
    <w:rsid w:val="00AC0789"/>
    <w:rsid w:val="00AC09B8"/>
    <w:rsid w:val="00AC0E6D"/>
    <w:rsid w:val="00AC0F80"/>
    <w:rsid w:val="00AC105E"/>
    <w:rsid w:val="00AC139D"/>
    <w:rsid w:val="00AC1447"/>
    <w:rsid w:val="00AC2025"/>
    <w:rsid w:val="00AC2193"/>
    <w:rsid w:val="00AC2A1C"/>
    <w:rsid w:val="00AC2A80"/>
    <w:rsid w:val="00AC3432"/>
    <w:rsid w:val="00AC37F0"/>
    <w:rsid w:val="00AC388D"/>
    <w:rsid w:val="00AC3DAE"/>
    <w:rsid w:val="00AC3E6A"/>
    <w:rsid w:val="00AC4181"/>
    <w:rsid w:val="00AC4251"/>
    <w:rsid w:val="00AC4285"/>
    <w:rsid w:val="00AC448F"/>
    <w:rsid w:val="00AC4708"/>
    <w:rsid w:val="00AC49BD"/>
    <w:rsid w:val="00AC4CA1"/>
    <w:rsid w:val="00AC4E9D"/>
    <w:rsid w:val="00AC4F4C"/>
    <w:rsid w:val="00AC5657"/>
    <w:rsid w:val="00AC57BA"/>
    <w:rsid w:val="00AC5813"/>
    <w:rsid w:val="00AC5D54"/>
    <w:rsid w:val="00AC5DC8"/>
    <w:rsid w:val="00AC5E86"/>
    <w:rsid w:val="00AC5F83"/>
    <w:rsid w:val="00AC62B7"/>
    <w:rsid w:val="00AC651F"/>
    <w:rsid w:val="00AC65B9"/>
    <w:rsid w:val="00AC65F5"/>
    <w:rsid w:val="00AC69F0"/>
    <w:rsid w:val="00AC6CE0"/>
    <w:rsid w:val="00AC6D39"/>
    <w:rsid w:val="00AC6D6F"/>
    <w:rsid w:val="00AC71A1"/>
    <w:rsid w:val="00AC75E0"/>
    <w:rsid w:val="00AC77F7"/>
    <w:rsid w:val="00AC7C27"/>
    <w:rsid w:val="00AC7FB0"/>
    <w:rsid w:val="00AD00A1"/>
    <w:rsid w:val="00AD0191"/>
    <w:rsid w:val="00AD0778"/>
    <w:rsid w:val="00AD0926"/>
    <w:rsid w:val="00AD0A03"/>
    <w:rsid w:val="00AD0AD0"/>
    <w:rsid w:val="00AD0DD8"/>
    <w:rsid w:val="00AD104E"/>
    <w:rsid w:val="00AD1465"/>
    <w:rsid w:val="00AD155A"/>
    <w:rsid w:val="00AD158D"/>
    <w:rsid w:val="00AD1619"/>
    <w:rsid w:val="00AD1D9F"/>
    <w:rsid w:val="00AD1DCD"/>
    <w:rsid w:val="00AD240E"/>
    <w:rsid w:val="00AD2622"/>
    <w:rsid w:val="00AD2A1A"/>
    <w:rsid w:val="00AD2A2D"/>
    <w:rsid w:val="00AD2AB3"/>
    <w:rsid w:val="00AD2BE9"/>
    <w:rsid w:val="00AD2C87"/>
    <w:rsid w:val="00AD2E96"/>
    <w:rsid w:val="00AD318F"/>
    <w:rsid w:val="00AD3344"/>
    <w:rsid w:val="00AD3892"/>
    <w:rsid w:val="00AD3BF0"/>
    <w:rsid w:val="00AD3D91"/>
    <w:rsid w:val="00AD41C5"/>
    <w:rsid w:val="00AD4305"/>
    <w:rsid w:val="00AD45DF"/>
    <w:rsid w:val="00AD48D5"/>
    <w:rsid w:val="00AD4BD0"/>
    <w:rsid w:val="00AD4DAB"/>
    <w:rsid w:val="00AD4F90"/>
    <w:rsid w:val="00AD5211"/>
    <w:rsid w:val="00AD5262"/>
    <w:rsid w:val="00AD55DC"/>
    <w:rsid w:val="00AD599A"/>
    <w:rsid w:val="00AD5A42"/>
    <w:rsid w:val="00AD5E7B"/>
    <w:rsid w:val="00AD5F5C"/>
    <w:rsid w:val="00AD609F"/>
    <w:rsid w:val="00AD617F"/>
    <w:rsid w:val="00AD61B2"/>
    <w:rsid w:val="00AD636B"/>
    <w:rsid w:val="00AD64D9"/>
    <w:rsid w:val="00AD64F6"/>
    <w:rsid w:val="00AD654C"/>
    <w:rsid w:val="00AD69C8"/>
    <w:rsid w:val="00AD6A2A"/>
    <w:rsid w:val="00AD6B46"/>
    <w:rsid w:val="00AD6CA2"/>
    <w:rsid w:val="00AD7298"/>
    <w:rsid w:val="00AD7563"/>
    <w:rsid w:val="00AD773F"/>
    <w:rsid w:val="00AD77B5"/>
    <w:rsid w:val="00AD784B"/>
    <w:rsid w:val="00AD78C1"/>
    <w:rsid w:val="00AD79B1"/>
    <w:rsid w:val="00AD7AB8"/>
    <w:rsid w:val="00AD7B5C"/>
    <w:rsid w:val="00AD7D98"/>
    <w:rsid w:val="00AE0341"/>
    <w:rsid w:val="00AE03FB"/>
    <w:rsid w:val="00AE08B9"/>
    <w:rsid w:val="00AE09EE"/>
    <w:rsid w:val="00AE0A78"/>
    <w:rsid w:val="00AE0C46"/>
    <w:rsid w:val="00AE0D47"/>
    <w:rsid w:val="00AE0E73"/>
    <w:rsid w:val="00AE0F3F"/>
    <w:rsid w:val="00AE107E"/>
    <w:rsid w:val="00AE10EB"/>
    <w:rsid w:val="00AE10F0"/>
    <w:rsid w:val="00AE122E"/>
    <w:rsid w:val="00AE1241"/>
    <w:rsid w:val="00AE1361"/>
    <w:rsid w:val="00AE1373"/>
    <w:rsid w:val="00AE1391"/>
    <w:rsid w:val="00AE188A"/>
    <w:rsid w:val="00AE19F8"/>
    <w:rsid w:val="00AE1BEE"/>
    <w:rsid w:val="00AE206B"/>
    <w:rsid w:val="00AE2B36"/>
    <w:rsid w:val="00AE2B7C"/>
    <w:rsid w:val="00AE2E8C"/>
    <w:rsid w:val="00AE2F15"/>
    <w:rsid w:val="00AE3152"/>
    <w:rsid w:val="00AE31DC"/>
    <w:rsid w:val="00AE3211"/>
    <w:rsid w:val="00AE32A5"/>
    <w:rsid w:val="00AE332F"/>
    <w:rsid w:val="00AE341E"/>
    <w:rsid w:val="00AE34DC"/>
    <w:rsid w:val="00AE3550"/>
    <w:rsid w:val="00AE383B"/>
    <w:rsid w:val="00AE3D22"/>
    <w:rsid w:val="00AE3F48"/>
    <w:rsid w:val="00AE3FF3"/>
    <w:rsid w:val="00AE4138"/>
    <w:rsid w:val="00AE428D"/>
    <w:rsid w:val="00AE451E"/>
    <w:rsid w:val="00AE452C"/>
    <w:rsid w:val="00AE4584"/>
    <w:rsid w:val="00AE4731"/>
    <w:rsid w:val="00AE491D"/>
    <w:rsid w:val="00AE4A47"/>
    <w:rsid w:val="00AE4ACF"/>
    <w:rsid w:val="00AE5899"/>
    <w:rsid w:val="00AE58C9"/>
    <w:rsid w:val="00AE5BD3"/>
    <w:rsid w:val="00AE5C35"/>
    <w:rsid w:val="00AE5E69"/>
    <w:rsid w:val="00AE5FD7"/>
    <w:rsid w:val="00AE623C"/>
    <w:rsid w:val="00AE62A5"/>
    <w:rsid w:val="00AE641B"/>
    <w:rsid w:val="00AE6434"/>
    <w:rsid w:val="00AE6A08"/>
    <w:rsid w:val="00AE6D1D"/>
    <w:rsid w:val="00AE70F9"/>
    <w:rsid w:val="00AE74AD"/>
    <w:rsid w:val="00AE7566"/>
    <w:rsid w:val="00AE77D5"/>
    <w:rsid w:val="00AE77E2"/>
    <w:rsid w:val="00AE78DA"/>
    <w:rsid w:val="00AE7DFE"/>
    <w:rsid w:val="00AE7E46"/>
    <w:rsid w:val="00AF00CA"/>
    <w:rsid w:val="00AF049D"/>
    <w:rsid w:val="00AF04C5"/>
    <w:rsid w:val="00AF05A8"/>
    <w:rsid w:val="00AF098E"/>
    <w:rsid w:val="00AF09BD"/>
    <w:rsid w:val="00AF0A01"/>
    <w:rsid w:val="00AF0D6E"/>
    <w:rsid w:val="00AF1099"/>
    <w:rsid w:val="00AF11E6"/>
    <w:rsid w:val="00AF184F"/>
    <w:rsid w:val="00AF1AB7"/>
    <w:rsid w:val="00AF1E4F"/>
    <w:rsid w:val="00AF20E4"/>
    <w:rsid w:val="00AF2300"/>
    <w:rsid w:val="00AF23A5"/>
    <w:rsid w:val="00AF24C7"/>
    <w:rsid w:val="00AF255C"/>
    <w:rsid w:val="00AF2605"/>
    <w:rsid w:val="00AF2864"/>
    <w:rsid w:val="00AF2AC0"/>
    <w:rsid w:val="00AF2CBD"/>
    <w:rsid w:val="00AF2E19"/>
    <w:rsid w:val="00AF2EEF"/>
    <w:rsid w:val="00AF354E"/>
    <w:rsid w:val="00AF35DE"/>
    <w:rsid w:val="00AF391D"/>
    <w:rsid w:val="00AF3A84"/>
    <w:rsid w:val="00AF3FFA"/>
    <w:rsid w:val="00AF408E"/>
    <w:rsid w:val="00AF439C"/>
    <w:rsid w:val="00AF43D8"/>
    <w:rsid w:val="00AF4502"/>
    <w:rsid w:val="00AF4509"/>
    <w:rsid w:val="00AF4786"/>
    <w:rsid w:val="00AF4A07"/>
    <w:rsid w:val="00AF4A4B"/>
    <w:rsid w:val="00AF4BF7"/>
    <w:rsid w:val="00AF4C57"/>
    <w:rsid w:val="00AF4D85"/>
    <w:rsid w:val="00AF4E68"/>
    <w:rsid w:val="00AF518B"/>
    <w:rsid w:val="00AF519A"/>
    <w:rsid w:val="00AF5691"/>
    <w:rsid w:val="00AF5A2F"/>
    <w:rsid w:val="00AF5FD1"/>
    <w:rsid w:val="00AF6038"/>
    <w:rsid w:val="00AF65D4"/>
    <w:rsid w:val="00AF66EC"/>
    <w:rsid w:val="00AF6A36"/>
    <w:rsid w:val="00AF6BDF"/>
    <w:rsid w:val="00AF6C96"/>
    <w:rsid w:val="00AF6CDE"/>
    <w:rsid w:val="00AF701A"/>
    <w:rsid w:val="00AF73AE"/>
    <w:rsid w:val="00AF73B2"/>
    <w:rsid w:val="00AF7729"/>
    <w:rsid w:val="00AF792E"/>
    <w:rsid w:val="00AF7945"/>
    <w:rsid w:val="00AF7E88"/>
    <w:rsid w:val="00B000C3"/>
    <w:rsid w:val="00B0029E"/>
    <w:rsid w:val="00B002A3"/>
    <w:rsid w:val="00B005B3"/>
    <w:rsid w:val="00B00872"/>
    <w:rsid w:val="00B00A21"/>
    <w:rsid w:val="00B00B93"/>
    <w:rsid w:val="00B00D88"/>
    <w:rsid w:val="00B010FE"/>
    <w:rsid w:val="00B011E6"/>
    <w:rsid w:val="00B01387"/>
    <w:rsid w:val="00B018E9"/>
    <w:rsid w:val="00B0192F"/>
    <w:rsid w:val="00B019E5"/>
    <w:rsid w:val="00B01B17"/>
    <w:rsid w:val="00B01BDD"/>
    <w:rsid w:val="00B01E22"/>
    <w:rsid w:val="00B01E79"/>
    <w:rsid w:val="00B02094"/>
    <w:rsid w:val="00B02BE9"/>
    <w:rsid w:val="00B02FE6"/>
    <w:rsid w:val="00B03107"/>
    <w:rsid w:val="00B0352C"/>
    <w:rsid w:val="00B03692"/>
    <w:rsid w:val="00B03A21"/>
    <w:rsid w:val="00B03EB8"/>
    <w:rsid w:val="00B04016"/>
    <w:rsid w:val="00B04213"/>
    <w:rsid w:val="00B04866"/>
    <w:rsid w:val="00B04A17"/>
    <w:rsid w:val="00B051DB"/>
    <w:rsid w:val="00B05258"/>
    <w:rsid w:val="00B05297"/>
    <w:rsid w:val="00B055D4"/>
    <w:rsid w:val="00B055D8"/>
    <w:rsid w:val="00B05781"/>
    <w:rsid w:val="00B05AC3"/>
    <w:rsid w:val="00B05BF7"/>
    <w:rsid w:val="00B05DB5"/>
    <w:rsid w:val="00B060E6"/>
    <w:rsid w:val="00B06207"/>
    <w:rsid w:val="00B06261"/>
    <w:rsid w:val="00B06626"/>
    <w:rsid w:val="00B06A03"/>
    <w:rsid w:val="00B06B27"/>
    <w:rsid w:val="00B06D61"/>
    <w:rsid w:val="00B06EF0"/>
    <w:rsid w:val="00B06F08"/>
    <w:rsid w:val="00B07028"/>
    <w:rsid w:val="00B071FA"/>
    <w:rsid w:val="00B0742F"/>
    <w:rsid w:val="00B075C0"/>
    <w:rsid w:val="00B07ACF"/>
    <w:rsid w:val="00B07B49"/>
    <w:rsid w:val="00B07BCD"/>
    <w:rsid w:val="00B10804"/>
    <w:rsid w:val="00B1134A"/>
    <w:rsid w:val="00B11690"/>
    <w:rsid w:val="00B11CE2"/>
    <w:rsid w:val="00B1216E"/>
    <w:rsid w:val="00B124E2"/>
    <w:rsid w:val="00B125C9"/>
    <w:rsid w:val="00B12805"/>
    <w:rsid w:val="00B12A67"/>
    <w:rsid w:val="00B12C7D"/>
    <w:rsid w:val="00B12C82"/>
    <w:rsid w:val="00B13446"/>
    <w:rsid w:val="00B134CE"/>
    <w:rsid w:val="00B13702"/>
    <w:rsid w:val="00B13905"/>
    <w:rsid w:val="00B13A41"/>
    <w:rsid w:val="00B14005"/>
    <w:rsid w:val="00B143BB"/>
    <w:rsid w:val="00B14403"/>
    <w:rsid w:val="00B14411"/>
    <w:rsid w:val="00B1448A"/>
    <w:rsid w:val="00B148D4"/>
    <w:rsid w:val="00B1490F"/>
    <w:rsid w:val="00B14B92"/>
    <w:rsid w:val="00B14D41"/>
    <w:rsid w:val="00B15421"/>
    <w:rsid w:val="00B15B24"/>
    <w:rsid w:val="00B15E4D"/>
    <w:rsid w:val="00B15F4E"/>
    <w:rsid w:val="00B164D7"/>
    <w:rsid w:val="00B16587"/>
    <w:rsid w:val="00B1670C"/>
    <w:rsid w:val="00B16758"/>
    <w:rsid w:val="00B1686D"/>
    <w:rsid w:val="00B16A8B"/>
    <w:rsid w:val="00B16AE3"/>
    <w:rsid w:val="00B16C1E"/>
    <w:rsid w:val="00B16D67"/>
    <w:rsid w:val="00B16EF4"/>
    <w:rsid w:val="00B16F1E"/>
    <w:rsid w:val="00B17152"/>
    <w:rsid w:val="00B17692"/>
    <w:rsid w:val="00B17B78"/>
    <w:rsid w:val="00B17C4B"/>
    <w:rsid w:val="00B200B9"/>
    <w:rsid w:val="00B200D2"/>
    <w:rsid w:val="00B2010F"/>
    <w:rsid w:val="00B2013F"/>
    <w:rsid w:val="00B201F1"/>
    <w:rsid w:val="00B201FA"/>
    <w:rsid w:val="00B203A5"/>
    <w:rsid w:val="00B2041C"/>
    <w:rsid w:val="00B204D7"/>
    <w:rsid w:val="00B208F8"/>
    <w:rsid w:val="00B20A07"/>
    <w:rsid w:val="00B21118"/>
    <w:rsid w:val="00B2117A"/>
    <w:rsid w:val="00B21260"/>
    <w:rsid w:val="00B21759"/>
    <w:rsid w:val="00B21ECF"/>
    <w:rsid w:val="00B22183"/>
    <w:rsid w:val="00B226F9"/>
    <w:rsid w:val="00B2284A"/>
    <w:rsid w:val="00B22D0F"/>
    <w:rsid w:val="00B2323D"/>
    <w:rsid w:val="00B23447"/>
    <w:rsid w:val="00B23554"/>
    <w:rsid w:val="00B235B6"/>
    <w:rsid w:val="00B23672"/>
    <w:rsid w:val="00B23799"/>
    <w:rsid w:val="00B23885"/>
    <w:rsid w:val="00B239AD"/>
    <w:rsid w:val="00B23C14"/>
    <w:rsid w:val="00B23C24"/>
    <w:rsid w:val="00B23D7C"/>
    <w:rsid w:val="00B23FE0"/>
    <w:rsid w:val="00B24101"/>
    <w:rsid w:val="00B2411F"/>
    <w:rsid w:val="00B2434A"/>
    <w:rsid w:val="00B243BD"/>
    <w:rsid w:val="00B24419"/>
    <w:rsid w:val="00B245BB"/>
    <w:rsid w:val="00B24744"/>
    <w:rsid w:val="00B24A46"/>
    <w:rsid w:val="00B24AFF"/>
    <w:rsid w:val="00B24B8A"/>
    <w:rsid w:val="00B24D99"/>
    <w:rsid w:val="00B24E7D"/>
    <w:rsid w:val="00B24EFD"/>
    <w:rsid w:val="00B251C1"/>
    <w:rsid w:val="00B2533D"/>
    <w:rsid w:val="00B25492"/>
    <w:rsid w:val="00B256E3"/>
    <w:rsid w:val="00B2579E"/>
    <w:rsid w:val="00B25A6E"/>
    <w:rsid w:val="00B25CA5"/>
    <w:rsid w:val="00B25D4C"/>
    <w:rsid w:val="00B25EDE"/>
    <w:rsid w:val="00B25F02"/>
    <w:rsid w:val="00B262C7"/>
    <w:rsid w:val="00B269B7"/>
    <w:rsid w:val="00B26D2B"/>
    <w:rsid w:val="00B27148"/>
    <w:rsid w:val="00B271CA"/>
    <w:rsid w:val="00B272D6"/>
    <w:rsid w:val="00B273A0"/>
    <w:rsid w:val="00B2757D"/>
    <w:rsid w:val="00B2777A"/>
    <w:rsid w:val="00B2796A"/>
    <w:rsid w:val="00B279E5"/>
    <w:rsid w:val="00B27B9B"/>
    <w:rsid w:val="00B27F1B"/>
    <w:rsid w:val="00B3062F"/>
    <w:rsid w:val="00B30B91"/>
    <w:rsid w:val="00B31052"/>
    <w:rsid w:val="00B313AB"/>
    <w:rsid w:val="00B314B2"/>
    <w:rsid w:val="00B314DA"/>
    <w:rsid w:val="00B316CC"/>
    <w:rsid w:val="00B31D68"/>
    <w:rsid w:val="00B31D8B"/>
    <w:rsid w:val="00B31F2D"/>
    <w:rsid w:val="00B320EF"/>
    <w:rsid w:val="00B328D7"/>
    <w:rsid w:val="00B32A95"/>
    <w:rsid w:val="00B32C64"/>
    <w:rsid w:val="00B32E07"/>
    <w:rsid w:val="00B32E5F"/>
    <w:rsid w:val="00B33024"/>
    <w:rsid w:val="00B333AA"/>
    <w:rsid w:val="00B3356A"/>
    <w:rsid w:val="00B33612"/>
    <w:rsid w:val="00B337D1"/>
    <w:rsid w:val="00B337D6"/>
    <w:rsid w:val="00B33866"/>
    <w:rsid w:val="00B33C39"/>
    <w:rsid w:val="00B33D5B"/>
    <w:rsid w:val="00B34015"/>
    <w:rsid w:val="00B343FA"/>
    <w:rsid w:val="00B3441D"/>
    <w:rsid w:val="00B344B6"/>
    <w:rsid w:val="00B345C8"/>
    <w:rsid w:val="00B34985"/>
    <w:rsid w:val="00B34D72"/>
    <w:rsid w:val="00B351C4"/>
    <w:rsid w:val="00B353D1"/>
    <w:rsid w:val="00B3556B"/>
    <w:rsid w:val="00B35810"/>
    <w:rsid w:val="00B35888"/>
    <w:rsid w:val="00B35CB4"/>
    <w:rsid w:val="00B36B95"/>
    <w:rsid w:val="00B36BDA"/>
    <w:rsid w:val="00B36D1C"/>
    <w:rsid w:val="00B36DFE"/>
    <w:rsid w:val="00B37119"/>
    <w:rsid w:val="00B3716C"/>
    <w:rsid w:val="00B3754D"/>
    <w:rsid w:val="00B377A2"/>
    <w:rsid w:val="00B37995"/>
    <w:rsid w:val="00B37E29"/>
    <w:rsid w:val="00B37EF3"/>
    <w:rsid w:val="00B37FDF"/>
    <w:rsid w:val="00B40727"/>
    <w:rsid w:val="00B40BA5"/>
    <w:rsid w:val="00B40BDC"/>
    <w:rsid w:val="00B40C60"/>
    <w:rsid w:val="00B40DD5"/>
    <w:rsid w:val="00B40EFF"/>
    <w:rsid w:val="00B40FC6"/>
    <w:rsid w:val="00B41097"/>
    <w:rsid w:val="00B411FA"/>
    <w:rsid w:val="00B41321"/>
    <w:rsid w:val="00B41C98"/>
    <w:rsid w:val="00B41DA8"/>
    <w:rsid w:val="00B42068"/>
    <w:rsid w:val="00B42102"/>
    <w:rsid w:val="00B42321"/>
    <w:rsid w:val="00B42472"/>
    <w:rsid w:val="00B428A1"/>
    <w:rsid w:val="00B42E49"/>
    <w:rsid w:val="00B42F5C"/>
    <w:rsid w:val="00B42F9E"/>
    <w:rsid w:val="00B43114"/>
    <w:rsid w:val="00B43150"/>
    <w:rsid w:val="00B431FD"/>
    <w:rsid w:val="00B432B5"/>
    <w:rsid w:val="00B439E0"/>
    <w:rsid w:val="00B43B37"/>
    <w:rsid w:val="00B43B47"/>
    <w:rsid w:val="00B43C3F"/>
    <w:rsid w:val="00B44092"/>
    <w:rsid w:val="00B44152"/>
    <w:rsid w:val="00B4445E"/>
    <w:rsid w:val="00B444A3"/>
    <w:rsid w:val="00B445A9"/>
    <w:rsid w:val="00B445F1"/>
    <w:rsid w:val="00B446B5"/>
    <w:rsid w:val="00B446C8"/>
    <w:rsid w:val="00B4472B"/>
    <w:rsid w:val="00B4481B"/>
    <w:rsid w:val="00B44867"/>
    <w:rsid w:val="00B449A3"/>
    <w:rsid w:val="00B449EB"/>
    <w:rsid w:val="00B44A30"/>
    <w:rsid w:val="00B44C99"/>
    <w:rsid w:val="00B4505D"/>
    <w:rsid w:val="00B45089"/>
    <w:rsid w:val="00B45120"/>
    <w:rsid w:val="00B451B2"/>
    <w:rsid w:val="00B452A2"/>
    <w:rsid w:val="00B45366"/>
    <w:rsid w:val="00B454D4"/>
    <w:rsid w:val="00B45663"/>
    <w:rsid w:val="00B4581C"/>
    <w:rsid w:val="00B458C9"/>
    <w:rsid w:val="00B45985"/>
    <w:rsid w:val="00B45A8D"/>
    <w:rsid w:val="00B45F34"/>
    <w:rsid w:val="00B467F4"/>
    <w:rsid w:val="00B46943"/>
    <w:rsid w:val="00B46EC1"/>
    <w:rsid w:val="00B47130"/>
    <w:rsid w:val="00B471EE"/>
    <w:rsid w:val="00B4779F"/>
    <w:rsid w:val="00B479E1"/>
    <w:rsid w:val="00B47ACD"/>
    <w:rsid w:val="00B47C2F"/>
    <w:rsid w:val="00B47E10"/>
    <w:rsid w:val="00B47EE8"/>
    <w:rsid w:val="00B50369"/>
    <w:rsid w:val="00B5044D"/>
    <w:rsid w:val="00B5052E"/>
    <w:rsid w:val="00B5095B"/>
    <w:rsid w:val="00B50D0B"/>
    <w:rsid w:val="00B50E31"/>
    <w:rsid w:val="00B510DC"/>
    <w:rsid w:val="00B51105"/>
    <w:rsid w:val="00B5114C"/>
    <w:rsid w:val="00B5128D"/>
    <w:rsid w:val="00B513E1"/>
    <w:rsid w:val="00B51731"/>
    <w:rsid w:val="00B517CA"/>
    <w:rsid w:val="00B51B64"/>
    <w:rsid w:val="00B51E42"/>
    <w:rsid w:val="00B5209A"/>
    <w:rsid w:val="00B52325"/>
    <w:rsid w:val="00B52945"/>
    <w:rsid w:val="00B52AA6"/>
    <w:rsid w:val="00B531B8"/>
    <w:rsid w:val="00B532A3"/>
    <w:rsid w:val="00B53359"/>
    <w:rsid w:val="00B53482"/>
    <w:rsid w:val="00B53552"/>
    <w:rsid w:val="00B53631"/>
    <w:rsid w:val="00B53946"/>
    <w:rsid w:val="00B539D8"/>
    <w:rsid w:val="00B53BFE"/>
    <w:rsid w:val="00B53C48"/>
    <w:rsid w:val="00B53F34"/>
    <w:rsid w:val="00B53FA2"/>
    <w:rsid w:val="00B54199"/>
    <w:rsid w:val="00B542E0"/>
    <w:rsid w:val="00B543D9"/>
    <w:rsid w:val="00B54536"/>
    <w:rsid w:val="00B54594"/>
    <w:rsid w:val="00B546B2"/>
    <w:rsid w:val="00B54732"/>
    <w:rsid w:val="00B54C0D"/>
    <w:rsid w:val="00B55348"/>
    <w:rsid w:val="00B5546F"/>
    <w:rsid w:val="00B5558D"/>
    <w:rsid w:val="00B55603"/>
    <w:rsid w:val="00B556AB"/>
    <w:rsid w:val="00B556AE"/>
    <w:rsid w:val="00B55999"/>
    <w:rsid w:val="00B55A1B"/>
    <w:rsid w:val="00B55B50"/>
    <w:rsid w:val="00B55CEF"/>
    <w:rsid w:val="00B55E78"/>
    <w:rsid w:val="00B56192"/>
    <w:rsid w:val="00B56343"/>
    <w:rsid w:val="00B5636D"/>
    <w:rsid w:val="00B56495"/>
    <w:rsid w:val="00B56728"/>
    <w:rsid w:val="00B56ECB"/>
    <w:rsid w:val="00B57062"/>
    <w:rsid w:val="00B572C2"/>
    <w:rsid w:val="00B579C4"/>
    <w:rsid w:val="00B57C99"/>
    <w:rsid w:val="00B57DF3"/>
    <w:rsid w:val="00B6009D"/>
    <w:rsid w:val="00B60126"/>
    <w:rsid w:val="00B60363"/>
    <w:rsid w:val="00B60734"/>
    <w:rsid w:val="00B607F2"/>
    <w:rsid w:val="00B60A25"/>
    <w:rsid w:val="00B60A59"/>
    <w:rsid w:val="00B60ABB"/>
    <w:rsid w:val="00B61238"/>
    <w:rsid w:val="00B612B7"/>
    <w:rsid w:val="00B613E8"/>
    <w:rsid w:val="00B615AF"/>
    <w:rsid w:val="00B615E8"/>
    <w:rsid w:val="00B61915"/>
    <w:rsid w:val="00B62F22"/>
    <w:rsid w:val="00B62F67"/>
    <w:rsid w:val="00B63250"/>
    <w:rsid w:val="00B632AF"/>
    <w:rsid w:val="00B63311"/>
    <w:rsid w:val="00B633EC"/>
    <w:rsid w:val="00B6366E"/>
    <w:rsid w:val="00B638CA"/>
    <w:rsid w:val="00B63994"/>
    <w:rsid w:val="00B639BE"/>
    <w:rsid w:val="00B63A36"/>
    <w:rsid w:val="00B63C67"/>
    <w:rsid w:val="00B63CAD"/>
    <w:rsid w:val="00B63EA4"/>
    <w:rsid w:val="00B64166"/>
    <w:rsid w:val="00B64221"/>
    <w:rsid w:val="00B64284"/>
    <w:rsid w:val="00B644C5"/>
    <w:rsid w:val="00B6481F"/>
    <w:rsid w:val="00B649FF"/>
    <w:rsid w:val="00B64AA8"/>
    <w:rsid w:val="00B64BAB"/>
    <w:rsid w:val="00B64C1B"/>
    <w:rsid w:val="00B64CE9"/>
    <w:rsid w:val="00B64DB5"/>
    <w:rsid w:val="00B655E5"/>
    <w:rsid w:val="00B65B7A"/>
    <w:rsid w:val="00B65DC7"/>
    <w:rsid w:val="00B66096"/>
    <w:rsid w:val="00B660EB"/>
    <w:rsid w:val="00B6614C"/>
    <w:rsid w:val="00B663FD"/>
    <w:rsid w:val="00B664CF"/>
    <w:rsid w:val="00B665EF"/>
    <w:rsid w:val="00B666B2"/>
    <w:rsid w:val="00B6679D"/>
    <w:rsid w:val="00B66BDC"/>
    <w:rsid w:val="00B66E37"/>
    <w:rsid w:val="00B66ED1"/>
    <w:rsid w:val="00B66FC5"/>
    <w:rsid w:val="00B67556"/>
    <w:rsid w:val="00B6757E"/>
    <w:rsid w:val="00B6791D"/>
    <w:rsid w:val="00B67AF4"/>
    <w:rsid w:val="00B67B27"/>
    <w:rsid w:val="00B67F79"/>
    <w:rsid w:val="00B70127"/>
    <w:rsid w:val="00B703C6"/>
    <w:rsid w:val="00B70679"/>
    <w:rsid w:val="00B708BE"/>
    <w:rsid w:val="00B70A81"/>
    <w:rsid w:val="00B70F58"/>
    <w:rsid w:val="00B7108D"/>
    <w:rsid w:val="00B71242"/>
    <w:rsid w:val="00B71426"/>
    <w:rsid w:val="00B714E1"/>
    <w:rsid w:val="00B71679"/>
    <w:rsid w:val="00B71A03"/>
    <w:rsid w:val="00B71C40"/>
    <w:rsid w:val="00B71F58"/>
    <w:rsid w:val="00B720B0"/>
    <w:rsid w:val="00B72216"/>
    <w:rsid w:val="00B728A6"/>
    <w:rsid w:val="00B72967"/>
    <w:rsid w:val="00B72CED"/>
    <w:rsid w:val="00B72DBE"/>
    <w:rsid w:val="00B72E42"/>
    <w:rsid w:val="00B73627"/>
    <w:rsid w:val="00B7374D"/>
    <w:rsid w:val="00B7375C"/>
    <w:rsid w:val="00B73C6C"/>
    <w:rsid w:val="00B73CFA"/>
    <w:rsid w:val="00B7412A"/>
    <w:rsid w:val="00B74189"/>
    <w:rsid w:val="00B744E0"/>
    <w:rsid w:val="00B74649"/>
    <w:rsid w:val="00B74692"/>
    <w:rsid w:val="00B74763"/>
    <w:rsid w:val="00B74818"/>
    <w:rsid w:val="00B74A40"/>
    <w:rsid w:val="00B74E28"/>
    <w:rsid w:val="00B74FBE"/>
    <w:rsid w:val="00B752F4"/>
    <w:rsid w:val="00B75413"/>
    <w:rsid w:val="00B76030"/>
    <w:rsid w:val="00B761A1"/>
    <w:rsid w:val="00B761EA"/>
    <w:rsid w:val="00B762FD"/>
    <w:rsid w:val="00B766AC"/>
    <w:rsid w:val="00B76BC1"/>
    <w:rsid w:val="00B76E49"/>
    <w:rsid w:val="00B771C6"/>
    <w:rsid w:val="00B77586"/>
    <w:rsid w:val="00B779DE"/>
    <w:rsid w:val="00B77B61"/>
    <w:rsid w:val="00B80103"/>
    <w:rsid w:val="00B8028A"/>
    <w:rsid w:val="00B8031A"/>
    <w:rsid w:val="00B80DC5"/>
    <w:rsid w:val="00B810CF"/>
    <w:rsid w:val="00B811AC"/>
    <w:rsid w:val="00B8125C"/>
    <w:rsid w:val="00B816B6"/>
    <w:rsid w:val="00B81B87"/>
    <w:rsid w:val="00B81BEB"/>
    <w:rsid w:val="00B81D02"/>
    <w:rsid w:val="00B81DA8"/>
    <w:rsid w:val="00B81FCC"/>
    <w:rsid w:val="00B82008"/>
    <w:rsid w:val="00B821CB"/>
    <w:rsid w:val="00B82222"/>
    <w:rsid w:val="00B82341"/>
    <w:rsid w:val="00B8237B"/>
    <w:rsid w:val="00B82B42"/>
    <w:rsid w:val="00B82C7E"/>
    <w:rsid w:val="00B8307A"/>
    <w:rsid w:val="00B830D6"/>
    <w:rsid w:val="00B831FE"/>
    <w:rsid w:val="00B833CE"/>
    <w:rsid w:val="00B8364A"/>
    <w:rsid w:val="00B8389A"/>
    <w:rsid w:val="00B83957"/>
    <w:rsid w:val="00B83B47"/>
    <w:rsid w:val="00B83E80"/>
    <w:rsid w:val="00B83E84"/>
    <w:rsid w:val="00B840A2"/>
    <w:rsid w:val="00B8472F"/>
    <w:rsid w:val="00B848CD"/>
    <w:rsid w:val="00B84CDF"/>
    <w:rsid w:val="00B84EC5"/>
    <w:rsid w:val="00B854E0"/>
    <w:rsid w:val="00B8570C"/>
    <w:rsid w:val="00B8571D"/>
    <w:rsid w:val="00B85987"/>
    <w:rsid w:val="00B85A8F"/>
    <w:rsid w:val="00B85CB3"/>
    <w:rsid w:val="00B85EBA"/>
    <w:rsid w:val="00B8607E"/>
    <w:rsid w:val="00B862C3"/>
    <w:rsid w:val="00B86D84"/>
    <w:rsid w:val="00B877E6"/>
    <w:rsid w:val="00B87923"/>
    <w:rsid w:val="00B87C3D"/>
    <w:rsid w:val="00B87C7B"/>
    <w:rsid w:val="00B87D10"/>
    <w:rsid w:val="00B87D5E"/>
    <w:rsid w:val="00B903B0"/>
    <w:rsid w:val="00B903D7"/>
    <w:rsid w:val="00B903F4"/>
    <w:rsid w:val="00B90449"/>
    <w:rsid w:val="00B90852"/>
    <w:rsid w:val="00B90BAC"/>
    <w:rsid w:val="00B90D74"/>
    <w:rsid w:val="00B91050"/>
    <w:rsid w:val="00B91245"/>
    <w:rsid w:val="00B9166D"/>
    <w:rsid w:val="00B91723"/>
    <w:rsid w:val="00B91928"/>
    <w:rsid w:val="00B91B74"/>
    <w:rsid w:val="00B91FE7"/>
    <w:rsid w:val="00B92169"/>
    <w:rsid w:val="00B921E3"/>
    <w:rsid w:val="00B9232C"/>
    <w:rsid w:val="00B9237E"/>
    <w:rsid w:val="00B924AA"/>
    <w:rsid w:val="00B9271D"/>
    <w:rsid w:val="00B92CA4"/>
    <w:rsid w:val="00B92CAD"/>
    <w:rsid w:val="00B92F6B"/>
    <w:rsid w:val="00B931F4"/>
    <w:rsid w:val="00B93225"/>
    <w:rsid w:val="00B93435"/>
    <w:rsid w:val="00B93517"/>
    <w:rsid w:val="00B9369C"/>
    <w:rsid w:val="00B94195"/>
    <w:rsid w:val="00B941F2"/>
    <w:rsid w:val="00B94242"/>
    <w:rsid w:val="00B94254"/>
    <w:rsid w:val="00B9452C"/>
    <w:rsid w:val="00B94C0C"/>
    <w:rsid w:val="00B94CB5"/>
    <w:rsid w:val="00B94CBB"/>
    <w:rsid w:val="00B94EA1"/>
    <w:rsid w:val="00B9505F"/>
    <w:rsid w:val="00B95060"/>
    <w:rsid w:val="00B95185"/>
    <w:rsid w:val="00B95236"/>
    <w:rsid w:val="00B954B5"/>
    <w:rsid w:val="00B954CD"/>
    <w:rsid w:val="00B956E6"/>
    <w:rsid w:val="00B9599D"/>
    <w:rsid w:val="00B95E50"/>
    <w:rsid w:val="00B96666"/>
    <w:rsid w:val="00B966A1"/>
    <w:rsid w:val="00B9685C"/>
    <w:rsid w:val="00B96D62"/>
    <w:rsid w:val="00B96DE0"/>
    <w:rsid w:val="00B96FD7"/>
    <w:rsid w:val="00B96FE3"/>
    <w:rsid w:val="00B9753B"/>
    <w:rsid w:val="00B975FC"/>
    <w:rsid w:val="00B97C83"/>
    <w:rsid w:val="00B97D01"/>
    <w:rsid w:val="00B97D07"/>
    <w:rsid w:val="00BA02CE"/>
    <w:rsid w:val="00BA04E2"/>
    <w:rsid w:val="00BA08F5"/>
    <w:rsid w:val="00BA0B8E"/>
    <w:rsid w:val="00BA0CE6"/>
    <w:rsid w:val="00BA0E68"/>
    <w:rsid w:val="00BA0FCB"/>
    <w:rsid w:val="00BA10D8"/>
    <w:rsid w:val="00BA14C5"/>
    <w:rsid w:val="00BA1765"/>
    <w:rsid w:val="00BA18DA"/>
    <w:rsid w:val="00BA1EA1"/>
    <w:rsid w:val="00BA1F07"/>
    <w:rsid w:val="00BA2442"/>
    <w:rsid w:val="00BA26EE"/>
    <w:rsid w:val="00BA2B08"/>
    <w:rsid w:val="00BA2DFE"/>
    <w:rsid w:val="00BA2FD5"/>
    <w:rsid w:val="00BA3401"/>
    <w:rsid w:val="00BA34F3"/>
    <w:rsid w:val="00BA38EB"/>
    <w:rsid w:val="00BA3960"/>
    <w:rsid w:val="00BA39AF"/>
    <w:rsid w:val="00BA3AA8"/>
    <w:rsid w:val="00BA3B26"/>
    <w:rsid w:val="00BA4ACD"/>
    <w:rsid w:val="00BA4C2A"/>
    <w:rsid w:val="00BA4D70"/>
    <w:rsid w:val="00BA4EFC"/>
    <w:rsid w:val="00BA51B0"/>
    <w:rsid w:val="00BA532F"/>
    <w:rsid w:val="00BA59E7"/>
    <w:rsid w:val="00BA5B0A"/>
    <w:rsid w:val="00BA5B79"/>
    <w:rsid w:val="00BA5C52"/>
    <w:rsid w:val="00BA5FCE"/>
    <w:rsid w:val="00BA6174"/>
    <w:rsid w:val="00BA6336"/>
    <w:rsid w:val="00BA6396"/>
    <w:rsid w:val="00BA64E3"/>
    <w:rsid w:val="00BA652F"/>
    <w:rsid w:val="00BA66A9"/>
    <w:rsid w:val="00BA68E6"/>
    <w:rsid w:val="00BA6914"/>
    <w:rsid w:val="00BA6B99"/>
    <w:rsid w:val="00BA6C08"/>
    <w:rsid w:val="00BA6CDA"/>
    <w:rsid w:val="00BA6F5E"/>
    <w:rsid w:val="00BA6FD9"/>
    <w:rsid w:val="00BA6FE8"/>
    <w:rsid w:val="00BA7236"/>
    <w:rsid w:val="00BA7284"/>
    <w:rsid w:val="00BA7341"/>
    <w:rsid w:val="00BA73B4"/>
    <w:rsid w:val="00BA7604"/>
    <w:rsid w:val="00BA7BD3"/>
    <w:rsid w:val="00BA7CC7"/>
    <w:rsid w:val="00BA7D43"/>
    <w:rsid w:val="00BA7E75"/>
    <w:rsid w:val="00BB0087"/>
    <w:rsid w:val="00BB00B4"/>
    <w:rsid w:val="00BB0104"/>
    <w:rsid w:val="00BB029D"/>
    <w:rsid w:val="00BB051E"/>
    <w:rsid w:val="00BB0D27"/>
    <w:rsid w:val="00BB102C"/>
    <w:rsid w:val="00BB10E5"/>
    <w:rsid w:val="00BB144C"/>
    <w:rsid w:val="00BB1499"/>
    <w:rsid w:val="00BB1A52"/>
    <w:rsid w:val="00BB1AB7"/>
    <w:rsid w:val="00BB1D76"/>
    <w:rsid w:val="00BB1DB4"/>
    <w:rsid w:val="00BB1DDA"/>
    <w:rsid w:val="00BB20AC"/>
    <w:rsid w:val="00BB20D0"/>
    <w:rsid w:val="00BB21FF"/>
    <w:rsid w:val="00BB24AA"/>
    <w:rsid w:val="00BB25A2"/>
    <w:rsid w:val="00BB27B6"/>
    <w:rsid w:val="00BB292A"/>
    <w:rsid w:val="00BB2A0F"/>
    <w:rsid w:val="00BB2AEE"/>
    <w:rsid w:val="00BB2EE7"/>
    <w:rsid w:val="00BB3037"/>
    <w:rsid w:val="00BB36C5"/>
    <w:rsid w:val="00BB377C"/>
    <w:rsid w:val="00BB37B2"/>
    <w:rsid w:val="00BB3B3E"/>
    <w:rsid w:val="00BB3E6C"/>
    <w:rsid w:val="00BB3FBB"/>
    <w:rsid w:val="00BB41CA"/>
    <w:rsid w:val="00BB42AB"/>
    <w:rsid w:val="00BB43E5"/>
    <w:rsid w:val="00BB4654"/>
    <w:rsid w:val="00BB4872"/>
    <w:rsid w:val="00BB48B9"/>
    <w:rsid w:val="00BB4B34"/>
    <w:rsid w:val="00BB4C0C"/>
    <w:rsid w:val="00BB4DD9"/>
    <w:rsid w:val="00BB4FF3"/>
    <w:rsid w:val="00BB50D3"/>
    <w:rsid w:val="00BB50E0"/>
    <w:rsid w:val="00BB5164"/>
    <w:rsid w:val="00BB51AE"/>
    <w:rsid w:val="00BB51C2"/>
    <w:rsid w:val="00BB55F7"/>
    <w:rsid w:val="00BB58C6"/>
    <w:rsid w:val="00BB590C"/>
    <w:rsid w:val="00BB5993"/>
    <w:rsid w:val="00BB5C7A"/>
    <w:rsid w:val="00BB5D43"/>
    <w:rsid w:val="00BB5EFD"/>
    <w:rsid w:val="00BB62C5"/>
    <w:rsid w:val="00BB6368"/>
    <w:rsid w:val="00BB65C4"/>
    <w:rsid w:val="00BB6C5A"/>
    <w:rsid w:val="00BB70F2"/>
    <w:rsid w:val="00BB74EB"/>
    <w:rsid w:val="00BB772D"/>
    <w:rsid w:val="00BB7A53"/>
    <w:rsid w:val="00BB7C05"/>
    <w:rsid w:val="00BB7EEC"/>
    <w:rsid w:val="00BB7FA0"/>
    <w:rsid w:val="00BC021F"/>
    <w:rsid w:val="00BC0B01"/>
    <w:rsid w:val="00BC0B98"/>
    <w:rsid w:val="00BC0E30"/>
    <w:rsid w:val="00BC0F33"/>
    <w:rsid w:val="00BC122F"/>
    <w:rsid w:val="00BC12E4"/>
    <w:rsid w:val="00BC1526"/>
    <w:rsid w:val="00BC168E"/>
    <w:rsid w:val="00BC1F5A"/>
    <w:rsid w:val="00BC21C0"/>
    <w:rsid w:val="00BC22B8"/>
    <w:rsid w:val="00BC260A"/>
    <w:rsid w:val="00BC268B"/>
    <w:rsid w:val="00BC2741"/>
    <w:rsid w:val="00BC29B3"/>
    <w:rsid w:val="00BC2BC0"/>
    <w:rsid w:val="00BC2C5A"/>
    <w:rsid w:val="00BC2F24"/>
    <w:rsid w:val="00BC331D"/>
    <w:rsid w:val="00BC3AE0"/>
    <w:rsid w:val="00BC3B39"/>
    <w:rsid w:val="00BC3B8C"/>
    <w:rsid w:val="00BC3C32"/>
    <w:rsid w:val="00BC3E8E"/>
    <w:rsid w:val="00BC44EF"/>
    <w:rsid w:val="00BC45B1"/>
    <w:rsid w:val="00BC49C7"/>
    <w:rsid w:val="00BC4C29"/>
    <w:rsid w:val="00BC4E8A"/>
    <w:rsid w:val="00BC4EAE"/>
    <w:rsid w:val="00BC5262"/>
    <w:rsid w:val="00BC58FE"/>
    <w:rsid w:val="00BC599E"/>
    <w:rsid w:val="00BC59F3"/>
    <w:rsid w:val="00BC5C04"/>
    <w:rsid w:val="00BC5CAB"/>
    <w:rsid w:val="00BC5F33"/>
    <w:rsid w:val="00BC6304"/>
    <w:rsid w:val="00BC6A41"/>
    <w:rsid w:val="00BC6A83"/>
    <w:rsid w:val="00BC71B6"/>
    <w:rsid w:val="00BC7220"/>
    <w:rsid w:val="00BC793D"/>
    <w:rsid w:val="00BC7AA5"/>
    <w:rsid w:val="00BC7B37"/>
    <w:rsid w:val="00BC7B96"/>
    <w:rsid w:val="00BC7F9F"/>
    <w:rsid w:val="00BD0091"/>
    <w:rsid w:val="00BD00E2"/>
    <w:rsid w:val="00BD02CF"/>
    <w:rsid w:val="00BD0394"/>
    <w:rsid w:val="00BD040B"/>
    <w:rsid w:val="00BD07CD"/>
    <w:rsid w:val="00BD0830"/>
    <w:rsid w:val="00BD09C9"/>
    <w:rsid w:val="00BD0BF9"/>
    <w:rsid w:val="00BD0C3C"/>
    <w:rsid w:val="00BD0C56"/>
    <w:rsid w:val="00BD100C"/>
    <w:rsid w:val="00BD10F8"/>
    <w:rsid w:val="00BD124F"/>
    <w:rsid w:val="00BD13AF"/>
    <w:rsid w:val="00BD151D"/>
    <w:rsid w:val="00BD1558"/>
    <w:rsid w:val="00BD1769"/>
    <w:rsid w:val="00BD19C2"/>
    <w:rsid w:val="00BD1CD6"/>
    <w:rsid w:val="00BD1D45"/>
    <w:rsid w:val="00BD22C5"/>
    <w:rsid w:val="00BD236E"/>
    <w:rsid w:val="00BD23B1"/>
    <w:rsid w:val="00BD240C"/>
    <w:rsid w:val="00BD25A1"/>
    <w:rsid w:val="00BD2700"/>
    <w:rsid w:val="00BD2999"/>
    <w:rsid w:val="00BD2C3B"/>
    <w:rsid w:val="00BD2C93"/>
    <w:rsid w:val="00BD3BA8"/>
    <w:rsid w:val="00BD3C2E"/>
    <w:rsid w:val="00BD3E25"/>
    <w:rsid w:val="00BD4107"/>
    <w:rsid w:val="00BD4136"/>
    <w:rsid w:val="00BD48B1"/>
    <w:rsid w:val="00BD4907"/>
    <w:rsid w:val="00BD4B01"/>
    <w:rsid w:val="00BD4E28"/>
    <w:rsid w:val="00BD4E7A"/>
    <w:rsid w:val="00BD51FC"/>
    <w:rsid w:val="00BD55A5"/>
    <w:rsid w:val="00BD572E"/>
    <w:rsid w:val="00BD5B13"/>
    <w:rsid w:val="00BD5C6E"/>
    <w:rsid w:val="00BD5DED"/>
    <w:rsid w:val="00BD602D"/>
    <w:rsid w:val="00BD6369"/>
    <w:rsid w:val="00BD6417"/>
    <w:rsid w:val="00BD6586"/>
    <w:rsid w:val="00BD6591"/>
    <w:rsid w:val="00BD668C"/>
    <w:rsid w:val="00BD678A"/>
    <w:rsid w:val="00BD67EB"/>
    <w:rsid w:val="00BD6911"/>
    <w:rsid w:val="00BD6A25"/>
    <w:rsid w:val="00BD6D24"/>
    <w:rsid w:val="00BD6F53"/>
    <w:rsid w:val="00BD7125"/>
    <w:rsid w:val="00BD7311"/>
    <w:rsid w:val="00BD75D0"/>
    <w:rsid w:val="00BD764E"/>
    <w:rsid w:val="00BD7656"/>
    <w:rsid w:val="00BD7798"/>
    <w:rsid w:val="00BE00DB"/>
    <w:rsid w:val="00BE068F"/>
    <w:rsid w:val="00BE07F8"/>
    <w:rsid w:val="00BE09CF"/>
    <w:rsid w:val="00BE0A6B"/>
    <w:rsid w:val="00BE0DFF"/>
    <w:rsid w:val="00BE0ED0"/>
    <w:rsid w:val="00BE0EF3"/>
    <w:rsid w:val="00BE0F31"/>
    <w:rsid w:val="00BE0FF1"/>
    <w:rsid w:val="00BE113F"/>
    <w:rsid w:val="00BE118E"/>
    <w:rsid w:val="00BE145F"/>
    <w:rsid w:val="00BE1683"/>
    <w:rsid w:val="00BE1C00"/>
    <w:rsid w:val="00BE1DE2"/>
    <w:rsid w:val="00BE1EDB"/>
    <w:rsid w:val="00BE1F30"/>
    <w:rsid w:val="00BE1FEC"/>
    <w:rsid w:val="00BE20B1"/>
    <w:rsid w:val="00BE20BB"/>
    <w:rsid w:val="00BE2234"/>
    <w:rsid w:val="00BE232D"/>
    <w:rsid w:val="00BE2921"/>
    <w:rsid w:val="00BE2CD0"/>
    <w:rsid w:val="00BE2F18"/>
    <w:rsid w:val="00BE2F80"/>
    <w:rsid w:val="00BE3111"/>
    <w:rsid w:val="00BE3642"/>
    <w:rsid w:val="00BE3FAD"/>
    <w:rsid w:val="00BE40ED"/>
    <w:rsid w:val="00BE4208"/>
    <w:rsid w:val="00BE4232"/>
    <w:rsid w:val="00BE430B"/>
    <w:rsid w:val="00BE43EC"/>
    <w:rsid w:val="00BE442D"/>
    <w:rsid w:val="00BE483D"/>
    <w:rsid w:val="00BE4B44"/>
    <w:rsid w:val="00BE4D8F"/>
    <w:rsid w:val="00BE518A"/>
    <w:rsid w:val="00BE56B5"/>
    <w:rsid w:val="00BE5A89"/>
    <w:rsid w:val="00BE655F"/>
    <w:rsid w:val="00BE6802"/>
    <w:rsid w:val="00BE69E3"/>
    <w:rsid w:val="00BE6E17"/>
    <w:rsid w:val="00BE742F"/>
    <w:rsid w:val="00BE75B2"/>
    <w:rsid w:val="00BE7816"/>
    <w:rsid w:val="00BE7AE6"/>
    <w:rsid w:val="00BE7BAB"/>
    <w:rsid w:val="00BE7BC9"/>
    <w:rsid w:val="00BE7E51"/>
    <w:rsid w:val="00BE7FAA"/>
    <w:rsid w:val="00BF0408"/>
    <w:rsid w:val="00BF0827"/>
    <w:rsid w:val="00BF0DAF"/>
    <w:rsid w:val="00BF0FE7"/>
    <w:rsid w:val="00BF10A0"/>
    <w:rsid w:val="00BF12BB"/>
    <w:rsid w:val="00BF17C5"/>
    <w:rsid w:val="00BF1C2F"/>
    <w:rsid w:val="00BF1DC1"/>
    <w:rsid w:val="00BF1E3A"/>
    <w:rsid w:val="00BF1EBB"/>
    <w:rsid w:val="00BF202A"/>
    <w:rsid w:val="00BF20B3"/>
    <w:rsid w:val="00BF2977"/>
    <w:rsid w:val="00BF2C72"/>
    <w:rsid w:val="00BF2D19"/>
    <w:rsid w:val="00BF2D58"/>
    <w:rsid w:val="00BF300C"/>
    <w:rsid w:val="00BF3434"/>
    <w:rsid w:val="00BF353E"/>
    <w:rsid w:val="00BF356A"/>
    <w:rsid w:val="00BF35D6"/>
    <w:rsid w:val="00BF37D0"/>
    <w:rsid w:val="00BF3811"/>
    <w:rsid w:val="00BF3924"/>
    <w:rsid w:val="00BF3B17"/>
    <w:rsid w:val="00BF3BCE"/>
    <w:rsid w:val="00BF3FFA"/>
    <w:rsid w:val="00BF422D"/>
    <w:rsid w:val="00BF422F"/>
    <w:rsid w:val="00BF4880"/>
    <w:rsid w:val="00BF4AAB"/>
    <w:rsid w:val="00BF4C01"/>
    <w:rsid w:val="00BF4C29"/>
    <w:rsid w:val="00BF4CF8"/>
    <w:rsid w:val="00BF4F94"/>
    <w:rsid w:val="00BF52EF"/>
    <w:rsid w:val="00BF5805"/>
    <w:rsid w:val="00BF5BAD"/>
    <w:rsid w:val="00BF5C50"/>
    <w:rsid w:val="00BF5CEF"/>
    <w:rsid w:val="00BF60C3"/>
    <w:rsid w:val="00BF6197"/>
    <w:rsid w:val="00BF61F7"/>
    <w:rsid w:val="00BF6811"/>
    <w:rsid w:val="00BF6991"/>
    <w:rsid w:val="00BF6F6B"/>
    <w:rsid w:val="00BF76BB"/>
    <w:rsid w:val="00BF7749"/>
    <w:rsid w:val="00BF7E23"/>
    <w:rsid w:val="00BF7F5C"/>
    <w:rsid w:val="00C0019A"/>
    <w:rsid w:val="00C003F2"/>
    <w:rsid w:val="00C009D9"/>
    <w:rsid w:val="00C00B84"/>
    <w:rsid w:val="00C00B96"/>
    <w:rsid w:val="00C01257"/>
    <w:rsid w:val="00C01355"/>
    <w:rsid w:val="00C01387"/>
    <w:rsid w:val="00C013E4"/>
    <w:rsid w:val="00C01470"/>
    <w:rsid w:val="00C016B4"/>
    <w:rsid w:val="00C016BF"/>
    <w:rsid w:val="00C0185F"/>
    <w:rsid w:val="00C0198C"/>
    <w:rsid w:val="00C01A53"/>
    <w:rsid w:val="00C01A60"/>
    <w:rsid w:val="00C02144"/>
    <w:rsid w:val="00C022B8"/>
    <w:rsid w:val="00C02300"/>
    <w:rsid w:val="00C029FE"/>
    <w:rsid w:val="00C02AF8"/>
    <w:rsid w:val="00C02B77"/>
    <w:rsid w:val="00C02EB5"/>
    <w:rsid w:val="00C030E4"/>
    <w:rsid w:val="00C030E7"/>
    <w:rsid w:val="00C03383"/>
    <w:rsid w:val="00C0340F"/>
    <w:rsid w:val="00C03722"/>
    <w:rsid w:val="00C03A48"/>
    <w:rsid w:val="00C03A82"/>
    <w:rsid w:val="00C03C8F"/>
    <w:rsid w:val="00C03D4A"/>
    <w:rsid w:val="00C0409B"/>
    <w:rsid w:val="00C04140"/>
    <w:rsid w:val="00C04301"/>
    <w:rsid w:val="00C04526"/>
    <w:rsid w:val="00C04702"/>
    <w:rsid w:val="00C0480A"/>
    <w:rsid w:val="00C0480E"/>
    <w:rsid w:val="00C04A04"/>
    <w:rsid w:val="00C05029"/>
    <w:rsid w:val="00C052FE"/>
    <w:rsid w:val="00C05410"/>
    <w:rsid w:val="00C05462"/>
    <w:rsid w:val="00C05811"/>
    <w:rsid w:val="00C0581D"/>
    <w:rsid w:val="00C05958"/>
    <w:rsid w:val="00C05C49"/>
    <w:rsid w:val="00C05FC8"/>
    <w:rsid w:val="00C060B8"/>
    <w:rsid w:val="00C063D7"/>
    <w:rsid w:val="00C065EA"/>
    <w:rsid w:val="00C0673D"/>
    <w:rsid w:val="00C068A0"/>
    <w:rsid w:val="00C069F4"/>
    <w:rsid w:val="00C06A57"/>
    <w:rsid w:val="00C06AE0"/>
    <w:rsid w:val="00C06C7A"/>
    <w:rsid w:val="00C06C9D"/>
    <w:rsid w:val="00C06F85"/>
    <w:rsid w:val="00C06F98"/>
    <w:rsid w:val="00C06FF0"/>
    <w:rsid w:val="00C07081"/>
    <w:rsid w:val="00C07193"/>
    <w:rsid w:val="00C073DC"/>
    <w:rsid w:val="00C07492"/>
    <w:rsid w:val="00C0775F"/>
    <w:rsid w:val="00C0796C"/>
    <w:rsid w:val="00C07BDA"/>
    <w:rsid w:val="00C101A0"/>
    <w:rsid w:val="00C101D6"/>
    <w:rsid w:val="00C10A76"/>
    <w:rsid w:val="00C112CC"/>
    <w:rsid w:val="00C114C5"/>
    <w:rsid w:val="00C116B8"/>
    <w:rsid w:val="00C116F9"/>
    <w:rsid w:val="00C117C2"/>
    <w:rsid w:val="00C11D15"/>
    <w:rsid w:val="00C1201F"/>
    <w:rsid w:val="00C12168"/>
    <w:rsid w:val="00C124DA"/>
    <w:rsid w:val="00C12714"/>
    <w:rsid w:val="00C12728"/>
    <w:rsid w:val="00C12BD0"/>
    <w:rsid w:val="00C13990"/>
    <w:rsid w:val="00C13E97"/>
    <w:rsid w:val="00C13EE3"/>
    <w:rsid w:val="00C14208"/>
    <w:rsid w:val="00C1469D"/>
    <w:rsid w:val="00C14734"/>
    <w:rsid w:val="00C14AB1"/>
    <w:rsid w:val="00C14E88"/>
    <w:rsid w:val="00C14F91"/>
    <w:rsid w:val="00C15025"/>
    <w:rsid w:val="00C15089"/>
    <w:rsid w:val="00C1592D"/>
    <w:rsid w:val="00C159AE"/>
    <w:rsid w:val="00C15E84"/>
    <w:rsid w:val="00C15EA0"/>
    <w:rsid w:val="00C165A4"/>
    <w:rsid w:val="00C165F1"/>
    <w:rsid w:val="00C167BB"/>
    <w:rsid w:val="00C1693B"/>
    <w:rsid w:val="00C16C5A"/>
    <w:rsid w:val="00C17223"/>
    <w:rsid w:val="00C17233"/>
    <w:rsid w:val="00C1742B"/>
    <w:rsid w:val="00C178CB"/>
    <w:rsid w:val="00C17B59"/>
    <w:rsid w:val="00C17E05"/>
    <w:rsid w:val="00C17FE7"/>
    <w:rsid w:val="00C2023A"/>
    <w:rsid w:val="00C2039B"/>
    <w:rsid w:val="00C203C3"/>
    <w:rsid w:val="00C20575"/>
    <w:rsid w:val="00C2068F"/>
    <w:rsid w:val="00C20707"/>
    <w:rsid w:val="00C20801"/>
    <w:rsid w:val="00C20A85"/>
    <w:rsid w:val="00C2111D"/>
    <w:rsid w:val="00C212EE"/>
    <w:rsid w:val="00C213AC"/>
    <w:rsid w:val="00C21411"/>
    <w:rsid w:val="00C21AC1"/>
    <w:rsid w:val="00C21CFF"/>
    <w:rsid w:val="00C21D56"/>
    <w:rsid w:val="00C21DC3"/>
    <w:rsid w:val="00C21EB2"/>
    <w:rsid w:val="00C2227D"/>
    <w:rsid w:val="00C22477"/>
    <w:rsid w:val="00C2299E"/>
    <w:rsid w:val="00C22AC0"/>
    <w:rsid w:val="00C22B14"/>
    <w:rsid w:val="00C22C7A"/>
    <w:rsid w:val="00C232FF"/>
    <w:rsid w:val="00C23433"/>
    <w:rsid w:val="00C23459"/>
    <w:rsid w:val="00C234C1"/>
    <w:rsid w:val="00C23669"/>
    <w:rsid w:val="00C2368E"/>
    <w:rsid w:val="00C23AAB"/>
    <w:rsid w:val="00C23BD6"/>
    <w:rsid w:val="00C23D21"/>
    <w:rsid w:val="00C23F38"/>
    <w:rsid w:val="00C23FA7"/>
    <w:rsid w:val="00C24121"/>
    <w:rsid w:val="00C244F9"/>
    <w:rsid w:val="00C2498B"/>
    <w:rsid w:val="00C249AD"/>
    <w:rsid w:val="00C24A4D"/>
    <w:rsid w:val="00C24ACA"/>
    <w:rsid w:val="00C24BA3"/>
    <w:rsid w:val="00C24CAC"/>
    <w:rsid w:val="00C2549C"/>
    <w:rsid w:val="00C25CFB"/>
    <w:rsid w:val="00C262E9"/>
    <w:rsid w:val="00C263A2"/>
    <w:rsid w:val="00C26463"/>
    <w:rsid w:val="00C26518"/>
    <w:rsid w:val="00C26648"/>
    <w:rsid w:val="00C26751"/>
    <w:rsid w:val="00C26A28"/>
    <w:rsid w:val="00C26A31"/>
    <w:rsid w:val="00C26E40"/>
    <w:rsid w:val="00C2743E"/>
    <w:rsid w:val="00C2749D"/>
    <w:rsid w:val="00C2766B"/>
    <w:rsid w:val="00C276F2"/>
    <w:rsid w:val="00C27A9A"/>
    <w:rsid w:val="00C27BAC"/>
    <w:rsid w:val="00C27F7D"/>
    <w:rsid w:val="00C30148"/>
    <w:rsid w:val="00C301F5"/>
    <w:rsid w:val="00C30364"/>
    <w:rsid w:val="00C304C8"/>
    <w:rsid w:val="00C3096A"/>
    <w:rsid w:val="00C30A9E"/>
    <w:rsid w:val="00C30BCA"/>
    <w:rsid w:val="00C30E72"/>
    <w:rsid w:val="00C3105A"/>
    <w:rsid w:val="00C31108"/>
    <w:rsid w:val="00C31769"/>
    <w:rsid w:val="00C3193E"/>
    <w:rsid w:val="00C31EB2"/>
    <w:rsid w:val="00C31F14"/>
    <w:rsid w:val="00C31F3D"/>
    <w:rsid w:val="00C31F89"/>
    <w:rsid w:val="00C32329"/>
    <w:rsid w:val="00C3251B"/>
    <w:rsid w:val="00C325DB"/>
    <w:rsid w:val="00C3272A"/>
    <w:rsid w:val="00C32774"/>
    <w:rsid w:val="00C32806"/>
    <w:rsid w:val="00C32A44"/>
    <w:rsid w:val="00C32A6C"/>
    <w:rsid w:val="00C32A71"/>
    <w:rsid w:val="00C32AF4"/>
    <w:rsid w:val="00C32D43"/>
    <w:rsid w:val="00C32FD5"/>
    <w:rsid w:val="00C330AE"/>
    <w:rsid w:val="00C336C9"/>
    <w:rsid w:val="00C3396B"/>
    <w:rsid w:val="00C33A0C"/>
    <w:rsid w:val="00C33A7A"/>
    <w:rsid w:val="00C33E24"/>
    <w:rsid w:val="00C33E3A"/>
    <w:rsid w:val="00C3478B"/>
    <w:rsid w:val="00C349B5"/>
    <w:rsid w:val="00C34A85"/>
    <w:rsid w:val="00C34BC9"/>
    <w:rsid w:val="00C34F2A"/>
    <w:rsid w:val="00C35108"/>
    <w:rsid w:val="00C351D3"/>
    <w:rsid w:val="00C351D7"/>
    <w:rsid w:val="00C354E0"/>
    <w:rsid w:val="00C356BD"/>
    <w:rsid w:val="00C35852"/>
    <w:rsid w:val="00C35B6F"/>
    <w:rsid w:val="00C35CB4"/>
    <w:rsid w:val="00C35EF6"/>
    <w:rsid w:val="00C35FA3"/>
    <w:rsid w:val="00C36314"/>
    <w:rsid w:val="00C364B3"/>
    <w:rsid w:val="00C3654F"/>
    <w:rsid w:val="00C365FB"/>
    <w:rsid w:val="00C36616"/>
    <w:rsid w:val="00C36618"/>
    <w:rsid w:val="00C3670E"/>
    <w:rsid w:val="00C3694C"/>
    <w:rsid w:val="00C36EDA"/>
    <w:rsid w:val="00C3700C"/>
    <w:rsid w:val="00C372C0"/>
    <w:rsid w:val="00C372D5"/>
    <w:rsid w:val="00C37469"/>
    <w:rsid w:val="00C3746A"/>
    <w:rsid w:val="00C37643"/>
    <w:rsid w:val="00C37868"/>
    <w:rsid w:val="00C37983"/>
    <w:rsid w:val="00C37A4C"/>
    <w:rsid w:val="00C37A60"/>
    <w:rsid w:val="00C37C33"/>
    <w:rsid w:val="00C37CDB"/>
    <w:rsid w:val="00C37E6C"/>
    <w:rsid w:val="00C37F3E"/>
    <w:rsid w:val="00C37FEC"/>
    <w:rsid w:val="00C405A5"/>
    <w:rsid w:val="00C405BC"/>
    <w:rsid w:val="00C40671"/>
    <w:rsid w:val="00C4088B"/>
    <w:rsid w:val="00C40A89"/>
    <w:rsid w:val="00C40CC4"/>
    <w:rsid w:val="00C40E01"/>
    <w:rsid w:val="00C414D9"/>
    <w:rsid w:val="00C41586"/>
    <w:rsid w:val="00C41665"/>
    <w:rsid w:val="00C42073"/>
    <w:rsid w:val="00C4258D"/>
    <w:rsid w:val="00C4285D"/>
    <w:rsid w:val="00C42872"/>
    <w:rsid w:val="00C429FA"/>
    <w:rsid w:val="00C42AA9"/>
    <w:rsid w:val="00C42C9C"/>
    <w:rsid w:val="00C42D9C"/>
    <w:rsid w:val="00C42E6B"/>
    <w:rsid w:val="00C42EA4"/>
    <w:rsid w:val="00C431FC"/>
    <w:rsid w:val="00C4324F"/>
    <w:rsid w:val="00C43301"/>
    <w:rsid w:val="00C434DD"/>
    <w:rsid w:val="00C43E6C"/>
    <w:rsid w:val="00C43EA6"/>
    <w:rsid w:val="00C44006"/>
    <w:rsid w:val="00C440BC"/>
    <w:rsid w:val="00C444A5"/>
    <w:rsid w:val="00C44970"/>
    <w:rsid w:val="00C44A0C"/>
    <w:rsid w:val="00C44BF8"/>
    <w:rsid w:val="00C455A9"/>
    <w:rsid w:val="00C4565B"/>
    <w:rsid w:val="00C45732"/>
    <w:rsid w:val="00C45E57"/>
    <w:rsid w:val="00C46074"/>
    <w:rsid w:val="00C460BF"/>
    <w:rsid w:val="00C46108"/>
    <w:rsid w:val="00C46137"/>
    <w:rsid w:val="00C46156"/>
    <w:rsid w:val="00C4643F"/>
    <w:rsid w:val="00C4645F"/>
    <w:rsid w:val="00C464E8"/>
    <w:rsid w:val="00C467DF"/>
    <w:rsid w:val="00C46996"/>
    <w:rsid w:val="00C469B4"/>
    <w:rsid w:val="00C46A15"/>
    <w:rsid w:val="00C4740F"/>
    <w:rsid w:val="00C474E7"/>
    <w:rsid w:val="00C47972"/>
    <w:rsid w:val="00C47E89"/>
    <w:rsid w:val="00C50007"/>
    <w:rsid w:val="00C50217"/>
    <w:rsid w:val="00C503F9"/>
    <w:rsid w:val="00C5046D"/>
    <w:rsid w:val="00C50724"/>
    <w:rsid w:val="00C50AFE"/>
    <w:rsid w:val="00C50B33"/>
    <w:rsid w:val="00C50B9C"/>
    <w:rsid w:val="00C5107F"/>
    <w:rsid w:val="00C51591"/>
    <w:rsid w:val="00C51705"/>
    <w:rsid w:val="00C51737"/>
    <w:rsid w:val="00C51C79"/>
    <w:rsid w:val="00C51FB2"/>
    <w:rsid w:val="00C521E2"/>
    <w:rsid w:val="00C52408"/>
    <w:rsid w:val="00C5267C"/>
    <w:rsid w:val="00C52AC8"/>
    <w:rsid w:val="00C52DD3"/>
    <w:rsid w:val="00C52E39"/>
    <w:rsid w:val="00C531D4"/>
    <w:rsid w:val="00C5343B"/>
    <w:rsid w:val="00C53524"/>
    <w:rsid w:val="00C5363A"/>
    <w:rsid w:val="00C53848"/>
    <w:rsid w:val="00C53A56"/>
    <w:rsid w:val="00C53C0E"/>
    <w:rsid w:val="00C53C14"/>
    <w:rsid w:val="00C53D25"/>
    <w:rsid w:val="00C53EBB"/>
    <w:rsid w:val="00C540A6"/>
    <w:rsid w:val="00C541E3"/>
    <w:rsid w:val="00C543D8"/>
    <w:rsid w:val="00C5441F"/>
    <w:rsid w:val="00C54619"/>
    <w:rsid w:val="00C54A32"/>
    <w:rsid w:val="00C54C17"/>
    <w:rsid w:val="00C54F29"/>
    <w:rsid w:val="00C54F3B"/>
    <w:rsid w:val="00C5513B"/>
    <w:rsid w:val="00C55178"/>
    <w:rsid w:val="00C55227"/>
    <w:rsid w:val="00C5544A"/>
    <w:rsid w:val="00C55770"/>
    <w:rsid w:val="00C55B1D"/>
    <w:rsid w:val="00C55B2A"/>
    <w:rsid w:val="00C55C15"/>
    <w:rsid w:val="00C55F05"/>
    <w:rsid w:val="00C55FEF"/>
    <w:rsid w:val="00C5629C"/>
    <w:rsid w:val="00C5638A"/>
    <w:rsid w:val="00C56433"/>
    <w:rsid w:val="00C567F1"/>
    <w:rsid w:val="00C56838"/>
    <w:rsid w:val="00C56897"/>
    <w:rsid w:val="00C56DA7"/>
    <w:rsid w:val="00C56F62"/>
    <w:rsid w:val="00C56FA5"/>
    <w:rsid w:val="00C57168"/>
    <w:rsid w:val="00C57230"/>
    <w:rsid w:val="00C5761F"/>
    <w:rsid w:val="00C5764C"/>
    <w:rsid w:val="00C5765D"/>
    <w:rsid w:val="00C57785"/>
    <w:rsid w:val="00C579F9"/>
    <w:rsid w:val="00C60442"/>
    <w:rsid w:val="00C606E1"/>
    <w:rsid w:val="00C6072D"/>
    <w:rsid w:val="00C60820"/>
    <w:rsid w:val="00C608D9"/>
    <w:rsid w:val="00C609F2"/>
    <w:rsid w:val="00C60DF3"/>
    <w:rsid w:val="00C619C6"/>
    <w:rsid w:val="00C61C57"/>
    <w:rsid w:val="00C61E22"/>
    <w:rsid w:val="00C62073"/>
    <w:rsid w:val="00C62492"/>
    <w:rsid w:val="00C627E9"/>
    <w:rsid w:val="00C62800"/>
    <w:rsid w:val="00C62C57"/>
    <w:rsid w:val="00C62DD7"/>
    <w:rsid w:val="00C6314E"/>
    <w:rsid w:val="00C6332D"/>
    <w:rsid w:val="00C6344D"/>
    <w:rsid w:val="00C63995"/>
    <w:rsid w:val="00C63AE6"/>
    <w:rsid w:val="00C63BC5"/>
    <w:rsid w:val="00C63CC4"/>
    <w:rsid w:val="00C63F2B"/>
    <w:rsid w:val="00C6403C"/>
    <w:rsid w:val="00C6411A"/>
    <w:rsid w:val="00C64B19"/>
    <w:rsid w:val="00C64DBE"/>
    <w:rsid w:val="00C64EE7"/>
    <w:rsid w:val="00C655CC"/>
    <w:rsid w:val="00C65BBA"/>
    <w:rsid w:val="00C65DCE"/>
    <w:rsid w:val="00C65EAE"/>
    <w:rsid w:val="00C65FF4"/>
    <w:rsid w:val="00C668C9"/>
    <w:rsid w:val="00C668D4"/>
    <w:rsid w:val="00C66967"/>
    <w:rsid w:val="00C66ABE"/>
    <w:rsid w:val="00C677A4"/>
    <w:rsid w:val="00C67A03"/>
    <w:rsid w:val="00C67C7B"/>
    <w:rsid w:val="00C67F6F"/>
    <w:rsid w:val="00C70272"/>
    <w:rsid w:val="00C7054E"/>
    <w:rsid w:val="00C70999"/>
    <w:rsid w:val="00C70B5B"/>
    <w:rsid w:val="00C70BB9"/>
    <w:rsid w:val="00C70C94"/>
    <w:rsid w:val="00C7111A"/>
    <w:rsid w:val="00C71701"/>
    <w:rsid w:val="00C717BE"/>
    <w:rsid w:val="00C719E6"/>
    <w:rsid w:val="00C71BCF"/>
    <w:rsid w:val="00C7211F"/>
    <w:rsid w:val="00C722AC"/>
    <w:rsid w:val="00C72C00"/>
    <w:rsid w:val="00C731CC"/>
    <w:rsid w:val="00C738F3"/>
    <w:rsid w:val="00C73942"/>
    <w:rsid w:val="00C73A28"/>
    <w:rsid w:val="00C73AFE"/>
    <w:rsid w:val="00C73BB2"/>
    <w:rsid w:val="00C74984"/>
    <w:rsid w:val="00C749B3"/>
    <w:rsid w:val="00C74BC8"/>
    <w:rsid w:val="00C74C24"/>
    <w:rsid w:val="00C74C52"/>
    <w:rsid w:val="00C74E14"/>
    <w:rsid w:val="00C74EA7"/>
    <w:rsid w:val="00C74F7C"/>
    <w:rsid w:val="00C7524E"/>
    <w:rsid w:val="00C754C0"/>
    <w:rsid w:val="00C75571"/>
    <w:rsid w:val="00C756BD"/>
    <w:rsid w:val="00C7571B"/>
    <w:rsid w:val="00C758A9"/>
    <w:rsid w:val="00C7593F"/>
    <w:rsid w:val="00C75AF6"/>
    <w:rsid w:val="00C75C3A"/>
    <w:rsid w:val="00C75FF6"/>
    <w:rsid w:val="00C7645C"/>
    <w:rsid w:val="00C76578"/>
    <w:rsid w:val="00C76833"/>
    <w:rsid w:val="00C76842"/>
    <w:rsid w:val="00C769ED"/>
    <w:rsid w:val="00C76B64"/>
    <w:rsid w:val="00C77015"/>
    <w:rsid w:val="00C77257"/>
    <w:rsid w:val="00C7744C"/>
    <w:rsid w:val="00C77451"/>
    <w:rsid w:val="00C774CE"/>
    <w:rsid w:val="00C77554"/>
    <w:rsid w:val="00C7763E"/>
    <w:rsid w:val="00C77B09"/>
    <w:rsid w:val="00C77B32"/>
    <w:rsid w:val="00C77C19"/>
    <w:rsid w:val="00C77F96"/>
    <w:rsid w:val="00C80069"/>
    <w:rsid w:val="00C805D1"/>
    <w:rsid w:val="00C8069A"/>
    <w:rsid w:val="00C80D7A"/>
    <w:rsid w:val="00C81044"/>
    <w:rsid w:val="00C810A1"/>
    <w:rsid w:val="00C81445"/>
    <w:rsid w:val="00C81513"/>
    <w:rsid w:val="00C81681"/>
    <w:rsid w:val="00C818EF"/>
    <w:rsid w:val="00C81B22"/>
    <w:rsid w:val="00C81B87"/>
    <w:rsid w:val="00C81DB4"/>
    <w:rsid w:val="00C81E3F"/>
    <w:rsid w:val="00C8225B"/>
    <w:rsid w:val="00C82274"/>
    <w:rsid w:val="00C823B7"/>
    <w:rsid w:val="00C823C7"/>
    <w:rsid w:val="00C824E9"/>
    <w:rsid w:val="00C825BB"/>
    <w:rsid w:val="00C826FC"/>
    <w:rsid w:val="00C8281A"/>
    <w:rsid w:val="00C8283A"/>
    <w:rsid w:val="00C829BA"/>
    <w:rsid w:val="00C82C84"/>
    <w:rsid w:val="00C831FB"/>
    <w:rsid w:val="00C83446"/>
    <w:rsid w:val="00C836C2"/>
    <w:rsid w:val="00C83936"/>
    <w:rsid w:val="00C83B0C"/>
    <w:rsid w:val="00C83B46"/>
    <w:rsid w:val="00C83EFD"/>
    <w:rsid w:val="00C840DB"/>
    <w:rsid w:val="00C8415E"/>
    <w:rsid w:val="00C8468A"/>
    <w:rsid w:val="00C84736"/>
    <w:rsid w:val="00C8497B"/>
    <w:rsid w:val="00C84B8D"/>
    <w:rsid w:val="00C84E96"/>
    <w:rsid w:val="00C84EFC"/>
    <w:rsid w:val="00C84F3C"/>
    <w:rsid w:val="00C85440"/>
    <w:rsid w:val="00C8572D"/>
    <w:rsid w:val="00C85A4E"/>
    <w:rsid w:val="00C863FE"/>
    <w:rsid w:val="00C864D8"/>
    <w:rsid w:val="00C8658F"/>
    <w:rsid w:val="00C868B2"/>
    <w:rsid w:val="00C86B1F"/>
    <w:rsid w:val="00C86CCF"/>
    <w:rsid w:val="00C86DFE"/>
    <w:rsid w:val="00C871DA"/>
    <w:rsid w:val="00C87288"/>
    <w:rsid w:val="00C87304"/>
    <w:rsid w:val="00C875E3"/>
    <w:rsid w:val="00C87903"/>
    <w:rsid w:val="00C87BD8"/>
    <w:rsid w:val="00C87CD9"/>
    <w:rsid w:val="00C87D32"/>
    <w:rsid w:val="00C87EB9"/>
    <w:rsid w:val="00C900DC"/>
    <w:rsid w:val="00C901A1"/>
    <w:rsid w:val="00C90204"/>
    <w:rsid w:val="00C9029E"/>
    <w:rsid w:val="00C9076E"/>
    <w:rsid w:val="00C9088B"/>
    <w:rsid w:val="00C90947"/>
    <w:rsid w:val="00C909A0"/>
    <w:rsid w:val="00C909BF"/>
    <w:rsid w:val="00C90A1F"/>
    <w:rsid w:val="00C90A73"/>
    <w:rsid w:val="00C90BDD"/>
    <w:rsid w:val="00C90E3B"/>
    <w:rsid w:val="00C90EF2"/>
    <w:rsid w:val="00C90F41"/>
    <w:rsid w:val="00C9146C"/>
    <w:rsid w:val="00C915BD"/>
    <w:rsid w:val="00C916B7"/>
    <w:rsid w:val="00C916DB"/>
    <w:rsid w:val="00C9172B"/>
    <w:rsid w:val="00C9190E"/>
    <w:rsid w:val="00C9192A"/>
    <w:rsid w:val="00C91AB2"/>
    <w:rsid w:val="00C91F04"/>
    <w:rsid w:val="00C92031"/>
    <w:rsid w:val="00C922E9"/>
    <w:rsid w:val="00C92902"/>
    <w:rsid w:val="00C9298D"/>
    <w:rsid w:val="00C92A0A"/>
    <w:rsid w:val="00C9353B"/>
    <w:rsid w:val="00C9391C"/>
    <w:rsid w:val="00C93B36"/>
    <w:rsid w:val="00C93C77"/>
    <w:rsid w:val="00C94105"/>
    <w:rsid w:val="00C9413A"/>
    <w:rsid w:val="00C941F3"/>
    <w:rsid w:val="00C94328"/>
    <w:rsid w:val="00C943B9"/>
    <w:rsid w:val="00C948E0"/>
    <w:rsid w:val="00C94953"/>
    <w:rsid w:val="00C9499A"/>
    <w:rsid w:val="00C949A9"/>
    <w:rsid w:val="00C94F6F"/>
    <w:rsid w:val="00C94FEF"/>
    <w:rsid w:val="00C95096"/>
    <w:rsid w:val="00C95260"/>
    <w:rsid w:val="00C95490"/>
    <w:rsid w:val="00C95491"/>
    <w:rsid w:val="00C95888"/>
    <w:rsid w:val="00C95957"/>
    <w:rsid w:val="00C959AF"/>
    <w:rsid w:val="00C95E9D"/>
    <w:rsid w:val="00C95E9F"/>
    <w:rsid w:val="00C95F7A"/>
    <w:rsid w:val="00C96431"/>
    <w:rsid w:val="00C96506"/>
    <w:rsid w:val="00C9694A"/>
    <w:rsid w:val="00C96BDD"/>
    <w:rsid w:val="00C9716C"/>
    <w:rsid w:val="00C97668"/>
    <w:rsid w:val="00C97750"/>
    <w:rsid w:val="00C97773"/>
    <w:rsid w:val="00C978E2"/>
    <w:rsid w:val="00C979AC"/>
    <w:rsid w:val="00C97B83"/>
    <w:rsid w:val="00C97D84"/>
    <w:rsid w:val="00C97E2F"/>
    <w:rsid w:val="00C97F61"/>
    <w:rsid w:val="00CA007A"/>
    <w:rsid w:val="00CA00BC"/>
    <w:rsid w:val="00CA06F8"/>
    <w:rsid w:val="00CA0887"/>
    <w:rsid w:val="00CA0C4B"/>
    <w:rsid w:val="00CA0DA6"/>
    <w:rsid w:val="00CA103B"/>
    <w:rsid w:val="00CA1074"/>
    <w:rsid w:val="00CA1095"/>
    <w:rsid w:val="00CA151E"/>
    <w:rsid w:val="00CA16C4"/>
    <w:rsid w:val="00CA1A9A"/>
    <w:rsid w:val="00CA1E31"/>
    <w:rsid w:val="00CA20B0"/>
    <w:rsid w:val="00CA2842"/>
    <w:rsid w:val="00CA2994"/>
    <w:rsid w:val="00CA2EB1"/>
    <w:rsid w:val="00CA30C2"/>
    <w:rsid w:val="00CA312B"/>
    <w:rsid w:val="00CA323E"/>
    <w:rsid w:val="00CA32DD"/>
    <w:rsid w:val="00CA3AF1"/>
    <w:rsid w:val="00CA3F75"/>
    <w:rsid w:val="00CA3F86"/>
    <w:rsid w:val="00CA3FB9"/>
    <w:rsid w:val="00CA431E"/>
    <w:rsid w:val="00CA45E4"/>
    <w:rsid w:val="00CA4666"/>
    <w:rsid w:val="00CA46CA"/>
    <w:rsid w:val="00CA49A6"/>
    <w:rsid w:val="00CA4A7C"/>
    <w:rsid w:val="00CA4C2A"/>
    <w:rsid w:val="00CA5064"/>
    <w:rsid w:val="00CA50BF"/>
    <w:rsid w:val="00CA5356"/>
    <w:rsid w:val="00CA57AD"/>
    <w:rsid w:val="00CA5832"/>
    <w:rsid w:val="00CA5A9F"/>
    <w:rsid w:val="00CA5C5D"/>
    <w:rsid w:val="00CA5D1A"/>
    <w:rsid w:val="00CA5F93"/>
    <w:rsid w:val="00CA5F95"/>
    <w:rsid w:val="00CA618A"/>
    <w:rsid w:val="00CA62C1"/>
    <w:rsid w:val="00CA62D6"/>
    <w:rsid w:val="00CA6527"/>
    <w:rsid w:val="00CA67C6"/>
    <w:rsid w:val="00CA68E1"/>
    <w:rsid w:val="00CA6900"/>
    <w:rsid w:val="00CA6C72"/>
    <w:rsid w:val="00CA71DF"/>
    <w:rsid w:val="00CA7544"/>
    <w:rsid w:val="00CA7738"/>
    <w:rsid w:val="00CA7969"/>
    <w:rsid w:val="00CA7A88"/>
    <w:rsid w:val="00CA7E51"/>
    <w:rsid w:val="00CB01AA"/>
    <w:rsid w:val="00CB02B3"/>
    <w:rsid w:val="00CB05FA"/>
    <w:rsid w:val="00CB07E2"/>
    <w:rsid w:val="00CB0A02"/>
    <w:rsid w:val="00CB0AAA"/>
    <w:rsid w:val="00CB0FC6"/>
    <w:rsid w:val="00CB1029"/>
    <w:rsid w:val="00CB12D8"/>
    <w:rsid w:val="00CB18B8"/>
    <w:rsid w:val="00CB1B02"/>
    <w:rsid w:val="00CB1D11"/>
    <w:rsid w:val="00CB1DD3"/>
    <w:rsid w:val="00CB1F29"/>
    <w:rsid w:val="00CB22B4"/>
    <w:rsid w:val="00CB22B5"/>
    <w:rsid w:val="00CB24CB"/>
    <w:rsid w:val="00CB2662"/>
    <w:rsid w:val="00CB2939"/>
    <w:rsid w:val="00CB2A83"/>
    <w:rsid w:val="00CB3138"/>
    <w:rsid w:val="00CB3271"/>
    <w:rsid w:val="00CB3639"/>
    <w:rsid w:val="00CB36CC"/>
    <w:rsid w:val="00CB382F"/>
    <w:rsid w:val="00CB3B59"/>
    <w:rsid w:val="00CB3D52"/>
    <w:rsid w:val="00CB3DFB"/>
    <w:rsid w:val="00CB4116"/>
    <w:rsid w:val="00CB452E"/>
    <w:rsid w:val="00CB4640"/>
    <w:rsid w:val="00CB46BD"/>
    <w:rsid w:val="00CB49A0"/>
    <w:rsid w:val="00CB49D8"/>
    <w:rsid w:val="00CB4A56"/>
    <w:rsid w:val="00CB4B2F"/>
    <w:rsid w:val="00CB4BBF"/>
    <w:rsid w:val="00CB4BFD"/>
    <w:rsid w:val="00CB4F53"/>
    <w:rsid w:val="00CB5092"/>
    <w:rsid w:val="00CB51D7"/>
    <w:rsid w:val="00CB525F"/>
    <w:rsid w:val="00CB55AE"/>
    <w:rsid w:val="00CB57A6"/>
    <w:rsid w:val="00CB5964"/>
    <w:rsid w:val="00CB5BE3"/>
    <w:rsid w:val="00CB5D6E"/>
    <w:rsid w:val="00CB5E18"/>
    <w:rsid w:val="00CB620A"/>
    <w:rsid w:val="00CB626D"/>
    <w:rsid w:val="00CB6462"/>
    <w:rsid w:val="00CB680B"/>
    <w:rsid w:val="00CB6815"/>
    <w:rsid w:val="00CB6C4E"/>
    <w:rsid w:val="00CB71EB"/>
    <w:rsid w:val="00CB73F3"/>
    <w:rsid w:val="00CB7637"/>
    <w:rsid w:val="00CB76DC"/>
    <w:rsid w:val="00CB7ABE"/>
    <w:rsid w:val="00CB7DC8"/>
    <w:rsid w:val="00CC004F"/>
    <w:rsid w:val="00CC0118"/>
    <w:rsid w:val="00CC0186"/>
    <w:rsid w:val="00CC0392"/>
    <w:rsid w:val="00CC03E9"/>
    <w:rsid w:val="00CC04C4"/>
    <w:rsid w:val="00CC061F"/>
    <w:rsid w:val="00CC0858"/>
    <w:rsid w:val="00CC0D48"/>
    <w:rsid w:val="00CC0DEC"/>
    <w:rsid w:val="00CC1066"/>
    <w:rsid w:val="00CC109C"/>
    <w:rsid w:val="00CC10AA"/>
    <w:rsid w:val="00CC157C"/>
    <w:rsid w:val="00CC15BE"/>
    <w:rsid w:val="00CC19BF"/>
    <w:rsid w:val="00CC1A1A"/>
    <w:rsid w:val="00CC1FFD"/>
    <w:rsid w:val="00CC259D"/>
    <w:rsid w:val="00CC27DE"/>
    <w:rsid w:val="00CC280B"/>
    <w:rsid w:val="00CC2A8A"/>
    <w:rsid w:val="00CC2AE1"/>
    <w:rsid w:val="00CC2E4E"/>
    <w:rsid w:val="00CC2ED2"/>
    <w:rsid w:val="00CC34F2"/>
    <w:rsid w:val="00CC352A"/>
    <w:rsid w:val="00CC37F1"/>
    <w:rsid w:val="00CC38BC"/>
    <w:rsid w:val="00CC403A"/>
    <w:rsid w:val="00CC41AB"/>
    <w:rsid w:val="00CC4440"/>
    <w:rsid w:val="00CC484A"/>
    <w:rsid w:val="00CC4BB9"/>
    <w:rsid w:val="00CC4C5D"/>
    <w:rsid w:val="00CC4D3F"/>
    <w:rsid w:val="00CC4D84"/>
    <w:rsid w:val="00CC4E71"/>
    <w:rsid w:val="00CC5010"/>
    <w:rsid w:val="00CC5022"/>
    <w:rsid w:val="00CC520C"/>
    <w:rsid w:val="00CC56A1"/>
    <w:rsid w:val="00CC57F4"/>
    <w:rsid w:val="00CC582C"/>
    <w:rsid w:val="00CC583E"/>
    <w:rsid w:val="00CC597A"/>
    <w:rsid w:val="00CC5DC8"/>
    <w:rsid w:val="00CC5F76"/>
    <w:rsid w:val="00CC60A3"/>
    <w:rsid w:val="00CC6195"/>
    <w:rsid w:val="00CC6216"/>
    <w:rsid w:val="00CC6311"/>
    <w:rsid w:val="00CC6391"/>
    <w:rsid w:val="00CC639B"/>
    <w:rsid w:val="00CC63B4"/>
    <w:rsid w:val="00CC6C2E"/>
    <w:rsid w:val="00CC6C54"/>
    <w:rsid w:val="00CC6D04"/>
    <w:rsid w:val="00CC6E45"/>
    <w:rsid w:val="00CC6EDF"/>
    <w:rsid w:val="00CC7184"/>
    <w:rsid w:val="00CC727C"/>
    <w:rsid w:val="00CC75D4"/>
    <w:rsid w:val="00CC7AAA"/>
    <w:rsid w:val="00CC7D8F"/>
    <w:rsid w:val="00CC7E4C"/>
    <w:rsid w:val="00CC7F62"/>
    <w:rsid w:val="00CD0041"/>
    <w:rsid w:val="00CD064C"/>
    <w:rsid w:val="00CD0794"/>
    <w:rsid w:val="00CD0899"/>
    <w:rsid w:val="00CD098F"/>
    <w:rsid w:val="00CD0A4F"/>
    <w:rsid w:val="00CD0ACC"/>
    <w:rsid w:val="00CD0D0E"/>
    <w:rsid w:val="00CD0D1C"/>
    <w:rsid w:val="00CD108D"/>
    <w:rsid w:val="00CD1428"/>
    <w:rsid w:val="00CD1A25"/>
    <w:rsid w:val="00CD2190"/>
    <w:rsid w:val="00CD2257"/>
    <w:rsid w:val="00CD274B"/>
    <w:rsid w:val="00CD2950"/>
    <w:rsid w:val="00CD2D1A"/>
    <w:rsid w:val="00CD2F4E"/>
    <w:rsid w:val="00CD3221"/>
    <w:rsid w:val="00CD324A"/>
    <w:rsid w:val="00CD33F9"/>
    <w:rsid w:val="00CD3953"/>
    <w:rsid w:val="00CD3E35"/>
    <w:rsid w:val="00CD3F2A"/>
    <w:rsid w:val="00CD407D"/>
    <w:rsid w:val="00CD40A6"/>
    <w:rsid w:val="00CD43B6"/>
    <w:rsid w:val="00CD43C3"/>
    <w:rsid w:val="00CD4534"/>
    <w:rsid w:val="00CD45FA"/>
    <w:rsid w:val="00CD4781"/>
    <w:rsid w:val="00CD48EE"/>
    <w:rsid w:val="00CD4B79"/>
    <w:rsid w:val="00CD4C03"/>
    <w:rsid w:val="00CD4C41"/>
    <w:rsid w:val="00CD4C89"/>
    <w:rsid w:val="00CD4CC1"/>
    <w:rsid w:val="00CD4E9F"/>
    <w:rsid w:val="00CD4EAC"/>
    <w:rsid w:val="00CD502A"/>
    <w:rsid w:val="00CD5301"/>
    <w:rsid w:val="00CD53ED"/>
    <w:rsid w:val="00CD543E"/>
    <w:rsid w:val="00CD5497"/>
    <w:rsid w:val="00CD566E"/>
    <w:rsid w:val="00CD5944"/>
    <w:rsid w:val="00CD5A1F"/>
    <w:rsid w:val="00CD5ABE"/>
    <w:rsid w:val="00CD5E5F"/>
    <w:rsid w:val="00CD5EF6"/>
    <w:rsid w:val="00CD6304"/>
    <w:rsid w:val="00CD6529"/>
    <w:rsid w:val="00CD6C3A"/>
    <w:rsid w:val="00CD6E4E"/>
    <w:rsid w:val="00CD6E6E"/>
    <w:rsid w:val="00CD703E"/>
    <w:rsid w:val="00CD7133"/>
    <w:rsid w:val="00CD72C7"/>
    <w:rsid w:val="00CD72E0"/>
    <w:rsid w:val="00CD77CD"/>
    <w:rsid w:val="00CD78CD"/>
    <w:rsid w:val="00CE00B7"/>
    <w:rsid w:val="00CE026C"/>
    <w:rsid w:val="00CE0320"/>
    <w:rsid w:val="00CE03DC"/>
    <w:rsid w:val="00CE0680"/>
    <w:rsid w:val="00CE1021"/>
    <w:rsid w:val="00CE1314"/>
    <w:rsid w:val="00CE1815"/>
    <w:rsid w:val="00CE1947"/>
    <w:rsid w:val="00CE1EA1"/>
    <w:rsid w:val="00CE1EBE"/>
    <w:rsid w:val="00CE1F3B"/>
    <w:rsid w:val="00CE1F86"/>
    <w:rsid w:val="00CE20EF"/>
    <w:rsid w:val="00CE292F"/>
    <w:rsid w:val="00CE2BC5"/>
    <w:rsid w:val="00CE2C6C"/>
    <w:rsid w:val="00CE3644"/>
    <w:rsid w:val="00CE3835"/>
    <w:rsid w:val="00CE3888"/>
    <w:rsid w:val="00CE3974"/>
    <w:rsid w:val="00CE3A58"/>
    <w:rsid w:val="00CE3B2F"/>
    <w:rsid w:val="00CE3BA5"/>
    <w:rsid w:val="00CE3DD7"/>
    <w:rsid w:val="00CE4034"/>
    <w:rsid w:val="00CE477D"/>
    <w:rsid w:val="00CE4899"/>
    <w:rsid w:val="00CE4AAC"/>
    <w:rsid w:val="00CE4B6A"/>
    <w:rsid w:val="00CE4BE7"/>
    <w:rsid w:val="00CE4C28"/>
    <w:rsid w:val="00CE4FCE"/>
    <w:rsid w:val="00CE500F"/>
    <w:rsid w:val="00CE52C4"/>
    <w:rsid w:val="00CE55DE"/>
    <w:rsid w:val="00CE56C1"/>
    <w:rsid w:val="00CE593F"/>
    <w:rsid w:val="00CE5AA0"/>
    <w:rsid w:val="00CE5C96"/>
    <w:rsid w:val="00CE5E74"/>
    <w:rsid w:val="00CE5EE9"/>
    <w:rsid w:val="00CE61EF"/>
    <w:rsid w:val="00CE6201"/>
    <w:rsid w:val="00CE65BB"/>
    <w:rsid w:val="00CE68C4"/>
    <w:rsid w:val="00CE68C8"/>
    <w:rsid w:val="00CE699F"/>
    <w:rsid w:val="00CE6AC4"/>
    <w:rsid w:val="00CE6F59"/>
    <w:rsid w:val="00CE784C"/>
    <w:rsid w:val="00CE78F5"/>
    <w:rsid w:val="00CE7B63"/>
    <w:rsid w:val="00CE7BA8"/>
    <w:rsid w:val="00CE7EEE"/>
    <w:rsid w:val="00CE7FD5"/>
    <w:rsid w:val="00CE7FFE"/>
    <w:rsid w:val="00CF008D"/>
    <w:rsid w:val="00CF0216"/>
    <w:rsid w:val="00CF0249"/>
    <w:rsid w:val="00CF02B3"/>
    <w:rsid w:val="00CF03D1"/>
    <w:rsid w:val="00CF04EB"/>
    <w:rsid w:val="00CF062E"/>
    <w:rsid w:val="00CF089D"/>
    <w:rsid w:val="00CF0EE7"/>
    <w:rsid w:val="00CF138B"/>
    <w:rsid w:val="00CF1883"/>
    <w:rsid w:val="00CF18EE"/>
    <w:rsid w:val="00CF1D69"/>
    <w:rsid w:val="00CF1F0A"/>
    <w:rsid w:val="00CF2053"/>
    <w:rsid w:val="00CF2298"/>
    <w:rsid w:val="00CF229B"/>
    <w:rsid w:val="00CF2330"/>
    <w:rsid w:val="00CF23AA"/>
    <w:rsid w:val="00CF288A"/>
    <w:rsid w:val="00CF2BD4"/>
    <w:rsid w:val="00CF2D9F"/>
    <w:rsid w:val="00CF2E03"/>
    <w:rsid w:val="00CF2F4F"/>
    <w:rsid w:val="00CF2F61"/>
    <w:rsid w:val="00CF3093"/>
    <w:rsid w:val="00CF3323"/>
    <w:rsid w:val="00CF3525"/>
    <w:rsid w:val="00CF3886"/>
    <w:rsid w:val="00CF3979"/>
    <w:rsid w:val="00CF39DE"/>
    <w:rsid w:val="00CF3B12"/>
    <w:rsid w:val="00CF3D7B"/>
    <w:rsid w:val="00CF43BB"/>
    <w:rsid w:val="00CF48A5"/>
    <w:rsid w:val="00CF4A03"/>
    <w:rsid w:val="00CF4C50"/>
    <w:rsid w:val="00CF4D14"/>
    <w:rsid w:val="00CF4D7C"/>
    <w:rsid w:val="00CF4E74"/>
    <w:rsid w:val="00CF5006"/>
    <w:rsid w:val="00CF50FF"/>
    <w:rsid w:val="00CF543D"/>
    <w:rsid w:val="00CF5550"/>
    <w:rsid w:val="00CF5825"/>
    <w:rsid w:val="00CF588E"/>
    <w:rsid w:val="00CF58CD"/>
    <w:rsid w:val="00CF599C"/>
    <w:rsid w:val="00CF5CBB"/>
    <w:rsid w:val="00CF5ECD"/>
    <w:rsid w:val="00CF5FF8"/>
    <w:rsid w:val="00CF603D"/>
    <w:rsid w:val="00CF632C"/>
    <w:rsid w:val="00CF63DD"/>
    <w:rsid w:val="00CF641B"/>
    <w:rsid w:val="00CF65D3"/>
    <w:rsid w:val="00CF6B98"/>
    <w:rsid w:val="00CF6DBB"/>
    <w:rsid w:val="00CF70A0"/>
    <w:rsid w:val="00CF730D"/>
    <w:rsid w:val="00CF73D9"/>
    <w:rsid w:val="00CF75F0"/>
    <w:rsid w:val="00CF7E9A"/>
    <w:rsid w:val="00CF7EF7"/>
    <w:rsid w:val="00D0027D"/>
    <w:rsid w:val="00D00394"/>
    <w:rsid w:val="00D00451"/>
    <w:rsid w:val="00D008D2"/>
    <w:rsid w:val="00D00A1F"/>
    <w:rsid w:val="00D00B57"/>
    <w:rsid w:val="00D00C81"/>
    <w:rsid w:val="00D00D09"/>
    <w:rsid w:val="00D00FBE"/>
    <w:rsid w:val="00D0163F"/>
    <w:rsid w:val="00D01867"/>
    <w:rsid w:val="00D01942"/>
    <w:rsid w:val="00D01E32"/>
    <w:rsid w:val="00D01E36"/>
    <w:rsid w:val="00D01E83"/>
    <w:rsid w:val="00D020AC"/>
    <w:rsid w:val="00D02143"/>
    <w:rsid w:val="00D021D5"/>
    <w:rsid w:val="00D02B11"/>
    <w:rsid w:val="00D02BB7"/>
    <w:rsid w:val="00D02DFC"/>
    <w:rsid w:val="00D02EE2"/>
    <w:rsid w:val="00D02EFE"/>
    <w:rsid w:val="00D02FF7"/>
    <w:rsid w:val="00D030F0"/>
    <w:rsid w:val="00D03125"/>
    <w:rsid w:val="00D03272"/>
    <w:rsid w:val="00D0328B"/>
    <w:rsid w:val="00D032B9"/>
    <w:rsid w:val="00D03409"/>
    <w:rsid w:val="00D036D0"/>
    <w:rsid w:val="00D037A7"/>
    <w:rsid w:val="00D03919"/>
    <w:rsid w:val="00D039DD"/>
    <w:rsid w:val="00D03AB2"/>
    <w:rsid w:val="00D03D46"/>
    <w:rsid w:val="00D041E1"/>
    <w:rsid w:val="00D042F0"/>
    <w:rsid w:val="00D0432C"/>
    <w:rsid w:val="00D04347"/>
    <w:rsid w:val="00D04CDD"/>
    <w:rsid w:val="00D04DD9"/>
    <w:rsid w:val="00D0542E"/>
    <w:rsid w:val="00D05580"/>
    <w:rsid w:val="00D055A0"/>
    <w:rsid w:val="00D0567E"/>
    <w:rsid w:val="00D056D6"/>
    <w:rsid w:val="00D056FE"/>
    <w:rsid w:val="00D0589F"/>
    <w:rsid w:val="00D058CE"/>
    <w:rsid w:val="00D059C2"/>
    <w:rsid w:val="00D05AD2"/>
    <w:rsid w:val="00D05AD7"/>
    <w:rsid w:val="00D0612D"/>
    <w:rsid w:val="00D06267"/>
    <w:rsid w:val="00D062F1"/>
    <w:rsid w:val="00D06B4A"/>
    <w:rsid w:val="00D06C8D"/>
    <w:rsid w:val="00D06CD5"/>
    <w:rsid w:val="00D06F75"/>
    <w:rsid w:val="00D074E9"/>
    <w:rsid w:val="00D077F6"/>
    <w:rsid w:val="00D0795F"/>
    <w:rsid w:val="00D07A92"/>
    <w:rsid w:val="00D07E65"/>
    <w:rsid w:val="00D07EDE"/>
    <w:rsid w:val="00D07F0C"/>
    <w:rsid w:val="00D10101"/>
    <w:rsid w:val="00D102C1"/>
    <w:rsid w:val="00D10580"/>
    <w:rsid w:val="00D107A5"/>
    <w:rsid w:val="00D108AD"/>
    <w:rsid w:val="00D10960"/>
    <w:rsid w:val="00D10B79"/>
    <w:rsid w:val="00D10BB3"/>
    <w:rsid w:val="00D10BD6"/>
    <w:rsid w:val="00D10D63"/>
    <w:rsid w:val="00D11199"/>
    <w:rsid w:val="00D118E5"/>
    <w:rsid w:val="00D1195A"/>
    <w:rsid w:val="00D11A23"/>
    <w:rsid w:val="00D11BEC"/>
    <w:rsid w:val="00D11C67"/>
    <w:rsid w:val="00D11F86"/>
    <w:rsid w:val="00D12186"/>
    <w:rsid w:val="00D12213"/>
    <w:rsid w:val="00D1221D"/>
    <w:rsid w:val="00D12306"/>
    <w:rsid w:val="00D124A8"/>
    <w:rsid w:val="00D124D6"/>
    <w:rsid w:val="00D12878"/>
    <w:rsid w:val="00D128B5"/>
    <w:rsid w:val="00D128F7"/>
    <w:rsid w:val="00D12A7B"/>
    <w:rsid w:val="00D12BB6"/>
    <w:rsid w:val="00D12DB6"/>
    <w:rsid w:val="00D130D1"/>
    <w:rsid w:val="00D1311B"/>
    <w:rsid w:val="00D132EE"/>
    <w:rsid w:val="00D137F7"/>
    <w:rsid w:val="00D1399E"/>
    <w:rsid w:val="00D13BDE"/>
    <w:rsid w:val="00D1429F"/>
    <w:rsid w:val="00D14427"/>
    <w:rsid w:val="00D14857"/>
    <w:rsid w:val="00D14888"/>
    <w:rsid w:val="00D149D5"/>
    <w:rsid w:val="00D14A22"/>
    <w:rsid w:val="00D14A2A"/>
    <w:rsid w:val="00D14B55"/>
    <w:rsid w:val="00D15129"/>
    <w:rsid w:val="00D151F9"/>
    <w:rsid w:val="00D1545B"/>
    <w:rsid w:val="00D1551F"/>
    <w:rsid w:val="00D159DE"/>
    <w:rsid w:val="00D15A1A"/>
    <w:rsid w:val="00D15C89"/>
    <w:rsid w:val="00D15D8F"/>
    <w:rsid w:val="00D15E4B"/>
    <w:rsid w:val="00D15E69"/>
    <w:rsid w:val="00D1617E"/>
    <w:rsid w:val="00D165C8"/>
    <w:rsid w:val="00D16659"/>
    <w:rsid w:val="00D1698D"/>
    <w:rsid w:val="00D16EB1"/>
    <w:rsid w:val="00D17029"/>
    <w:rsid w:val="00D1719C"/>
    <w:rsid w:val="00D171EC"/>
    <w:rsid w:val="00D1763E"/>
    <w:rsid w:val="00D177E8"/>
    <w:rsid w:val="00D179AD"/>
    <w:rsid w:val="00D17A52"/>
    <w:rsid w:val="00D17AC1"/>
    <w:rsid w:val="00D2006B"/>
    <w:rsid w:val="00D204DF"/>
    <w:rsid w:val="00D205C2"/>
    <w:rsid w:val="00D20607"/>
    <w:rsid w:val="00D2061E"/>
    <w:rsid w:val="00D20626"/>
    <w:rsid w:val="00D20628"/>
    <w:rsid w:val="00D206D6"/>
    <w:rsid w:val="00D20B35"/>
    <w:rsid w:val="00D20C67"/>
    <w:rsid w:val="00D20D5A"/>
    <w:rsid w:val="00D21103"/>
    <w:rsid w:val="00D21AC6"/>
    <w:rsid w:val="00D21FD6"/>
    <w:rsid w:val="00D22018"/>
    <w:rsid w:val="00D225BC"/>
    <w:rsid w:val="00D225C6"/>
    <w:rsid w:val="00D22789"/>
    <w:rsid w:val="00D2293E"/>
    <w:rsid w:val="00D229A7"/>
    <w:rsid w:val="00D229DE"/>
    <w:rsid w:val="00D22F0E"/>
    <w:rsid w:val="00D22F30"/>
    <w:rsid w:val="00D22F91"/>
    <w:rsid w:val="00D22FA5"/>
    <w:rsid w:val="00D23897"/>
    <w:rsid w:val="00D23ACC"/>
    <w:rsid w:val="00D2406F"/>
    <w:rsid w:val="00D240CE"/>
    <w:rsid w:val="00D24152"/>
    <w:rsid w:val="00D24275"/>
    <w:rsid w:val="00D24387"/>
    <w:rsid w:val="00D245C2"/>
    <w:rsid w:val="00D247C3"/>
    <w:rsid w:val="00D24C38"/>
    <w:rsid w:val="00D2520E"/>
    <w:rsid w:val="00D25354"/>
    <w:rsid w:val="00D254A9"/>
    <w:rsid w:val="00D254BE"/>
    <w:rsid w:val="00D257CA"/>
    <w:rsid w:val="00D25AE4"/>
    <w:rsid w:val="00D26649"/>
    <w:rsid w:val="00D266CB"/>
    <w:rsid w:val="00D27301"/>
    <w:rsid w:val="00D273AE"/>
    <w:rsid w:val="00D274A0"/>
    <w:rsid w:val="00D274B9"/>
    <w:rsid w:val="00D2760B"/>
    <w:rsid w:val="00D277C6"/>
    <w:rsid w:val="00D277D8"/>
    <w:rsid w:val="00D27986"/>
    <w:rsid w:val="00D279AA"/>
    <w:rsid w:val="00D27A56"/>
    <w:rsid w:val="00D27AF6"/>
    <w:rsid w:val="00D27D58"/>
    <w:rsid w:val="00D27F03"/>
    <w:rsid w:val="00D30001"/>
    <w:rsid w:val="00D30342"/>
    <w:rsid w:val="00D303D1"/>
    <w:rsid w:val="00D303FE"/>
    <w:rsid w:val="00D305CC"/>
    <w:rsid w:val="00D3070C"/>
    <w:rsid w:val="00D30784"/>
    <w:rsid w:val="00D30CFE"/>
    <w:rsid w:val="00D30E68"/>
    <w:rsid w:val="00D3121A"/>
    <w:rsid w:val="00D3124B"/>
    <w:rsid w:val="00D31BDF"/>
    <w:rsid w:val="00D3228C"/>
    <w:rsid w:val="00D32825"/>
    <w:rsid w:val="00D32C1C"/>
    <w:rsid w:val="00D32DE0"/>
    <w:rsid w:val="00D32EBF"/>
    <w:rsid w:val="00D32F29"/>
    <w:rsid w:val="00D33126"/>
    <w:rsid w:val="00D33674"/>
    <w:rsid w:val="00D33BB5"/>
    <w:rsid w:val="00D33F27"/>
    <w:rsid w:val="00D3412B"/>
    <w:rsid w:val="00D34178"/>
    <w:rsid w:val="00D3458B"/>
    <w:rsid w:val="00D347E4"/>
    <w:rsid w:val="00D34BA3"/>
    <w:rsid w:val="00D34F1B"/>
    <w:rsid w:val="00D3511D"/>
    <w:rsid w:val="00D352F7"/>
    <w:rsid w:val="00D35616"/>
    <w:rsid w:val="00D357AB"/>
    <w:rsid w:val="00D359F2"/>
    <w:rsid w:val="00D35A65"/>
    <w:rsid w:val="00D35BB2"/>
    <w:rsid w:val="00D35D57"/>
    <w:rsid w:val="00D3623C"/>
    <w:rsid w:val="00D36356"/>
    <w:rsid w:val="00D36360"/>
    <w:rsid w:val="00D3655C"/>
    <w:rsid w:val="00D365B8"/>
    <w:rsid w:val="00D3678C"/>
    <w:rsid w:val="00D367AD"/>
    <w:rsid w:val="00D36928"/>
    <w:rsid w:val="00D36955"/>
    <w:rsid w:val="00D36AEC"/>
    <w:rsid w:val="00D36B8C"/>
    <w:rsid w:val="00D36D13"/>
    <w:rsid w:val="00D36D3C"/>
    <w:rsid w:val="00D36EDF"/>
    <w:rsid w:val="00D36F8A"/>
    <w:rsid w:val="00D37339"/>
    <w:rsid w:val="00D374A0"/>
    <w:rsid w:val="00D3751B"/>
    <w:rsid w:val="00D37891"/>
    <w:rsid w:val="00D37A8D"/>
    <w:rsid w:val="00D37CE8"/>
    <w:rsid w:val="00D37D08"/>
    <w:rsid w:val="00D37F54"/>
    <w:rsid w:val="00D40160"/>
    <w:rsid w:val="00D4054C"/>
    <w:rsid w:val="00D405A0"/>
    <w:rsid w:val="00D40C1A"/>
    <w:rsid w:val="00D40D63"/>
    <w:rsid w:val="00D410BA"/>
    <w:rsid w:val="00D41A9E"/>
    <w:rsid w:val="00D41AA6"/>
    <w:rsid w:val="00D41CB2"/>
    <w:rsid w:val="00D41FDE"/>
    <w:rsid w:val="00D42187"/>
    <w:rsid w:val="00D4226F"/>
    <w:rsid w:val="00D422CD"/>
    <w:rsid w:val="00D424B8"/>
    <w:rsid w:val="00D4272F"/>
    <w:rsid w:val="00D42B31"/>
    <w:rsid w:val="00D42BC8"/>
    <w:rsid w:val="00D42BCC"/>
    <w:rsid w:val="00D42C43"/>
    <w:rsid w:val="00D4332D"/>
    <w:rsid w:val="00D43366"/>
    <w:rsid w:val="00D4357B"/>
    <w:rsid w:val="00D435E1"/>
    <w:rsid w:val="00D43B4C"/>
    <w:rsid w:val="00D43CFF"/>
    <w:rsid w:val="00D43DAE"/>
    <w:rsid w:val="00D43FE3"/>
    <w:rsid w:val="00D4416E"/>
    <w:rsid w:val="00D44231"/>
    <w:rsid w:val="00D4477F"/>
    <w:rsid w:val="00D44C24"/>
    <w:rsid w:val="00D44D4E"/>
    <w:rsid w:val="00D44E25"/>
    <w:rsid w:val="00D45249"/>
    <w:rsid w:val="00D45278"/>
    <w:rsid w:val="00D45699"/>
    <w:rsid w:val="00D45725"/>
    <w:rsid w:val="00D45737"/>
    <w:rsid w:val="00D458A6"/>
    <w:rsid w:val="00D458E7"/>
    <w:rsid w:val="00D459B0"/>
    <w:rsid w:val="00D45EF0"/>
    <w:rsid w:val="00D461B0"/>
    <w:rsid w:val="00D46266"/>
    <w:rsid w:val="00D46544"/>
    <w:rsid w:val="00D470CE"/>
    <w:rsid w:val="00D47382"/>
    <w:rsid w:val="00D47A42"/>
    <w:rsid w:val="00D47D9F"/>
    <w:rsid w:val="00D47E0E"/>
    <w:rsid w:val="00D50036"/>
    <w:rsid w:val="00D50241"/>
    <w:rsid w:val="00D5066A"/>
    <w:rsid w:val="00D508EC"/>
    <w:rsid w:val="00D50955"/>
    <w:rsid w:val="00D50C6D"/>
    <w:rsid w:val="00D50FC9"/>
    <w:rsid w:val="00D511C2"/>
    <w:rsid w:val="00D51222"/>
    <w:rsid w:val="00D514A5"/>
    <w:rsid w:val="00D5172E"/>
    <w:rsid w:val="00D5229D"/>
    <w:rsid w:val="00D523A7"/>
    <w:rsid w:val="00D52542"/>
    <w:rsid w:val="00D5269C"/>
    <w:rsid w:val="00D52915"/>
    <w:rsid w:val="00D52917"/>
    <w:rsid w:val="00D52DAE"/>
    <w:rsid w:val="00D52E6A"/>
    <w:rsid w:val="00D52E6E"/>
    <w:rsid w:val="00D530E9"/>
    <w:rsid w:val="00D531FA"/>
    <w:rsid w:val="00D53897"/>
    <w:rsid w:val="00D53964"/>
    <w:rsid w:val="00D539D3"/>
    <w:rsid w:val="00D53AAE"/>
    <w:rsid w:val="00D5417E"/>
    <w:rsid w:val="00D542A8"/>
    <w:rsid w:val="00D54338"/>
    <w:rsid w:val="00D544B5"/>
    <w:rsid w:val="00D544ED"/>
    <w:rsid w:val="00D5457B"/>
    <w:rsid w:val="00D54A1A"/>
    <w:rsid w:val="00D54A93"/>
    <w:rsid w:val="00D54C0E"/>
    <w:rsid w:val="00D54DD3"/>
    <w:rsid w:val="00D5502D"/>
    <w:rsid w:val="00D56261"/>
    <w:rsid w:val="00D568DE"/>
    <w:rsid w:val="00D56A18"/>
    <w:rsid w:val="00D56B2B"/>
    <w:rsid w:val="00D56B56"/>
    <w:rsid w:val="00D56D77"/>
    <w:rsid w:val="00D56E1E"/>
    <w:rsid w:val="00D570FF"/>
    <w:rsid w:val="00D5742E"/>
    <w:rsid w:val="00D57491"/>
    <w:rsid w:val="00D5794D"/>
    <w:rsid w:val="00D57B95"/>
    <w:rsid w:val="00D57C30"/>
    <w:rsid w:val="00D57C50"/>
    <w:rsid w:val="00D57EEF"/>
    <w:rsid w:val="00D57FAF"/>
    <w:rsid w:val="00D6017B"/>
    <w:rsid w:val="00D60199"/>
    <w:rsid w:val="00D60222"/>
    <w:rsid w:val="00D6051F"/>
    <w:rsid w:val="00D606C7"/>
    <w:rsid w:val="00D60918"/>
    <w:rsid w:val="00D6097B"/>
    <w:rsid w:val="00D6097E"/>
    <w:rsid w:val="00D60A31"/>
    <w:rsid w:val="00D60C7C"/>
    <w:rsid w:val="00D60D39"/>
    <w:rsid w:val="00D60E45"/>
    <w:rsid w:val="00D61587"/>
    <w:rsid w:val="00D6162D"/>
    <w:rsid w:val="00D616D7"/>
    <w:rsid w:val="00D616FB"/>
    <w:rsid w:val="00D61700"/>
    <w:rsid w:val="00D6189C"/>
    <w:rsid w:val="00D61B91"/>
    <w:rsid w:val="00D61DC4"/>
    <w:rsid w:val="00D61DE3"/>
    <w:rsid w:val="00D61E18"/>
    <w:rsid w:val="00D61F91"/>
    <w:rsid w:val="00D620E3"/>
    <w:rsid w:val="00D6224A"/>
    <w:rsid w:val="00D623D6"/>
    <w:rsid w:val="00D627B9"/>
    <w:rsid w:val="00D62FF0"/>
    <w:rsid w:val="00D63046"/>
    <w:rsid w:val="00D63081"/>
    <w:rsid w:val="00D6315C"/>
    <w:rsid w:val="00D632E3"/>
    <w:rsid w:val="00D6375B"/>
    <w:rsid w:val="00D63963"/>
    <w:rsid w:val="00D639E0"/>
    <w:rsid w:val="00D63A0A"/>
    <w:rsid w:val="00D63CE6"/>
    <w:rsid w:val="00D64F04"/>
    <w:rsid w:val="00D6507B"/>
    <w:rsid w:val="00D6507F"/>
    <w:rsid w:val="00D650D9"/>
    <w:rsid w:val="00D65508"/>
    <w:rsid w:val="00D65603"/>
    <w:rsid w:val="00D65897"/>
    <w:rsid w:val="00D6624D"/>
    <w:rsid w:val="00D6629B"/>
    <w:rsid w:val="00D66587"/>
    <w:rsid w:val="00D6696E"/>
    <w:rsid w:val="00D669D3"/>
    <w:rsid w:val="00D66A1E"/>
    <w:rsid w:val="00D66A9B"/>
    <w:rsid w:val="00D66B78"/>
    <w:rsid w:val="00D67003"/>
    <w:rsid w:val="00D673ED"/>
    <w:rsid w:val="00D67648"/>
    <w:rsid w:val="00D67C9F"/>
    <w:rsid w:val="00D67CE7"/>
    <w:rsid w:val="00D7020C"/>
    <w:rsid w:val="00D70C7A"/>
    <w:rsid w:val="00D70F0B"/>
    <w:rsid w:val="00D71003"/>
    <w:rsid w:val="00D7182E"/>
    <w:rsid w:val="00D718DC"/>
    <w:rsid w:val="00D7192F"/>
    <w:rsid w:val="00D71AE1"/>
    <w:rsid w:val="00D71CB9"/>
    <w:rsid w:val="00D71E02"/>
    <w:rsid w:val="00D71E1D"/>
    <w:rsid w:val="00D71F3A"/>
    <w:rsid w:val="00D721D0"/>
    <w:rsid w:val="00D7221A"/>
    <w:rsid w:val="00D72427"/>
    <w:rsid w:val="00D7258E"/>
    <w:rsid w:val="00D727CF"/>
    <w:rsid w:val="00D728E1"/>
    <w:rsid w:val="00D72975"/>
    <w:rsid w:val="00D72D20"/>
    <w:rsid w:val="00D72E88"/>
    <w:rsid w:val="00D73009"/>
    <w:rsid w:val="00D7356D"/>
    <w:rsid w:val="00D73818"/>
    <w:rsid w:val="00D7393F"/>
    <w:rsid w:val="00D73A8D"/>
    <w:rsid w:val="00D73C68"/>
    <w:rsid w:val="00D73E0B"/>
    <w:rsid w:val="00D73FC5"/>
    <w:rsid w:val="00D7429E"/>
    <w:rsid w:val="00D742A0"/>
    <w:rsid w:val="00D748B1"/>
    <w:rsid w:val="00D74977"/>
    <w:rsid w:val="00D74BD4"/>
    <w:rsid w:val="00D7500B"/>
    <w:rsid w:val="00D7519A"/>
    <w:rsid w:val="00D75278"/>
    <w:rsid w:val="00D752B4"/>
    <w:rsid w:val="00D752C1"/>
    <w:rsid w:val="00D75786"/>
    <w:rsid w:val="00D75BED"/>
    <w:rsid w:val="00D75D95"/>
    <w:rsid w:val="00D76081"/>
    <w:rsid w:val="00D76476"/>
    <w:rsid w:val="00D764F9"/>
    <w:rsid w:val="00D7654E"/>
    <w:rsid w:val="00D765B8"/>
    <w:rsid w:val="00D766FA"/>
    <w:rsid w:val="00D76712"/>
    <w:rsid w:val="00D76CBE"/>
    <w:rsid w:val="00D76CD3"/>
    <w:rsid w:val="00D76F3C"/>
    <w:rsid w:val="00D76F8E"/>
    <w:rsid w:val="00D7705D"/>
    <w:rsid w:val="00D771D4"/>
    <w:rsid w:val="00D774AC"/>
    <w:rsid w:val="00D77704"/>
    <w:rsid w:val="00D77AE8"/>
    <w:rsid w:val="00D77C85"/>
    <w:rsid w:val="00D77CF5"/>
    <w:rsid w:val="00D77D96"/>
    <w:rsid w:val="00D77F34"/>
    <w:rsid w:val="00D77F9C"/>
    <w:rsid w:val="00D800C0"/>
    <w:rsid w:val="00D80514"/>
    <w:rsid w:val="00D80676"/>
    <w:rsid w:val="00D8080B"/>
    <w:rsid w:val="00D809C7"/>
    <w:rsid w:val="00D80F03"/>
    <w:rsid w:val="00D81012"/>
    <w:rsid w:val="00D81137"/>
    <w:rsid w:val="00D81DE8"/>
    <w:rsid w:val="00D8204B"/>
    <w:rsid w:val="00D8218F"/>
    <w:rsid w:val="00D82230"/>
    <w:rsid w:val="00D8232C"/>
    <w:rsid w:val="00D8235E"/>
    <w:rsid w:val="00D82C49"/>
    <w:rsid w:val="00D82CB8"/>
    <w:rsid w:val="00D82F2A"/>
    <w:rsid w:val="00D831BA"/>
    <w:rsid w:val="00D83280"/>
    <w:rsid w:val="00D83426"/>
    <w:rsid w:val="00D8348F"/>
    <w:rsid w:val="00D838D9"/>
    <w:rsid w:val="00D83A2F"/>
    <w:rsid w:val="00D83E4B"/>
    <w:rsid w:val="00D84079"/>
    <w:rsid w:val="00D840EF"/>
    <w:rsid w:val="00D849FD"/>
    <w:rsid w:val="00D84C5C"/>
    <w:rsid w:val="00D8515B"/>
    <w:rsid w:val="00D8590B"/>
    <w:rsid w:val="00D85A9C"/>
    <w:rsid w:val="00D8609C"/>
    <w:rsid w:val="00D86222"/>
    <w:rsid w:val="00D86240"/>
    <w:rsid w:val="00D8638C"/>
    <w:rsid w:val="00D8644F"/>
    <w:rsid w:val="00D86557"/>
    <w:rsid w:val="00D86C60"/>
    <w:rsid w:val="00D86D11"/>
    <w:rsid w:val="00D86F86"/>
    <w:rsid w:val="00D870E5"/>
    <w:rsid w:val="00D87270"/>
    <w:rsid w:val="00D87843"/>
    <w:rsid w:val="00D87957"/>
    <w:rsid w:val="00D87A4E"/>
    <w:rsid w:val="00D87A83"/>
    <w:rsid w:val="00D87AF5"/>
    <w:rsid w:val="00D87B87"/>
    <w:rsid w:val="00D90375"/>
    <w:rsid w:val="00D9131F"/>
    <w:rsid w:val="00D9138B"/>
    <w:rsid w:val="00D91793"/>
    <w:rsid w:val="00D91A40"/>
    <w:rsid w:val="00D91A92"/>
    <w:rsid w:val="00D91D36"/>
    <w:rsid w:val="00D92161"/>
    <w:rsid w:val="00D92582"/>
    <w:rsid w:val="00D925CB"/>
    <w:rsid w:val="00D92701"/>
    <w:rsid w:val="00D92895"/>
    <w:rsid w:val="00D92A03"/>
    <w:rsid w:val="00D92A20"/>
    <w:rsid w:val="00D92BB0"/>
    <w:rsid w:val="00D92D13"/>
    <w:rsid w:val="00D93203"/>
    <w:rsid w:val="00D93344"/>
    <w:rsid w:val="00D9361D"/>
    <w:rsid w:val="00D93793"/>
    <w:rsid w:val="00D939DC"/>
    <w:rsid w:val="00D93B3D"/>
    <w:rsid w:val="00D93DEC"/>
    <w:rsid w:val="00D93F2E"/>
    <w:rsid w:val="00D93F3E"/>
    <w:rsid w:val="00D9413C"/>
    <w:rsid w:val="00D94185"/>
    <w:rsid w:val="00D94263"/>
    <w:rsid w:val="00D94431"/>
    <w:rsid w:val="00D94642"/>
    <w:rsid w:val="00D9479B"/>
    <w:rsid w:val="00D94987"/>
    <w:rsid w:val="00D94AD1"/>
    <w:rsid w:val="00D94E4C"/>
    <w:rsid w:val="00D94EFD"/>
    <w:rsid w:val="00D957D5"/>
    <w:rsid w:val="00D95886"/>
    <w:rsid w:val="00D95C64"/>
    <w:rsid w:val="00D95CB4"/>
    <w:rsid w:val="00D95D56"/>
    <w:rsid w:val="00D95E75"/>
    <w:rsid w:val="00D96015"/>
    <w:rsid w:val="00D96300"/>
    <w:rsid w:val="00D9662A"/>
    <w:rsid w:val="00D966DE"/>
    <w:rsid w:val="00D96876"/>
    <w:rsid w:val="00D96A47"/>
    <w:rsid w:val="00D96B37"/>
    <w:rsid w:val="00D96BB8"/>
    <w:rsid w:val="00D9702A"/>
    <w:rsid w:val="00D97288"/>
    <w:rsid w:val="00D97366"/>
    <w:rsid w:val="00D973AC"/>
    <w:rsid w:val="00D975ED"/>
    <w:rsid w:val="00D97BB6"/>
    <w:rsid w:val="00D97C57"/>
    <w:rsid w:val="00D97F01"/>
    <w:rsid w:val="00DA03DF"/>
    <w:rsid w:val="00DA0543"/>
    <w:rsid w:val="00DA07EE"/>
    <w:rsid w:val="00DA0EB8"/>
    <w:rsid w:val="00DA1391"/>
    <w:rsid w:val="00DA1A88"/>
    <w:rsid w:val="00DA1ADF"/>
    <w:rsid w:val="00DA1CD7"/>
    <w:rsid w:val="00DA1FA6"/>
    <w:rsid w:val="00DA21CD"/>
    <w:rsid w:val="00DA21E0"/>
    <w:rsid w:val="00DA2241"/>
    <w:rsid w:val="00DA2397"/>
    <w:rsid w:val="00DA2436"/>
    <w:rsid w:val="00DA26BB"/>
    <w:rsid w:val="00DA2B47"/>
    <w:rsid w:val="00DA3531"/>
    <w:rsid w:val="00DA3889"/>
    <w:rsid w:val="00DA3CE5"/>
    <w:rsid w:val="00DA3F72"/>
    <w:rsid w:val="00DA46DD"/>
    <w:rsid w:val="00DA47FA"/>
    <w:rsid w:val="00DA4925"/>
    <w:rsid w:val="00DA49A8"/>
    <w:rsid w:val="00DA49D1"/>
    <w:rsid w:val="00DA4F2B"/>
    <w:rsid w:val="00DA4F3F"/>
    <w:rsid w:val="00DA5064"/>
    <w:rsid w:val="00DA53C0"/>
    <w:rsid w:val="00DA54FD"/>
    <w:rsid w:val="00DA583E"/>
    <w:rsid w:val="00DA58C2"/>
    <w:rsid w:val="00DA64F8"/>
    <w:rsid w:val="00DA6A17"/>
    <w:rsid w:val="00DA6F6F"/>
    <w:rsid w:val="00DA6FCE"/>
    <w:rsid w:val="00DA7434"/>
    <w:rsid w:val="00DA7553"/>
    <w:rsid w:val="00DA773A"/>
    <w:rsid w:val="00DA777C"/>
    <w:rsid w:val="00DA78E2"/>
    <w:rsid w:val="00DA7AC4"/>
    <w:rsid w:val="00DA7C88"/>
    <w:rsid w:val="00DA7F61"/>
    <w:rsid w:val="00DB0259"/>
    <w:rsid w:val="00DB0597"/>
    <w:rsid w:val="00DB0AEA"/>
    <w:rsid w:val="00DB0C9C"/>
    <w:rsid w:val="00DB0EB9"/>
    <w:rsid w:val="00DB10B1"/>
    <w:rsid w:val="00DB11AB"/>
    <w:rsid w:val="00DB14CD"/>
    <w:rsid w:val="00DB15D9"/>
    <w:rsid w:val="00DB19D0"/>
    <w:rsid w:val="00DB1C0E"/>
    <w:rsid w:val="00DB1F8A"/>
    <w:rsid w:val="00DB1FF5"/>
    <w:rsid w:val="00DB2062"/>
    <w:rsid w:val="00DB22A4"/>
    <w:rsid w:val="00DB283E"/>
    <w:rsid w:val="00DB2D9F"/>
    <w:rsid w:val="00DB2E7E"/>
    <w:rsid w:val="00DB2EA9"/>
    <w:rsid w:val="00DB319C"/>
    <w:rsid w:val="00DB31A8"/>
    <w:rsid w:val="00DB31DE"/>
    <w:rsid w:val="00DB3441"/>
    <w:rsid w:val="00DB35D8"/>
    <w:rsid w:val="00DB3B9A"/>
    <w:rsid w:val="00DB3BFC"/>
    <w:rsid w:val="00DB3E7D"/>
    <w:rsid w:val="00DB4198"/>
    <w:rsid w:val="00DB43F8"/>
    <w:rsid w:val="00DB4D2E"/>
    <w:rsid w:val="00DB4D64"/>
    <w:rsid w:val="00DB4F3E"/>
    <w:rsid w:val="00DB52B6"/>
    <w:rsid w:val="00DB595A"/>
    <w:rsid w:val="00DB59C0"/>
    <w:rsid w:val="00DB5AF4"/>
    <w:rsid w:val="00DB5CCA"/>
    <w:rsid w:val="00DB5F13"/>
    <w:rsid w:val="00DB5FE1"/>
    <w:rsid w:val="00DB62DA"/>
    <w:rsid w:val="00DB6380"/>
    <w:rsid w:val="00DB63B9"/>
    <w:rsid w:val="00DB641E"/>
    <w:rsid w:val="00DB671B"/>
    <w:rsid w:val="00DB675B"/>
    <w:rsid w:val="00DB6838"/>
    <w:rsid w:val="00DB6841"/>
    <w:rsid w:val="00DB7049"/>
    <w:rsid w:val="00DB7245"/>
    <w:rsid w:val="00DB798A"/>
    <w:rsid w:val="00DC039D"/>
    <w:rsid w:val="00DC05F5"/>
    <w:rsid w:val="00DC063C"/>
    <w:rsid w:val="00DC0819"/>
    <w:rsid w:val="00DC0C7B"/>
    <w:rsid w:val="00DC0FCE"/>
    <w:rsid w:val="00DC14B0"/>
    <w:rsid w:val="00DC1590"/>
    <w:rsid w:val="00DC15E9"/>
    <w:rsid w:val="00DC172B"/>
    <w:rsid w:val="00DC1A00"/>
    <w:rsid w:val="00DC1C00"/>
    <w:rsid w:val="00DC1C91"/>
    <w:rsid w:val="00DC1D2C"/>
    <w:rsid w:val="00DC1D7B"/>
    <w:rsid w:val="00DC1E93"/>
    <w:rsid w:val="00DC1EEA"/>
    <w:rsid w:val="00DC1FB7"/>
    <w:rsid w:val="00DC208B"/>
    <w:rsid w:val="00DC2327"/>
    <w:rsid w:val="00DC23C5"/>
    <w:rsid w:val="00DC2461"/>
    <w:rsid w:val="00DC26EC"/>
    <w:rsid w:val="00DC2734"/>
    <w:rsid w:val="00DC2868"/>
    <w:rsid w:val="00DC2A98"/>
    <w:rsid w:val="00DC34A8"/>
    <w:rsid w:val="00DC3727"/>
    <w:rsid w:val="00DC37A6"/>
    <w:rsid w:val="00DC37AE"/>
    <w:rsid w:val="00DC39EA"/>
    <w:rsid w:val="00DC3C63"/>
    <w:rsid w:val="00DC3CB4"/>
    <w:rsid w:val="00DC3CBF"/>
    <w:rsid w:val="00DC3CF7"/>
    <w:rsid w:val="00DC3DE9"/>
    <w:rsid w:val="00DC3F11"/>
    <w:rsid w:val="00DC3FCC"/>
    <w:rsid w:val="00DC40BA"/>
    <w:rsid w:val="00DC4374"/>
    <w:rsid w:val="00DC4597"/>
    <w:rsid w:val="00DC4775"/>
    <w:rsid w:val="00DC49E4"/>
    <w:rsid w:val="00DC4B5D"/>
    <w:rsid w:val="00DC4CE1"/>
    <w:rsid w:val="00DC50E1"/>
    <w:rsid w:val="00DC5101"/>
    <w:rsid w:val="00DC5141"/>
    <w:rsid w:val="00DC51A1"/>
    <w:rsid w:val="00DC5341"/>
    <w:rsid w:val="00DC5370"/>
    <w:rsid w:val="00DC5568"/>
    <w:rsid w:val="00DC56B7"/>
    <w:rsid w:val="00DC5AF4"/>
    <w:rsid w:val="00DC627C"/>
    <w:rsid w:val="00DC635A"/>
    <w:rsid w:val="00DC6556"/>
    <w:rsid w:val="00DC65B4"/>
    <w:rsid w:val="00DC6762"/>
    <w:rsid w:val="00DC6A8F"/>
    <w:rsid w:val="00DC6B55"/>
    <w:rsid w:val="00DC6BD5"/>
    <w:rsid w:val="00DC6FE6"/>
    <w:rsid w:val="00DC738F"/>
    <w:rsid w:val="00DC73E2"/>
    <w:rsid w:val="00DC74D2"/>
    <w:rsid w:val="00DC78CC"/>
    <w:rsid w:val="00DD00CC"/>
    <w:rsid w:val="00DD00DB"/>
    <w:rsid w:val="00DD022A"/>
    <w:rsid w:val="00DD0233"/>
    <w:rsid w:val="00DD0407"/>
    <w:rsid w:val="00DD04BA"/>
    <w:rsid w:val="00DD0B14"/>
    <w:rsid w:val="00DD0B4F"/>
    <w:rsid w:val="00DD0FA0"/>
    <w:rsid w:val="00DD14A9"/>
    <w:rsid w:val="00DD14B9"/>
    <w:rsid w:val="00DD1679"/>
    <w:rsid w:val="00DD1CC1"/>
    <w:rsid w:val="00DD1DDC"/>
    <w:rsid w:val="00DD213D"/>
    <w:rsid w:val="00DD22BA"/>
    <w:rsid w:val="00DD2437"/>
    <w:rsid w:val="00DD24B1"/>
    <w:rsid w:val="00DD29BB"/>
    <w:rsid w:val="00DD321B"/>
    <w:rsid w:val="00DD35DF"/>
    <w:rsid w:val="00DD36D4"/>
    <w:rsid w:val="00DD372A"/>
    <w:rsid w:val="00DD383E"/>
    <w:rsid w:val="00DD39DE"/>
    <w:rsid w:val="00DD3B9B"/>
    <w:rsid w:val="00DD3D2D"/>
    <w:rsid w:val="00DD3E3F"/>
    <w:rsid w:val="00DD3E53"/>
    <w:rsid w:val="00DD3E5B"/>
    <w:rsid w:val="00DD3F30"/>
    <w:rsid w:val="00DD3FF9"/>
    <w:rsid w:val="00DD4356"/>
    <w:rsid w:val="00DD46AD"/>
    <w:rsid w:val="00DD48DF"/>
    <w:rsid w:val="00DD4915"/>
    <w:rsid w:val="00DD4A5A"/>
    <w:rsid w:val="00DD4B50"/>
    <w:rsid w:val="00DD4C51"/>
    <w:rsid w:val="00DD4FE8"/>
    <w:rsid w:val="00DD500C"/>
    <w:rsid w:val="00DD5091"/>
    <w:rsid w:val="00DD5324"/>
    <w:rsid w:val="00DD538B"/>
    <w:rsid w:val="00DD53D0"/>
    <w:rsid w:val="00DD550F"/>
    <w:rsid w:val="00DD5713"/>
    <w:rsid w:val="00DD5B59"/>
    <w:rsid w:val="00DD5E1E"/>
    <w:rsid w:val="00DD6123"/>
    <w:rsid w:val="00DD62D7"/>
    <w:rsid w:val="00DD6365"/>
    <w:rsid w:val="00DD638F"/>
    <w:rsid w:val="00DD657D"/>
    <w:rsid w:val="00DD660E"/>
    <w:rsid w:val="00DD66AD"/>
    <w:rsid w:val="00DD68CC"/>
    <w:rsid w:val="00DD6B06"/>
    <w:rsid w:val="00DD70CB"/>
    <w:rsid w:val="00DD72C7"/>
    <w:rsid w:val="00DD7316"/>
    <w:rsid w:val="00DD7845"/>
    <w:rsid w:val="00DD785C"/>
    <w:rsid w:val="00DD7F74"/>
    <w:rsid w:val="00DE00FC"/>
    <w:rsid w:val="00DE02D1"/>
    <w:rsid w:val="00DE041D"/>
    <w:rsid w:val="00DE04D8"/>
    <w:rsid w:val="00DE06E5"/>
    <w:rsid w:val="00DE0BF4"/>
    <w:rsid w:val="00DE0C5C"/>
    <w:rsid w:val="00DE0C6D"/>
    <w:rsid w:val="00DE0DCC"/>
    <w:rsid w:val="00DE10F0"/>
    <w:rsid w:val="00DE1459"/>
    <w:rsid w:val="00DE1585"/>
    <w:rsid w:val="00DE1891"/>
    <w:rsid w:val="00DE18FB"/>
    <w:rsid w:val="00DE1BE4"/>
    <w:rsid w:val="00DE1BE9"/>
    <w:rsid w:val="00DE1D58"/>
    <w:rsid w:val="00DE1DF0"/>
    <w:rsid w:val="00DE1F39"/>
    <w:rsid w:val="00DE2119"/>
    <w:rsid w:val="00DE2180"/>
    <w:rsid w:val="00DE27BF"/>
    <w:rsid w:val="00DE2B60"/>
    <w:rsid w:val="00DE31DB"/>
    <w:rsid w:val="00DE3496"/>
    <w:rsid w:val="00DE371E"/>
    <w:rsid w:val="00DE3919"/>
    <w:rsid w:val="00DE39BA"/>
    <w:rsid w:val="00DE3A84"/>
    <w:rsid w:val="00DE3DB2"/>
    <w:rsid w:val="00DE3E8E"/>
    <w:rsid w:val="00DE45D4"/>
    <w:rsid w:val="00DE4832"/>
    <w:rsid w:val="00DE4A32"/>
    <w:rsid w:val="00DE54DE"/>
    <w:rsid w:val="00DE564C"/>
    <w:rsid w:val="00DE5785"/>
    <w:rsid w:val="00DE5D39"/>
    <w:rsid w:val="00DE5D98"/>
    <w:rsid w:val="00DE5D9A"/>
    <w:rsid w:val="00DE61D1"/>
    <w:rsid w:val="00DE6289"/>
    <w:rsid w:val="00DE628C"/>
    <w:rsid w:val="00DE659B"/>
    <w:rsid w:val="00DE685E"/>
    <w:rsid w:val="00DE6AE2"/>
    <w:rsid w:val="00DE6C18"/>
    <w:rsid w:val="00DE6C1E"/>
    <w:rsid w:val="00DE6C20"/>
    <w:rsid w:val="00DE6EF1"/>
    <w:rsid w:val="00DE70AC"/>
    <w:rsid w:val="00DE7196"/>
    <w:rsid w:val="00DE72A7"/>
    <w:rsid w:val="00DE75A3"/>
    <w:rsid w:val="00DE76DB"/>
    <w:rsid w:val="00DE76FA"/>
    <w:rsid w:val="00DE776C"/>
    <w:rsid w:val="00DE78DB"/>
    <w:rsid w:val="00DE7A87"/>
    <w:rsid w:val="00DE7B92"/>
    <w:rsid w:val="00DE7BE4"/>
    <w:rsid w:val="00DF003A"/>
    <w:rsid w:val="00DF0107"/>
    <w:rsid w:val="00DF05B5"/>
    <w:rsid w:val="00DF0622"/>
    <w:rsid w:val="00DF070E"/>
    <w:rsid w:val="00DF0843"/>
    <w:rsid w:val="00DF0961"/>
    <w:rsid w:val="00DF0C30"/>
    <w:rsid w:val="00DF1110"/>
    <w:rsid w:val="00DF119C"/>
    <w:rsid w:val="00DF1865"/>
    <w:rsid w:val="00DF1ADF"/>
    <w:rsid w:val="00DF1FB9"/>
    <w:rsid w:val="00DF2056"/>
    <w:rsid w:val="00DF20E5"/>
    <w:rsid w:val="00DF2492"/>
    <w:rsid w:val="00DF2688"/>
    <w:rsid w:val="00DF28CC"/>
    <w:rsid w:val="00DF2BBB"/>
    <w:rsid w:val="00DF30CC"/>
    <w:rsid w:val="00DF3427"/>
    <w:rsid w:val="00DF3618"/>
    <w:rsid w:val="00DF3A1A"/>
    <w:rsid w:val="00DF3A9D"/>
    <w:rsid w:val="00DF3C41"/>
    <w:rsid w:val="00DF3CAA"/>
    <w:rsid w:val="00DF3E2E"/>
    <w:rsid w:val="00DF3E68"/>
    <w:rsid w:val="00DF3ECA"/>
    <w:rsid w:val="00DF3ED7"/>
    <w:rsid w:val="00DF4044"/>
    <w:rsid w:val="00DF448A"/>
    <w:rsid w:val="00DF45F1"/>
    <w:rsid w:val="00DF470B"/>
    <w:rsid w:val="00DF47C1"/>
    <w:rsid w:val="00DF4866"/>
    <w:rsid w:val="00DF4A21"/>
    <w:rsid w:val="00DF4B0C"/>
    <w:rsid w:val="00DF4C6A"/>
    <w:rsid w:val="00DF5157"/>
    <w:rsid w:val="00DF51F9"/>
    <w:rsid w:val="00DF5594"/>
    <w:rsid w:val="00DF5698"/>
    <w:rsid w:val="00DF58C0"/>
    <w:rsid w:val="00DF5944"/>
    <w:rsid w:val="00DF5A83"/>
    <w:rsid w:val="00DF5BCB"/>
    <w:rsid w:val="00DF5EC1"/>
    <w:rsid w:val="00DF60BA"/>
    <w:rsid w:val="00DF6540"/>
    <w:rsid w:val="00DF65E4"/>
    <w:rsid w:val="00DF685E"/>
    <w:rsid w:val="00DF6E9B"/>
    <w:rsid w:val="00DF6EE8"/>
    <w:rsid w:val="00DF6FBA"/>
    <w:rsid w:val="00DF7095"/>
    <w:rsid w:val="00DF7102"/>
    <w:rsid w:val="00DF7726"/>
    <w:rsid w:val="00DF794B"/>
    <w:rsid w:val="00DF7BD2"/>
    <w:rsid w:val="00DF7E3B"/>
    <w:rsid w:val="00E00062"/>
    <w:rsid w:val="00E0009C"/>
    <w:rsid w:val="00E0022A"/>
    <w:rsid w:val="00E002D8"/>
    <w:rsid w:val="00E003B6"/>
    <w:rsid w:val="00E006E6"/>
    <w:rsid w:val="00E00769"/>
    <w:rsid w:val="00E008E0"/>
    <w:rsid w:val="00E009B5"/>
    <w:rsid w:val="00E00A05"/>
    <w:rsid w:val="00E00B3C"/>
    <w:rsid w:val="00E00B4C"/>
    <w:rsid w:val="00E00E83"/>
    <w:rsid w:val="00E01726"/>
    <w:rsid w:val="00E017E1"/>
    <w:rsid w:val="00E017EF"/>
    <w:rsid w:val="00E01917"/>
    <w:rsid w:val="00E01987"/>
    <w:rsid w:val="00E019B5"/>
    <w:rsid w:val="00E01ACD"/>
    <w:rsid w:val="00E01BBC"/>
    <w:rsid w:val="00E01C17"/>
    <w:rsid w:val="00E020B2"/>
    <w:rsid w:val="00E02268"/>
    <w:rsid w:val="00E024F5"/>
    <w:rsid w:val="00E02531"/>
    <w:rsid w:val="00E025EF"/>
    <w:rsid w:val="00E026B6"/>
    <w:rsid w:val="00E029A0"/>
    <w:rsid w:val="00E02B3E"/>
    <w:rsid w:val="00E02C95"/>
    <w:rsid w:val="00E02D76"/>
    <w:rsid w:val="00E02DF5"/>
    <w:rsid w:val="00E03135"/>
    <w:rsid w:val="00E0316A"/>
    <w:rsid w:val="00E032AC"/>
    <w:rsid w:val="00E0338A"/>
    <w:rsid w:val="00E034A8"/>
    <w:rsid w:val="00E035DF"/>
    <w:rsid w:val="00E03B1F"/>
    <w:rsid w:val="00E03EE4"/>
    <w:rsid w:val="00E03FA0"/>
    <w:rsid w:val="00E03FFB"/>
    <w:rsid w:val="00E04267"/>
    <w:rsid w:val="00E042FB"/>
    <w:rsid w:val="00E04372"/>
    <w:rsid w:val="00E0471D"/>
    <w:rsid w:val="00E04816"/>
    <w:rsid w:val="00E04BFC"/>
    <w:rsid w:val="00E04D00"/>
    <w:rsid w:val="00E04F83"/>
    <w:rsid w:val="00E053FB"/>
    <w:rsid w:val="00E0563A"/>
    <w:rsid w:val="00E059CB"/>
    <w:rsid w:val="00E059FB"/>
    <w:rsid w:val="00E05B81"/>
    <w:rsid w:val="00E05C21"/>
    <w:rsid w:val="00E05DCB"/>
    <w:rsid w:val="00E06144"/>
    <w:rsid w:val="00E062EF"/>
    <w:rsid w:val="00E06804"/>
    <w:rsid w:val="00E06B6E"/>
    <w:rsid w:val="00E06D23"/>
    <w:rsid w:val="00E06D30"/>
    <w:rsid w:val="00E06DD8"/>
    <w:rsid w:val="00E06E0C"/>
    <w:rsid w:val="00E07770"/>
    <w:rsid w:val="00E07916"/>
    <w:rsid w:val="00E07BF1"/>
    <w:rsid w:val="00E07DC9"/>
    <w:rsid w:val="00E07FAB"/>
    <w:rsid w:val="00E1011C"/>
    <w:rsid w:val="00E10949"/>
    <w:rsid w:val="00E10A25"/>
    <w:rsid w:val="00E11469"/>
    <w:rsid w:val="00E114FA"/>
    <w:rsid w:val="00E11811"/>
    <w:rsid w:val="00E11A33"/>
    <w:rsid w:val="00E11B79"/>
    <w:rsid w:val="00E11BCB"/>
    <w:rsid w:val="00E1219B"/>
    <w:rsid w:val="00E12216"/>
    <w:rsid w:val="00E1226C"/>
    <w:rsid w:val="00E124E2"/>
    <w:rsid w:val="00E1269C"/>
    <w:rsid w:val="00E12719"/>
    <w:rsid w:val="00E1273E"/>
    <w:rsid w:val="00E129CD"/>
    <w:rsid w:val="00E12B1E"/>
    <w:rsid w:val="00E12FFD"/>
    <w:rsid w:val="00E13414"/>
    <w:rsid w:val="00E135C8"/>
    <w:rsid w:val="00E14157"/>
    <w:rsid w:val="00E1459E"/>
    <w:rsid w:val="00E148CD"/>
    <w:rsid w:val="00E14907"/>
    <w:rsid w:val="00E14EA2"/>
    <w:rsid w:val="00E14EAF"/>
    <w:rsid w:val="00E14FEC"/>
    <w:rsid w:val="00E1518D"/>
    <w:rsid w:val="00E1525A"/>
    <w:rsid w:val="00E152B2"/>
    <w:rsid w:val="00E15366"/>
    <w:rsid w:val="00E154AC"/>
    <w:rsid w:val="00E15750"/>
    <w:rsid w:val="00E15A38"/>
    <w:rsid w:val="00E15B05"/>
    <w:rsid w:val="00E15B1C"/>
    <w:rsid w:val="00E15B6F"/>
    <w:rsid w:val="00E15D24"/>
    <w:rsid w:val="00E15D48"/>
    <w:rsid w:val="00E15F79"/>
    <w:rsid w:val="00E162B7"/>
    <w:rsid w:val="00E162E9"/>
    <w:rsid w:val="00E16452"/>
    <w:rsid w:val="00E16640"/>
    <w:rsid w:val="00E16948"/>
    <w:rsid w:val="00E16B7C"/>
    <w:rsid w:val="00E16BE2"/>
    <w:rsid w:val="00E16F73"/>
    <w:rsid w:val="00E1738C"/>
    <w:rsid w:val="00E175D9"/>
    <w:rsid w:val="00E176A8"/>
    <w:rsid w:val="00E176DD"/>
    <w:rsid w:val="00E17A4A"/>
    <w:rsid w:val="00E17AF5"/>
    <w:rsid w:val="00E17D7A"/>
    <w:rsid w:val="00E17D8B"/>
    <w:rsid w:val="00E17D91"/>
    <w:rsid w:val="00E17E68"/>
    <w:rsid w:val="00E2010A"/>
    <w:rsid w:val="00E2014F"/>
    <w:rsid w:val="00E201AA"/>
    <w:rsid w:val="00E20241"/>
    <w:rsid w:val="00E20311"/>
    <w:rsid w:val="00E203AF"/>
    <w:rsid w:val="00E2071D"/>
    <w:rsid w:val="00E20B58"/>
    <w:rsid w:val="00E20C29"/>
    <w:rsid w:val="00E2132F"/>
    <w:rsid w:val="00E2172A"/>
    <w:rsid w:val="00E219AE"/>
    <w:rsid w:val="00E222D2"/>
    <w:rsid w:val="00E222FC"/>
    <w:rsid w:val="00E2251A"/>
    <w:rsid w:val="00E2274B"/>
    <w:rsid w:val="00E228BA"/>
    <w:rsid w:val="00E229FD"/>
    <w:rsid w:val="00E22E76"/>
    <w:rsid w:val="00E22F56"/>
    <w:rsid w:val="00E22F71"/>
    <w:rsid w:val="00E232C3"/>
    <w:rsid w:val="00E2340B"/>
    <w:rsid w:val="00E23426"/>
    <w:rsid w:val="00E2382D"/>
    <w:rsid w:val="00E23F23"/>
    <w:rsid w:val="00E23FF5"/>
    <w:rsid w:val="00E246E7"/>
    <w:rsid w:val="00E248B7"/>
    <w:rsid w:val="00E24B78"/>
    <w:rsid w:val="00E24DEF"/>
    <w:rsid w:val="00E24ECD"/>
    <w:rsid w:val="00E24EE9"/>
    <w:rsid w:val="00E252BF"/>
    <w:rsid w:val="00E2596E"/>
    <w:rsid w:val="00E25E5D"/>
    <w:rsid w:val="00E25EB5"/>
    <w:rsid w:val="00E26226"/>
    <w:rsid w:val="00E262D4"/>
    <w:rsid w:val="00E263CD"/>
    <w:rsid w:val="00E2649C"/>
    <w:rsid w:val="00E266C2"/>
    <w:rsid w:val="00E266DA"/>
    <w:rsid w:val="00E266DC"/>
    <w:rsid w:val="00E26F71"/>
    <w:rsid w:val="00E27001"/>
    <w:rsid w:val="00E27452"/>
    <w:rsid w:val="00E2745B"/>
    <w:rsid w:val="00E27599"/>
    <w:rsid w:val="00E279FE"/>
    <w:rsid w:val="00E27ED6"/>
    <w:rsid w:val="00E30105"/>
    <w:rsid w:val="00E30417"/>
    <w:rsid w:val="00E3074A"/>
    <w:rsid w:val="00E30874"/>
    <w:rsid w:val="00E30E3D"/>
    <w:rsid w:val="00E30F58"/>
    <w:rsid w:val="00E31E89"/>
    <w:rsid w:val="00E32192"/>
    <w:rsid w:val="00E322E2"/>
    <w:rsid w:val="00E32578"/>
    <w:rsid w:val="00E328EE"/>
    <w:rsid w:val="00E32B13"/>
    <w:rsid w:val="00E32CB0"/>
    <w:rsid w:val="00E32D22"/>
    <w:rsid w:val="00E32F20"/>
    <w:rsid w:val="00E3367D"/>
    <w:rsid w:val="00E33C67"/>
    <w:rsid w:val="00E33D96"/>
    <w:rsid w:val="00E342B5"/>
    <w:rsid w:val="00E3438A"/>
    <w:rsid w:val="00E344E1"/>
    <w:rsid w:val="00E345DD"/>
    <w:rsid w:val="00E349AC"/>
    <w:rsid w:val="00E35035"/>
    <w:rsid w:val="00E350DD"/>
    <w:rsid w:val="00E3516E"/>
    <w:rsid w:val="00E351AE"/>
    <w:rsid w:val="00E3549F"/>
    <w:rsid w:val="00E354CA"/>
    <w:rsid w:val="00E36784"/>
    <w:rsid w:val="00E367F8"/>
    <w:rsid w:val="00E36916"/>
    <w:rsid w:val="00E37004"/>
    <w:rsid w:val="00E3722F"/>
    <w:rsid w:val="00E37425"/>
    <w:rsid w:val="00E374F4"/>
    <w:rsid w:val="00E37649"/>
    <w:rsid w:val="00E378DB"/>
    <w:rsid w:val="00E37976"/>
    <w:rsid w:val="00E37E0A"/>
    <w:rsid w:val="00E37FD1"/>
    <w:rsid w:val="00E37FF6"/>
    <w:rsid w:val="00E40170"/>
    <w:rsid w:val="00E40204"/>
    <w:rsid w:val="00E4026E"/>
    <w:rsid w:val="00E402A1"/>
    <w:rsid w:val="00E407CF"/>
    <w:rsid w:val="00E40A1F"/>
    <w:rsid w:val="00E40A31"/>
    <w:rsid w:val="00E40B56"/>
    <w:rsid w:val="00E40D27"/>
    <w:rsid w:val="00E40DE2"/>
    <w:rsid w:val="00E40E71"/>
    <w:rsid w:val="00E40F0A"/>
    <w:rsid w:val="00E41068"/>
    <w:rsid w:val="00E4123A"/>
    <w:rsid w:val="00E4135B"/>
    <w:rsid w:val="00E4220E"/>
    <w:rsid w:val="00E42510"/>
    <w:rsid w:val="00E42883"/>
    <w:rsid w:val="00E42CBC"/>
    <w:rsid w:val="00E42EA4"/>
    <w:rsid w:val="00E4311F"/>
    <w:rsid w:val="00E43358"/>
    <w:rsid w:val="00E4339F"/>
    <w:rsid w:val="00E43588"/>
    <w:rsid w:val="00E4364F"/>
    <w:rsid w:val="00E43BE1"/>
    <w:rsid w:val="00E43D3D"/>
    <w:rsid w:val="00E443EF"/>
    <w:rsid w:val="00E444F0"/>
    <w:rsid w:val="00E4450F"/>
    <w:rsid w:val="00E445FE"/>
    <w:rsid w:val="00E44A55"/>
    <w:rsid w:val="00E44D50"/>
    <w:rsid w:val="00E450CF"/>
    <w:rsid w:val="00E451F1"/>
    <w:rsid w:val="00E453EA"/>
    <w:rsid w:val="00E456B4"/>
    <w:rsid w:val="00E457AB"/>
    <w:rsid w:val="00E45A19"/>
    <w:rsid w:val="00E45C8F"/>
    <w:rsid w:val="00E45D0B"/>
    <w:rsid w:val="00E45F05"/>
    <w:rsid w:val="00E4603F"/>
    <w:rsid w:val="00E462AB"/>
    <w:rsid w:val="00E46797"/>
    <w:rsid w:val="00E46D36"/>
    <w:rsid w:val="00E46D47"/>
    <w:rsid w:val="00E470F2"/>
    <w:rsid w:val="00E471B2"/>
    <w:rsid w:val="00E47396"/>
    <w:rsid w:val="00E473BE"/>
    <w:rsid w:val="00E47487"/>
    <w:rsid w:val="00E47665"/>
    <w:rsid w:val="00E479D1"/>
    <w:rsid w:val="00E47AAC"/>
    <w:rsid w:val="00E47B2C"/>
    <w:rsid w:val="00E47BAA"/>
    <w:rsid w:val="00E47C87"/>
    <w:rsid w:val="00E47EC7"/>
    <w:rsid w:val="00E47F6F"/>
    <w:rsid w:val="00E50185"/>
    <w:rsid w:val="00E502CA"/>
    <w:rsid w:val="00E50AB1"/>
    <w:rsid w:val="00E50ACB"/>
    <w:rsid w:val="00E50BA3"/>
    <w:rsid w:val="00E50CC8"/>
    <w:rsid w:val="00E50D90"/>
    <w:rsid w:val="00E51260"/>
    <w:rsid w:val="00E51356"/>
    <w:rsid w:val="00E51674"/>
    <w:rsid w:val="00E517E2"/>
    <w:rsid w:val="00E51EBC"/>
    <w:rsid w:val="00E51ECC"/>
    <w:rsid w:val="00E52054"/>
    <w:rsid w:val="00E52258"/>
    <w:rsid w:val="00E523CC"/>
    <w:rsid w:val="00E523FF"/>
    <w:rsid w:val="00E525F2"/>
    <w:rsid w:val="00E526EE"/>
    <w:rsid w:val="00E5275A"/>
    <w:rsid w:val="00E52BE3"/>
    <w:rsid w:val="00E52DC9"/>
    <w:rsid w:val="00E52F4A"/>
    <w:rsid w:val="00E52F73"/>
    <w:rsid w:val="00E53803"/>
    <w:rsid w:val="00E5381C"/>
    <w:rsid w:val="00E539C8"/>
    <w:rsid w:val="00E53B74"/>
    <w:rsid w:val="00E53C81"/>
    <w:rsid w:val="00E53D75"/>
    <w:rsid w:val="00E53FEB"/>
    <w:rsid w:val="00E53FF2"/>
    <w:rsid w:val="00E5404F"/>
    <w:rsid w:val="00E54A8E"/>
    <w:rsid w:val="00E54DF5"/>
    <w:rsid w:val="00E54E5E"/>
    <w:rsid w:val="00E54F2F"/>
    <w:rsid w:val="00E54FFA"/>
    <w:rsid w:val="00E551E5"/>
    <w:rsid w:val="00E55418"/>
    <w:rsid w:val="00E55478"/>
    <w:rsid w:val="00E564A6"/>
    <w:rsid w:val="00E56564"/>
    <w:rsid w:val="00E5666B"/>
    <w:rsid w:val="00E56B76"/>
    <w:rsid w:val="00E56E11"/>
    <w:rsid w:val="00E5705F"/>
    <w:rsid w:val="00E571CD"/>
    <w:rsid w:val="00E572F3"/>
    <w:rsid w:val="00E57727"/>
    <w:rsid w:val="00E577F2"/>
    <w:rsid w:val="00E57CCB"/>
    <w:rsid w:val="00E57E81"/>
    <w:rsid w:val="00E60168"/>
    <w:rsid w:val="00E603BF"/>
    <w:rsid w:val="00E60CF0"/>
    <w:rsid w:val="00E60E94"/>
    <w:rsid w:val="00E60F08"/>
    <w:rsid w:val="00E60F79"/>
    <w:rsid w:val="00E61095"/>
    <w:rsid w:val="00E615A7"/>
    <w:rsid w:val="00E6160C"/>
    <w:rsid w:val="00E61611"/>
    <w:rsid w:val="00E61D2B"/>
    <w:rsid w:val="00E61E9E"/>
    <w:rsid w:val="00E61EC5"/>
    <w:rsid w:val="00E6248C"/>
    <w:rsid w:val="00E62538"/>
    <w:rsid w:val="00E62E18"/>
    <w:rsid w:val="00E63050"/>
    <w:rsid w:val="00E6345E"/>
    <w:rsid w:val="00E63593"/>
    <w:rsid w:val="00E63609"/>
    <w:rsid w:val="00E63627"/>
    <w:rsid w:val="00E6373A"/>
    <w:rsid w:val="00E63898"/>
    <w:rsid w:val="00E63B46"/>
    <w:rsid w:val="00E63CD3"/>
    <w:rsid w:val="00E63D18"/>
    <w:rsid w:val="00E63D9E"/>
    <w:rsid w:val="00E63E09"/>
    <w:rsid w:val="00E63FC8"/>
    <w:rsid w:val="00E6416A"/>
    <w:rsid w:val="00E641CC"/>
    <w:rsid w:val="00E642D4"/>
    <w:rsid w:val="00E6451F"/>
    <w:rsid w:val="00E64523"/>
    <w:rsid w:val="00E6488F"/>
    <w:rsid w:val="00E65118"/>
    <w:rsid w:val="00E65137"/>
    <w:rsid w:val="00E65313"/>
    <w:rsid w:val="00E65342"/>
    <w:rsid w:val="00E65344"/>
    <w:rsid w:val="00E654B4"/>
    <w:rsid w:val="00E658D3"/>
    <w:rsid w:val="00E65E5B"/>
    <w:rsid w:val="00E663EA"/>
    <w:rsid w:val="00E66867"/>
    <w:rsid w:val="00E66970"/>
    <w:rsid w:val="00E66A4E"/>
    <w:rsid w:val="00E66AEB"/>
    <w:rsid w:val="00E66B78"/>
    <w:rsid w:val="00E66F30"/>
    <w:rsid w:val="00E66FA0"/>
    <w:rsid w:val="00E6701D"/>
    <w:rsid w:val="00E6705C"/>
    <w:rsid w:val="00E671D3"/>
    <w:rsid w:val="00E67309"/>
    <w:rsid w:val="00E6730B"/>
    <w:rsid w:val="00E6736C"/>
    <w:rsid w:val="00E6785F"/>
    <w:rsid w:val="00E679BC"/>
    <w:rsid w:val="00E67B57"/>
    <w:rsid w:val="00E67D58"/>
    <w:rsid w:val="00E70158"/>
    <w:rsid w:val="00E70188"/>
    <w:rsid w:val="00E7040E"/>
    <w:rsid w:val="00E70475"/>
    <w:rsid w:val="00E70987"/>
    <w:rsid w:val="00E70A29"/>
    <w:rsid w:val="00E70D52"/>
    <w:rsid w:val="00E7153B"/>
    <w:rsid w:val="00E71684"/>
    <w:rsid w:val="00E71778"/>
    <w:rsid w:val="00E71A85"/>
    <w:rsid w:val="00E71A9C"/>
    <w:rsid w:val="00E71F22"/>
    <w:rsid w:val="00E71F59"/>
    <w:rsid w:val="00E71FA9"/>
    <w:rsid w:val="00E72121"/>
    <w:rsid w:val="00E721D0"/>
    <w:rsid w:val="00E72499"/>
    <w:rsid w:val="00E726AC"/>
    <w:rsid w:val="00E727C6"/>
    <w:rsid w:val="00E72848"/>
    <w:rsid w:val="00E729EB"/>
    <w:rsid w:val="00E72E9C"/>
    <w:rsid w:val="00E731DD"/>
    <w:rsid w:val="00E735F5"/>
    <w:rsid w:val="00E737AB"/>
    <w:rsid w:val="00E737FD"/>
    <w:rsid w:val="00E73C3F"/>
    <w:rsid w:val="00E73C60"/>
    <w:rsid w:val="00E73C9D"/>
    <w:rsid w:val="00E74294"/>
    <w:rsid w:val="00E744BA"/>
    <w:rsid w:val="00E744D5"/>
    <w:rsid w:val="00E748DF"/>
    <w:rsid w:val="00E74E78"/>
    <w:rsid w:val="00E75057"/>
    <w:rsid w:val="00E75112"/>
    <w:rsid w:val="00E75454"/>
    <w:rsid w:val="00E755E0"/>
    <w:rsid w:val="00E756EC"/>
    <w:rsid w:val="00E7570D"/>
    <w:rsid w:val="00E7576C"/>
    <w:rsid w:val="00E75822"/>
    <w:rsid w:val="00E75BFF"/>
    <w:rsid w:val="00E75E5F"/>
    <w:rsid w:val="00E76504"/>
    <w:rsid w:val="00E76512"/>
    <w:rsid w:val="00E7678E"/>
    <w:rsid w:val="00E76797"/>
    <w:rsid w:val="00E7681E"/>
    <w:rsid w:val="00E76C28"/>
    <w:rsid w:val="00E76C9E"/>
    <w:rsid w:val="00E76E57"/>
    <w:rsid w:val="00E76EA2"/>
    <w:rsid w:val="00E7745E"/>
    <w:rsid w:val="00E77470"/>
    <w:rsid w:val="00E7765C"/>
    <w:rsid w:val="00E776D2"/>
    <w:rsid w:val="00E77A79"/>
    <w:rsid w:val="00E77AEE"/>
    <w:rsid w:val="00E77CA9"/>
    <w:rsid w:val="00E77CF3"/>
    <w:rsid w:val="00E77D32"/>
    <w:rsid w:val="00E77DFD"/>
    <w:rsid w:val="00E80299"/>
    <w:rsid w:val="00E804B6"/>
    <w:rsid w:val="00E805EA"/>
    <w:rsid w:val="00E80B20"/>
    <w:rsid w:val="00E80CC8"/>
    <w:rsid w:val="00E80D6B"/>
    <w:rsid w:val="00E81256"/>
    <w:rsid w:val="00E813B6"/>
    <w:rsid w:val="00E814C5"/>
    <w:rsid w:val="00E815F5"/>
    <w:rsid w:val="00E816FB"/>
    <w:rsid w:val="00E8189A"/>
    <w:rsid w:val="00E81A7A"/>
    <w:rsid w:val="00E81EAD"/>
    <w:rsid w:val="00E81F48"/>
    <w:rsid w:val="00E81FB9"/>
    <w:rsid w:val="00E82458"/>
    <w:rsid w:val="00E824C2"/>
    <w:rsid w:val="00E8272F"/>
    <w:rsid w:val="00E829AE"/>
    <w:rsid w:val="00E829DF"/>
    <w:rsid w:val="00E830B8"/>
    <w:rsid w:val="00E830D3"/>
    <w:rsid w:val="00E832D7"/>
    <w:rsid w:val="00E833D0"/>
    <w:rsid w:val="00E83896"/>
    <w:rsid w:val="00E8389A"/>
    <w:rsid w:val="00E838B4"/>
    <w:rsid w:val="00E839A6"/>
    <w:rsid w:val="00E83A31"/>
    <w:rsid w:val="00E83B09"/>
    <w:rsid w:val="00E83B1C"/>
    <w:rsid w:val="00E83C89"/>
    <w:rsid w:val="00E83CE9"/>
    <w:rsid w:val="00E83E5A"/>
    <w:rsid w:val="00E84289"/>
    <w:rsid w:val="00E84874"/>
    <w:rsid w:val="00E84ABE"/>
    <w:rsid w:val="00E84C7A"/>
    <w:rsid w:val="00E84DF5"/>
    <w:rsid w:val="00E84E30"/>
    <w:rsid w:val="00E84E33"/>
    <w:rsid w:val="00E84EFC"/>
    <w:rsid w:val="00E84F36"/>
    <w:rsid w:val="00E8508B"/>
    <w:rsid w:val="00E85192"/>
    <w:rsid w:val="00E8522D"/>
    <w:rsid w:val="00E853A0"/>
    <w:rsid w:val="00E85786"/>
    <w:rsid w:val="00E859B1"/>
    <w:rsid w:val="00E85AA8"/>
    <w:rsid w:val="00E85B85"/>
    <w:rsid w:val="00E85EB1"/>
    <w:rsid w:val="00E85EE0"/>
    <w:rsid w:val="00E8625F"/>
    <w:rsid w:val="00E862A9"/>
    <w:rsid w:val="00E8639E"/>
    <w:rsid w:val="00E867A3"/>
    <w:rsid w:val="00E86A3F"/>
    <w:rsid w:val="00E86B77"/>
    <w:rsid w:val="00E87947"/>
    <w:rsid w:val="00E87F56"/>
    <w:rsid w:val="00E87FF5"/>
    <w:rsid w:val="00E903AE"/>
    <w:rsid w:val="00E90877"/>
    <w:rsid w:val="00E90AB3"/>
    <w:rsid w:val="00E91123"/>
    <w:rsid w:val="00E91213"/>
    <w:rsid w:val="00E912F6"/>
    <w:rsid w:val="00E912F8"/>
    <w:rsid w:val="00E9131B"/>
    <w:rsid w:val="00E9158B"/>
    <w:rsid w:val="00E9170C"/>
    <w:rsid w:val="00E9184A"/>
    <w:rsid w:val="00E918B9"/>
    <w:rsid w:val="00E91999"/>
    <w:rsid w:val="00E91A3C"/>
    <w:rsid w:val="00E91A92"/>
    <w:rsid w:val="00E91AD2"/>
    <w:rsid w:val="00E91AD3"/>
    <w:rsid w:val="00E91B11"/>
    <w:rsid w:val="00E91FD9"/>
    <w:rsid w:val="00E920C9"/>
    <w:rsid w:val="00E92683"/>
    <w:rsid w:val="00E92CED"/>
    <w:rsid w:val="00E92EDF"/>
    <w:rsid w:val="00E92F49"/>
    <w:rsid w:val="00E92F71"/>
    <w:rsid w:val="00E93054"/>
    <w:rsid w:val="00E93374"/>
    <w:rsid w:val="00E935B8"/>
    <w:rsid w:val="00E936C3"/>
    <w:rsid w:val="00E93A91"/>
    <w:rsid w:val="00E93C37"/>
    <w:rsid w:val="00E93CCD"/>
    <w:rsid w:val="00E94378"/>
    <w:rsid w:val="00E94424"/>
    <w:rsid w:val="00E9477A"/>
    <w:rsid w:val="00E94807"/>
    <w:rsid w:val="00E9492D"/>
    <w:rsid w:val="00E94965"/>
    <w:rsid w:val="00E94A32"/>
    <w:rsid w:val="00E9500E"/>
    <w:rsid w:val="00E953BA"/>
    <w:rsid w:val="00E95567"/>
    <w:rsid w:val="00E95679"/>
    <w:rsid w:val="00E95758"/>
    <w:rsid w:val="00E95F80"/>
    <w:rsid w:val="00E95FDA"/>
    <w:rsid w:val="00E96052"/>
    <w:rsid w:val="00E9606A"/>
    <w:rsid w:val="00E960EE"/>
    <w:rsid w:val="00E96114"/>
    <w:rsid w:val="00E96231"/>
    <w:rsid w:val="00E96340"/>
    <w:rsid w:val="00E96480"/>
    <w:rsid w:val="00E967A4"/>
    <w:rsid w:val="00E967CD"/>
    <w:rsid w:val="00E967DD"/>
    <w:rsid w:val="00E96A8B"/>
    <w:rsid w:val="00E976CE"/>
    <w:rsid w:val="00E97B75"/>
    <w:rsid w:val="00E97BC6"/>
    <w:rsid w:val="00E97DFC"/>
    <w:rsid w:val="00EA0053"/>
    <w:rsid w:val="00EA0165"/>
    <w:rsid w:val="00EA0315"/>
    <w:rsid w:val="00EA0418"/>
    <w:rsid w:val="00EA04A5"/>
    <w:rsid w:val="00EA05E7"/>
    <w:rsid w:val="00EA0AE4"/>
    <w:rsid w:val="00EA0B9E"/>
    <w:rsid w:val="00EA11E9"/>
    <w:rsid w:val="00EA1D23"/>
    <w:rsid w:val="00EA1E2C"/>
    <w:rsid w:val="00EA21D8"/>
    <w:rsid w:val="00EA2393"/>
    <w:rsid w:val="00EA24BA"/>
    <w:rsid w:val="00EA2646"/>
    <w:rsid w:val="00EA2970"/>
    <w:rsid w:val="00EA2B89"/>
    <w:rsid w:val="00EA2C09"/>
    <w:rsid w:val="00EA2CFE"/>
    <w:rsid w:val="00EA3666"/>
    <w:rsid w:val="00EA3E84"/>
    <w:rsid w:val="00EA3F86"/>
    <w:rsid w:val="00EA422A"/>
    <w:rsid w:val="00EA42C5"/>
    <w:rsid w:val="00EA45B6"/>
    <w:rsid w:val="00EA4C93"/>
    <w:rsid w:val="00EA4D76"/>
    <w:rsid w:val="00EA5103"/>
    <w:rsid w:val="00EA55C3"/>
    <w:rsid w:val="00EA5BE6"/>
    <w:rsid w:val="00EA5EE8"/>
    <w:rsid w:val="00EA6392"/>
    <w:rsid w:val="00EA6757"/>
    <w:rsid w:val="00EA694E"/>
    <w:rsid w:val="00EA6AD7"/>
    <w:rsid w:val="00EA6B67"/>
    <w:rsid w:val="00EA6B7D"/>
    <w:rsid w:val="00EA6C42"/>
    <w:rsid w:val="00EA721F"/>
    <w:rsid w:val="00EA7226"/>
    <w:rsid w:val="00EA7693"/>
    <w:rsid w:val="00EA782A"/>
    <w:rsid w:val="00EA79AE"/>
    <w:rsid w:val="00EA7D20"/>
    <w:rsid w:val="00EA7DAC"/>
    <w:rsid w:val="00EB0044"/>
    <w:rsid w:val="00EB008A"/>
    <w:rsid w:val="00EB0198"/>
    <w:rsid w:val="00EB05DC"/>
    <w:rsid w:val="00EB06C3"/>
    <w:rsid w:val="00EB079E"/>
    <w:rsid w:val="00EB0B31"/>
    <w:rsid w:val="00EB0D9B"/>
    <w:rsid w:val="00EB0DB7"/>
    <w:rsid w:val="00EB0FC6"/>
    <w:rsid w:val="00EB1270"/>
    <w:rsid w:val="00EB12EF"/>
    <w:rsid w:val="00EB12FA"/>
    <w:rsid w:val="00EB13ED"/>
    <w:rsid w:val="00EB1B6C"/>
    <w:rsid w:val="00EB1BC9"/>
    <w:rsid w:val="00EB1BF9"/>
    <w:rsid w:val="00EB1CD3"/>
    <w:rsid w:val="00EB1CF5"/>
    <w:rsid w:val="00EB1E8F"/>
    <w:rsid w:val="00EB25B5"/>
    <w:rsid w:val="00EB2B63"/>
    <w:rsid w:val="00EB2DE2"/>
    <w:rsid w:val="00EB304F"/>
    <w:rsid w:val="00EB30C2"/>
    <w:rsid w:val="00EB36E6"/>
    <w:rsid w:val="00EB3B73"/>
    <w:rsid w:val="00EB3C24"/>
    <w:rsid w:val="00EB3D3B"/>
    <w:rsid w:val="00EB3E74"/>
    <w:rsid w:val="00EB3EC2"/>
    <w:rsid w:val="00EB4147"/>
    <w:rsid w:val="00EB4444"/>
    <w:rsid w:val="00EB462E"/>
    <w:rsid w:val="00EB4773"/>
    <w:rsid w:val="00EB487E"/>
    <w:rsid w:val="00EB4916"/>
    <w:rsid w:val="00EB49FB"/>
    <w:rsid w:val="00EB4DB7"/>
    <w:rsid w:val="00EB500B"/>
    <w:rsid w:val="00EB5AD8"/>
    <w:rsid w:val="00EB5D1B"/>
    <w:rsid w:val="00EB5E76"/>
    <w:rsid w:val="00EB5EF6"/>
    <w:rsid w:val="00EB5FBD"/>
    <w:rsid w:val="00EB60D1"/>
    <w:rsid w:val="00EB60F4"/>
    <w:rsid w:val="00EB6291"/>
    <w:rsid w:val="00EB6B9E"/>
    <w:rsid w:val="00EB7232"/>
    <w:rsid w:val="00EB7431"/>
    <w:rsid w:val="00EB7458"/>
    <w:rsid w:val="00EB74DF"/>
    <w:rsid w:val="00EB768E"/>
    <w:rsid w:val="00EB78C1"/>
    <w:rsid w:val="00EB79F8"/>
    <w:rsid w:val="00EB7E3B"/>
    <w:rsid w:val="00EB7F7C"/>
    <w:rsid w:val="00EC0488"/>
    <w:rsid w:val="00EC054C"/>
    <w:rsid w:val="00EC05BA"/>
    <w:rsid w:val="00EC06CD"/>
    <w:rsid w:val="00EC0790"/>
    <w:rsid w:val="00EC082E"/>
    <w:rsid w:val="00EC0BA0"/>
    <w:rsid w:val="00EC0C34"/>
    <w:rsid w:val="00EC0CFE"/>
    <w:rsid w:val="00EC0E7E"/>
    <w:rsid w:val="00EC0FF7"/>
    <w:rsid w:val="00EC1060"/>
    <w:rsid w:val="00EC1101"/>
    <w:rsid w:val="00EC113C"/>
    <w:rsid w:val="00EC15CC"/>
    <w:rsid w:val="00EC15F2"/>
    <w:rsid w:val="00EC1764"/>
    <w:rsid w:val="00EC2407"/>
    <w:rsid w:val="00EC280E"/>
    <w:rsid w:val="00EC2B3E"/>
    <w:rsid w:val="00EC3538"/>
    <w:rsid w:val="00EC364F"/>
    <w:rsid w:val="00EC372E"/>
    <w:rsid w:val="00EC3876"/>
    <w:rsid w:val="00EC3A41"/>
    <w:rsid w:val="00EC3CAD"/>
    <w:rsid w:val="00EC3D8F"/>
    <w:rsid w:val="00EC3F8D"/>
    <w:rsid w:val="00EC4474"/>
    <w:rsid w:val="00EC4542"/>
    <w:rsid w:val="00EC49AB"/>
    <w:rsid w:val="00EC4B49"/>
    <w:rsid w:val="00EC4FFA"/>
    <w:rsid w:val="00EC5152"/>
    <w:rsid w:val="00EC52CA"/>
    <w:rsid w:val="00EC52D6"/>
    <w:rsid w:val="00EC53D0"/>
    <w:rsid w:val="00EC5504"/>
    <w:rsid w:val="00EC5701"/>
    <w:rsid w:val="00EC5AFE"/>
    <w:rsid w:val="00EC5B05"/>
    <w:rsid w:val="00EC61BF"/>
    <w:rsid w:val="00EC6435"/>
    <w:rsid w:val="00EC6646"/>
    <w:rsid w:val="00EC6868"/>
    <w:rsid w:val="00EC6ABA"/>
    <w:rsid w:val="00EC6AF5"/>
    <w:rsid w:val="00EC6B74"/>
    <w:rsid w:val="00EC715F"/>
    <w:rsid w:val="00EC71D3"/>
    <w:rsid w:val="00EC75F5"/>
    <w:rsid w:val="00EC77C2"/>
    <w:rsid w:val="00EC7967"/>
    <w:rsid w:val="00EC7BE5"/>
    <w:rsid w:val="00EC7D1B"/>
    <w:rsid w:val="00EC7F52"/>
    <w:rsid w:val="00ED0413"/>
    <w:rsid w:val="00ED0530"/>
    <w:rsid w:val="00ED0580"/>
    <w:rsid w:val="00ED05E0"/>
    <w:rsid w:val="00ED07D8"/>
    <w:rsid w:val="00ED0A4E"/>
    <w:rsid w:val="00ED0CAF"/>
    <w:rsid w:val="00ED1067"/>
    <w:rsid w:val="00ED10AD"/>
    <w:rsid w:val="00ED115B"/>
    <w:rsid w:val="00ED12C6"/>
    <w:rsid w:val="00ED1544"/>
    <w:rsid w:val="00ED187B"/>
    <w:rsid w:val="00ED191A"/>
    <w:rsid w:val="00ED1C58"/>
    <w:rsid w:val="00ED1F73"/>
    <w:rsid w:val="00ED203E"/>
    <w:rsid w:val="00ED20B6"/>
    <w:rsid w:val="00ED2102"/>
    <w:rsid w:val="00ED2161"/>
    <w:rsid w:val="00ED23FB"/>
    <w:rsid w:val="00ED26A3"/>
    <w:rsid w:val="00ED2795"/>
    <w:rsid w:val="00ED2910"/>
    <w:rsid w:val="00ED2A5C"/>
    <w:rsid w:val="00ED2A77"/>
    <w:rsid w:val="00ED2D3E"/>
    <w:rsid w:val="00ED2E08"/>
    <w:rsid w:val="00ED2EB3"/>
    <w:rsid w:val="00ED2F2D"/>
    <w:rsid w:val="00ED312A"/>
    <w:rsid w:val="00ED31EE"/>
    <w:rsid w:val="00ED326E"/>
    <w:rsid w:val="00ED3605"/>
    <w:rsid w:val="00ED39B2"/>
    <w:rsid w:val="00ED3D32"/>
    <w:rsid w:val="00ED40EA"/>
    <w:rsid w:val="00ED42A6"/>
    <w:rsid w:val="00ED4A84"/>
    <w:rsid w:val="00ED508E"/>
    <w:rsid w:val="00ED511B"/>
    <w:rsid w:val="00ED5350"/>
    <w:rsid w:val="00ED561B"/>
    <w:rsid w:val="00ED561D"/>
    <w:rsid w:val="00ED5EDB"/>
    <w:rsid w:val="00ED6195"/>
    <w:rsid w:val="00ED61F6"/>
    <w:rsid w:val="00ED62C8"/>
    <w:rsid w:val="00ED62CF"/>
    <w:rsid w:val="00ED640A"/>
    <w:rsid w:val="00ED654E"/>
    <w:rsid w:val="00ED6563"/>
    <w:rsid w:val="00ED6861"/>
    <w:rsid w:val="00ED6971"/>
    <w:rsid w:val="00ED6A64"/>
    <w:rsid w:val="00ED6C28"/>
    <w:rsid w:val="00ED6C54"/>
    <w:rsid w:val="00ED6D6D"/>
    <w:rsid w:val="00ED70DE"/>
    <w:rsid w:val="00ED7125"/>
    <w:rsid w:val="00ED7182"/>
    <w:rsid w:val="00ED71B5"/>
    <w:rsid w:val="00ED73BE"/>
    <w:rsid w:val="00ED75FD"/>
    <w:rsid w:val="00ED79FC"/>
    <w:rsid w:val="00ED7C03"/>
    <w:rsid w:val="00ED7C56"/>
    <w:rsid w:val="00ED7F52"/>
    <w:rsid w:val="00EE06CB"/>
    <w:rsid w:val="00EE0B9B"/>
    <w:rsid w:val="00EE0D33"/>
    <w:rsid w:val="00EE0E84"/>
    <w:rsid w:val="00EE111E"/>
    <w:rsid w:val="00EE13AE"/>
    <w:rsid w:val="00EE14B1"/>
    <w:rsid w:val="00EE1799"/>
    <w:rsid w:val="00EE1862"/>
    <w:rsid w:val="00EE1882"/>
    <w:rsid w:val="00EE1935"/>
    <w:rsid w:val="00EE1A5C"/>
    <w:rsid w:val="00EE1E40"/>
    <w:rsid w:val="00EE1E79"/>
    <w:rsid w:val="00EE2019"/>
    <w:rsid w:val="00EE210C"/>
    <w:rsid w:val="00EE2387"/>
    <w:rsid w:val="00EE23B7"/>
    <w:rsid w:val="00EE2594"/>
    <w:rsid w:val="00EE288B"/>
    <w:rsid w:val="00EE2CF0"/>
    <w:rsid w:val="00EE2FDC"/>
    <w:rsid w:val="00EE3124"/>
    <w:rsid w:val="00EE3478"/>
    <w:rsid w:val="00EE352E"/>
    <w:rsid w:val="00EE3CB9"/>
    <w:rsid w:val="00EE3E0A"/>
    <w:rsid w:val="00EE3E79"/>
    <w:rsid w:val="00EE40BA"/>
    <w:rsid w:val="00EE4774"/>
    <w:rsid w:val="00EE4C42"/>
    <w:rsid w:val="00EE514A"/>
    <w:rsid w:val="00EE570C"/>
    <w:rsid w:val="00EE5AE3"/>
    <w:rsid w:val="00EE5BB1"/>
    <w:rsid w:val="00EE5D98"/>
    <w:rsid w:val="00EE6592"/>
    <w:rsid w:val="00EE679F"/>
    <w:rsid w:val="00EE691F"/>
    <w:rsid w:val="00EE697E"/>
    <w:rsid w:val="00EE699B"/>
    <w:rsid w:val="00EE6A8E"/>
    <w:rsid w:val="00EE72C3"/>
    <w:rsid w:val="00EE7A67"/>
    <w:rsid w:val="00EF03BC"/>
    <w:rsid w:val="00EF03BE"/>
    <w:rsid w:val="00EF04B4"/>
    <w:rsid w:val="00EF04CD"/>
    <w:rsid w:val="00EF0B89"/>
    <w:rsid w:val="00EF0C5F"/>
    <w:rsid w:val="00EF1572"/>
    <w:rsid w:val="00EF1BF9"/>
    <w:rsid w:val="00EF1E7D"/>
    <w:rsid w:val="00EF1ECF"/>
    <w:rsid w:val="00EF2100"/>
    <w:rsid w:val="00EF2371"/>
    <w:rsid w:val="00EF2797"/>
    <w:rsid w:val="00EF2DFE"/>
    <w:rsid w:val="00EF2FCC"/>
    <w:rsid w:val="00EF3664"/>
    <w:rsid w:val="00EF373B"/>
    <w:rsid w:val="00EF378B"/>
    <w:rsid w:val="00EF37E8"/>
    <w:rsid w:val="00EF38AA"/>
    <w:rsid w:val="00EF3F6E"/>
    <w:rsid w:val="00EF4351"/>
    <w:rsid w:val="00EF451F"/>
    <w:rsid w:val="00EF460F"/>
    <w:rsid w:val="00EF4692"/>
    <w:rsid w:val="00EF477A"/>
    <w:rsid w:val="00EF4898"/>
    <w:rsid w:val="00EF4B00"/>
    <w:rsid w:val="00EF4B2C"/>
    <w:rsid w:val="00EF5886"/>
    <w:rsid w:val="00EF5AB8"/>
    <w:rsid w:val="00EF5B7D"/>
    <w:rsid w:val="00EF5C80"/>
    <w:rsid w:val="00EF5EAA"/>
    <w:rsid w:val="00EF5FA5"/>
    <w:rsid w:val="00EF60AB"/>
    <w:rsid w:val="00EF6194"/>
    <w:rsid w:val="00EF62F9"/>
    <w:rsid w:val="00EF66FF"/>
    <w:rsid w:val="00EF67E9"/>
    <w:rsid w:val="00EF6836"/>
    <w:rsid w:val="00EF6A1A"/>
    <w:rsid w:val="00EF6B4D"/>
    <w:rsid w:val="00EF6B61"/>
    <w:rsid w:val="00EF70A6"/>
    <w:rsid w:val="00EF72A1"/>
    <w:rsid w:val="00EF7406"/>
    <w:rsid w:val="00EF740C"/>
    <w:rsid w:val="00EF74D0"/>
    <w:rsid w:val="00EF75CB"/>
    <w:rsid w:val="00EF774C"/>
    <w:rsid w:val="00EF7753"/>
    <w:rsid w:val="00EF7A55"/>
    <w:rsid w:val="00EF7BEE"/>
    <w:rsid w:val="00EF7E8B"/>
    <w:rsid w:val="00F00A33"/>
    <w:rsid w:val="00F015D6"/>
    <w:rsid w:val="00F01A52"/>
    <w:rsid w:val="00F01C5C"/>
    <w:rsid w:val="00F01D01"/>
    <w:rsid w:val="00F0216C"/>
    <w:rsid w:val="00F0232A"/>
    <w:rsid w:val="00F023B0"/>
    <w:rsid w:val="00F024DE"/>
    <w:rsid w:val="00F02528"/>
    <w:rsid w:val="00F02B72"/>
    <w:rsid w:val="00F03502"/>
    <w:rsid w:val="00F03510"/>
    <w:rsid w:val="00F0373E"/>
    <w:rsid w:val="00F03DAF"/>
    <w:rsid w:val="00F03E0E"/>
    <w:rsid w:val="00F04248"/>
    <w:rsid w:val="00F042E2"/>
    <w:rsid w:val="00F04364"/>
    <w:rsid w:val="00F04484"/>
    <w:rsid w:val="00F04677"/>
    <w:rsid w:val="00F04861"/>
    <w:rsid w:val="00F048BD"/>
    <w:rsid w:val="00F04B25"/>
    <w:rsid w:val="00F04D72"/>
    <w:rsid w:val="00F04EC2"/>
    <w:rsid w:val="00F051CA"/>
    <w:rsid w:val="00F05361"/>
    <w:rsid w:val="00F053F6"/>
    <w:rsid w:val="00F055A6"/>
    <w:rsid w:val="00F05705"/>
    <w:rsid w:val="00F05939"/>
    <w:rsid w:val="00F05BC9"/>
    <w:rsid w:val="00F06030"/>
    <w:rsid w:val="00F062F1"/>
    <w:rsid w:val="00F06760"/>
    <w:rsid w:val="00F068A8"/>
    <w:rsid w:val="00F06BA3"/>
    <w:rsid w:val="00F06E61"/>
    <w:rsid w:val="00F06EDD"/>
    <w:rsid w:val="00F06FBE"/>
    <w:rsid w:val="00F072E9"/>
    <w:rsid w:val="00F07435"/>
    <w:rsid w:val="00F07594"/>
    <w:rsid w:val="00F07732"/>
    <w:rsid w:val="00F07744"/>
    <w:rsid w:val="00F077C1"/>
    <w:rsid w:val="00F0789B"/>
    <w:rsid w:val="00F07915"/>
    <w:rsid w:val="00F07ADA"/>
    <w:rsid w:val="00F07B7B"/>
    <w:rsid w:val="00F07E31"/>
    <w:rsid w:val="00F07EE1"/>
    <w:rsid w:val="00F07F5A"/>
    <w:rsid w:val="00F07FF2"/>
    <w:rsid w:val="00F100B9"/>
    <w:rsid w:val="00F10535"/>
    <w:rsid w:val="00F107A5"/>
    <w:rsid w:val="00F109EC"/>
    <w:rsid w:val="00F10C3F"/>
    <w:rsid w:val="00F10CA9"/>
    <w:rsid w:val="00F10E8D"/>
    <w:rsid w:val="00F11156"/>
    <w:rsid w:val="00F11181"/>
    <w:rsid w:val="00F11268"/>
    <w:rsid w:val="00F112AB"/>
    <w:rsid w:val="00F1137F"/>
    <w:rsid w:val="00F113F3"/>
    <w:rsid w:val="00F114FE"/>
    <w:rsid w:val="00F1165E"/>
    <w:rsid w:val="00F1169E"/>
    <w:rsid w:val="00F116C6"/>
    <w:rsid w:val="00F1188E"/>
    <w:rsid w:val="00F118BE"/>
    <w:rsid w:val="00F11BDE"/>
    <w:rsid w:val="00F11DA8"/>
    <w:rsid w:val="00F11F8C"/>
    <w:rsid w:val="00F121E5"/>
    <w:rsid w:val="00F12793"/>
    <w:rsid w:val="00F128A1"/>
    <w:rsid w:val="00F12958"/>
    <w:rsid w:val="00F12A25"/>
    <w:rsid w:val="00F12ED6"/>
    <w:rsid w:val="00F12EE8"/>
    <w:rsid w:val="00F1316F"/>
    <w:rsid w:val="00F13420"/>
    <w:rsid w:val="00F139B2"/>
    <w:rsid w:val="00F13B5B"/>
    <w:rsid w:val="00F13C4F"/>
    <w:rsid w:val="00F14129"/>
    <w:rsid w:val="00F1464E"/>
    <w:rsid w:val="00F147A6"/>
    <w:rsid w:val="00F147B5"/>
    <w:rsid w:val="00F147DE"/>
    <w:rsid w:val="00F14BA1"/>
    <w:rsid w:val="00F14F76"/>
    <w:rsid w:val="00F15387"/>
    <w:rsid w:val="00F153EE"/>
    <w:rsid w:val="00F15583"/>
    <w:rsid w:val="00F15969"/>
    <w:rsid w:val="00F15DF1"/>
    <w:rsid w:val="00F16233"/>
    <w:rsid w:val="00F162BD"/>
    <w:rsid w:val="00F16305"/>
    <w:rsid w:val="00F165EE"/>
    <w:rsid w:val="00F16612"/>
    <w:rsid w:val="00F16728"/>
    <w:rsid w:val="00F1686D"/>
    <w:rsid w:val="00F1698A"/>
    <w:rsid w:val="00F17199"/>
    <w:rsid w:val="00F173EC"/>
    <w:rsid w:val="00F174D6"/>
    <w:rsid w:val="00F17522"/>
    <w:rsid w:val="00F17A31"/>
    <w:rsid w:val="00F17DFA"/>
    <w:rsid w:val="00F17E5A"/>
    <w:rsid w:val="00F17F8D"/>
    <w:rsid w:val="00F17FF2"/>
    <w:rsid w:val="00F2014E"/>
    <w:rsid w:val="00F2022B"/>
    <w:rsid w:val="00F20536"/>
    <w:rsid w:val="00F208AA"/>
    <w:rsid w:val="00F20C15"/>
    <w:rsid w:val="00F20E8E"/>
    <w:rsid w:val="00F21226"/>
    <w:rsid w:val="00F2156C"/>
    <w:rsid w:val="00F21880"/>
    <w:rsid w:val="00F21952"/>
    <w:rsid w:val="00F219FF"/>
    <w:rsid w:val="00F21C7B"/>
    <w:rsid w:val="00F21D8C"/>
    <w:rsid w:val="00F21DE8"/>
    <w:rsid w:val="00F22196"/>
    <w:rsid w:val="00F222B0"/>
    <w:rsid w:val="00F224F5"/>
    <w:rsid w:val="00F2287E"/>
    <w:rsid w:val="00F2295A"/>
    <w:rsid w:val="00F233C0"/>
    <w:rsid w:val="00F233F5"/>
    <w:rsid w:val="00F23B1D"/>
    <w:rsid w:val="00F23D56"/>
    <w:rsid w:val="00F23D68"/>
    <w:rsid w:val="00F23F01"/>
    <w:rsid w:val="00F240FC"/>
    <w:rsid w:val="00F243AD"/>
    <w:rsid w:val="00F24632"/>
    <w:rsid w:val="00F24A04"/>
    <w:rsid w:val="00F24A22"/>
    <w:rsid w:val="00F24B2C"/>
    <w:rsid w:val="00F252B0"/>
    <w:rsid w:val="00F255CF"/>
    <w:rsid w:val="00F255E5"/>
    <w:rsid w:val="00F25D9C"/>
    <w:rsid w:val="00F25DCE"/>
    <w:rsid w:val="00F260B2"/>
    <w:rsid w:val="00F263C3"/>
    <w:rsid w:val="00F265C0"/>
    <w:rsid w:val="00F2695C"/>
    <w:rsid w:val="00F26C00"/>
    <w:rsid w:val="00F27099"/>
    <w:rsid w:val="00F270A4"/>
    <w:rsid w:val="00F2757B"/>
    <w:rsid w:val="00F276C3"/>
    <w:rsid w:val="00F2797C"/>
    <w:rsid w:val="00F27B9C"/>
    <w:rsid w:val="00F27D2F"/>
    <w:rsid w:val="00F27ECC"/>
    <w:rsid w:val="00F27F98"/>
    <w:rsid w:val="00F27FCF"/>
    <w:rsid w:val="00F309FC"/>
    <w:rsid w:val="00F30A1F"/>
    <w:rsid w:val="00F30B1D"/>
    <w:rsid w:val="00F30DD4"/>
    <w:rsid w:val="00F312BD"/>
    <w:rsid w:val="00F3141D"/>
    <w:rsid w:val="00F31528"/>
    <w:rsid w:val="00F3160F"/>
    <w:rsid w:val="00F3162E"/>
    <w:rsid w:val="00F31C8C"/>
    <w:rsid w:val="00F31E98"/>
    <w:rsid w:val="00F31ED5"/>
    <w:rsid w:val="00F31FF9"/>
    <w:rsid w:val="00F320CA"/>
    <w:rsid w:val="00F322FF"/>
    <w:rsid w:val="00F327C2"/>
    <w:rsid w:val="00F329D1"/>
    <w:rsid w:val="00F32C03"/>
    <w:rsid w:val="00F32F26"/>
    <w:rsid w:val="00F332B3"/>
    <w:rsid w:val="00F33649"/>
    <w:rsid w:val="00F33BF8"/>
    <w:rsid w:val="00F33C2A"/>
    <w:rsid w:val="00F33F97"/>
    <w:rsid w:val="00F34053"/>
    <w:rsid w:val="00F346F0"/>
    <w:rsid w:val="00F352C7"/>
    <w:rsid w:val="00F3549C"/>
    <w:rsid w:val="00F35622"/>
    <w:rsid w:val="00F35890"/>
    <w:rsid w:val="00F35986"/>
    <w:rsid w:val="00F35AC9"/>
    <w:rsid w:val="00F35CDE"/>
    <w:rsid w:val="00F35DCF"/>
    <w:rsid w:val="00F3610B"/>
    <w:rsid w:val="00F3683C"/>
    <w:rsid w:val="00F36D13"/>
    <w:rsid w:val="00F370AB"/>
    <w:rsid w:val="00F3715C"/>
    <w:rsid w:val="00F371F8"/>
    <w:rsid w:val="00F378A4"/>
    <w:rsid w:val="00F379E3"/>
    <w:rsid w:val="00F37D8F"/>
    <w:rsid w:val="00F37E1A"/>
    <w:rsid w:val="00F4015B"/>
    <w:rsid w:val="00F40673"/>
    <w:rsid w:val="00F40730"/>
    <w:rsid w:val="00F40747"/>
    <w:rsid w:val="00F40B02"/>
    <w:rsid w:val="00F410A6"/>
    <w:rsid w:val="00F413C8"/>
    <w:rsid w:val="00F414C6"/>
    <w:rsid w:val="00F41682"/>
    <w:rsid w:val="00F4179B"/>
    <w:rsid w:val="00F41C52"/>
    <w:rsid w:val="00F41F9D"/>
    <w:rsid w:val="00F422D9"/>
    <w:rsid w:val="00F42624"/>
    <w:rsid w:val="00F42994"/>
    <w:rsid w:val="00F42BE9"/>
    <w:rsid w:val="00F4365D"/>
    <w:rsid w:val="00F4374C"/>
    <w:rsid w:val="00F4378A"/>
    <w:rsid w:val="00F438B4"/>
    <w:rsid w:val="00F43A98"/>
    <w:rsid w:val="00F43BE0"/>
    <w:rsid w:val="00F43CF7"/>
    <w:rsid w:val="00F43F30"/>
    <w:rsid w:val="00F43FEB"/>
    <w:rsid w:val="00F4440A"/>
    <w:rsid w:val="00F444E1"/>
    <w:rsid w:val="00F4459D"/>
    <w:rsid w:val="00F445D6"/>
    <w:rsid w:val="00F44617"/>
    <w:rsid w:val="00F44A73"/>
    <w:rsid w:val="00F44E53"/>
    <w:rsid w:val="00F453FA"/>
    <w:rsid w:val="00F456DA"/>
    <w:rsid w:val="00F45714"/>
    <w:rsid w:val="00F45876"/>
    <w:rsid w:val="00F45A4C"/>
    <w:rsid w:val="00F45E57"/>
    <w:rsid w:val="00F46675"/>
    <w:rsid w:val="00F46F17"/>
    <w:rsid w:val="00F472C5"/>
    <w:rsid w:val="00F473EE"/>
    <w:rsid w:val="00F475FC"/>
    <w:rsid w:val="00F4769C"/>
    <w:rsid w:val="00F476B2"/>
    <w:rsid w:val="00F4786A"/>
    <w:rsid w:val="00F4789E"/>
    <w:rsid w:val="00F47C5E"/>
    <w:rsid w:val="00F47D59"/>
    <w:rsid w:val="00F5010F"/>
    <w:rsid w:val="00F5013D"/>
    <w:rsid w:val="00F50301"/>
    <w:rsid w:val="00F50312"/>
    <w:rsid w:val="00F50373"/>
    <w:rsid w:val="00F50794"/>
    <w:rsid w:val="00F509AB"/>
    <w:rsid w:val="00F50C18"/>
    <w:rsid w:val="00F50CC4"/>
    <w:rsid w:val="00F50CF1"/>
    <w:rsid w:val="00F51005"/>
    <w:rsid w:val="00F51671"/>
    <w:rsid w:val="00F5175C"/>
    <w:rsid w:val="00F51FB2"/>
    <w:rsid w:val="00F52202"/>
    <w:rsid w:val="00F52518"/>
    <w:rsid w:val="00F52521"/>
    <w:rsid w:val="00F52781"/>
    <w:rsid w:val="00F52857"/>
    <w:rsid w:val="00F52B3A"/>
    <w:rsid w:val="00F52BBD"/>
    <w:rsid w:val="00F52F94"/>
    <w:rsid w:val="00F531A8"/>
    <w:rsid w:val="00F53212"/>
    <w:rsid w:val="00F5353C"/>
    <w:rsid w:val="00F53934"/>
    <w:rsid w:val="00F53B64"/>
    <w:rsid w:val="00F53D03"/>
    <w:rsid w:val="00F53F0A"/>
    <w:rsid w:val="00F54020"/>
    <w:rsid w:val="00F54462"/>
    <w:rsid w:val="00F5456D"/>
    <w:rsid w:val="00F54B40"/>
    <w:rsid w:val="00F54D36"/>
    <w:rsid w:val="00F550E1"/>
    <w:rsid w:val="00F55124"/>
    <w:rsid w:val="00F553C7"/>
    <w:rsid w:val="00F55493"/>
    <w:rsid w:val="00F5567D"/>
    <w:rsid w:val="00F557FA"/>
    <w:rsid w:val="00F55936"/>
    <w:rsid w:val="00F55D86"/>
    <w:rsid w:val="00F55FE3"/>
    <w:rsid w:val="00F5609C"/>
    <w:rsid w:val="00F56162"/>
    <w:rsid w:val="00F56D1C"/>
    <w:rsid w:val="00F56FE5"/>
    <w:rsid w:val="00F572D6"/>
    <w:rsid w:val="00F573E4"/>
    <w:rsid w:val="00F57496"/>
    <w:rsid w:val="00F5775B"/>
    <w:rsid w:val="00F601EF"/>
    <w:rsid w:val="00F60286"/>
    <w:rsid w:val="00F603C1"/>
    <w:rsid w:val="00F604B5"/>
    <w:rsid w:val="00F604D1"/>
    <w:rsid w:val="00F60685"/>
    <w:rsid w:val="00F606AC"/>
    <w:rsid w:val="00F60812"/>
    <w:rsid w:val="00F6084A"/>
    <w:rsid w:val="00F60A08"/>
    <w:rsid w:val="00F60AAE"/>
    <w:rsid w:val="00F60AB5"/>
    <w:rsid w:val="00F60DB4"/>
    <w:rsid w:val="00F612B3"/>
    <w:rsid w:val="00F61315"/>
    <w:rsid w:val="00F613D9"/>
    <w:rsid w:val="00F61533"/>
    <w:rsid w:val="00F61879"/>
    <w:rsid w:val="00F61B49"/>
    <w:rsid w:val="00F61D2A"/>
    <w:rsid w:val="00F62146"/>
    <w:rsid w:val="00F62316"/>
    <w:rsid w:val="00F62350"/>
    <w:rsid w:val="00F629E6"/>
    <w:rsid w:val="00F62D0F"/>
    <w:rsid w:val="00F63114"/>
    <w:rsid w:val="00F63265"/>
    <w:rsid w:val="00F63743"/>
    <w:rsid w:val="00F637BF"/>
    <w:rsid w:val="00F63B8B"/>
    <w:rsid w:val="00F641B4"/>
    <w:rsid w:val="00F641DB"/>
    <w:rsid w:val="00F6496C"/>
    <w:rsid w:val="00F64ADE"/>
    <w:rsid w:val="00F64B24"/>
    <w:rsid w:val="00F65389"/>
    <w:rsid w:val="00F65603"/>
    <w:rsid w:val="00F657FB"/>
    <w:rsid w:val="00F658BE"/>
    <w:rsid w:val="00F65906"/>
    <w:rsid w:val="00F65D05"/>
    <w:rsid w:val="00F66045"/>
    <w:rsid w:val="00F661D5"/>
    <w:rsid w:val="00F66466"/>
    <w:rsid w:val="00F6658D"/>
    <w:rsid w:val="00F6664C"/>
    <w:rsid w:val="00F66BDE"/>
    <w:rsid w:val="00F66D91"/>
    <w:rsid w:val="00F66E44"/>
    <w:rsid w:val="00F66F0C"/>
    <w:rsid w:val="00F6741F"/>
    <w:rsid w:val="00F67D8D"/>
    <w:rsid w:val="00F67F4A"/>
    <w:rsid w:val="00F70406"/>
    <w:rsid w:val="00F70E51"/>
    <w:rsid w:val="00F71017"/>
    <w:rsid w:val="00F7111A"/>
    <w:rsid w:val="00F71955"/>
    <w:rsid w:val="00F719A2"/>
    <w:rsid w:val="00F71A70"/>
    <w:rsid w:val="00F7206E"/>
    <w:rsid w:val="00F72128"/>
    <w:rsid w:val="00F7237C"/>
    <w:rsid w:val="00F7284F"/>
    <w:rsid w:val="00F72E25"/>
    <w:rsid w:val="00F72E6C"/>
    <w:rsid w:val="00F72F48"/>
    <w:rsid w:val="00F731E1"/>
    <w:rsid w:val="00F735A6"/>
    <w:rsid w:val="00F735E4"/>
    <w:rsid w:val="00F7428A"/>
    <w:rsid w:val="00F74419"/>
    <w:rsid w:val="00F74AC4"/>
    <w:rsid w:val="00F74B7B"/>
    <w:rsid w:val="00F7516F"/>
    <w:rsid w:val="00F752D9"/>
    <w:rsid w:val="00F75322"/>
    <w:rsid w:val="00F756A2"/>
    <w:rsid w:val="00F7586D"/>
    <w:rsid w:val="00F758CC"/>
    <w:rsid w:val="00F7638C"/>
    <w:rsid w:val="00F76635"/>
    <w:rsid w:val="00F76665"/>
    <w:rsid w:val="00F76759"/>
    <w:rsid w:val="00F76836"/>
    <w:rsid w:val="00F7698D"/>
    <w:rsid w:val="00F769F0"/>
    <w:rsid w:val="00F76A31"/>
    <w:rsid w:val="00F76A89"/>
    <w:rsid w:val="00F76B38"/>
    <w:rsid w:val="00F77061"/>
    <w:rsid w:val="00F77068"/>
    <w:rsid w:val="00F773BD"/>
    <w:rsid w:val="00F7757D"/>
    <w:rsid w:val="00F775C8"/>
    <w:rsid w:val="00F77692"/>
    <w:rsid w:val="00F776EC"/>
    <w:rsid w:val="00F77795"/>
    <w:rsid w:val="00F777A6"/>
    <w:rsid w:val="00F777A7"/>
    <w:rsid w:val="00F77855"/>
    <w:rsid w:val="00F77A51"/>
    <w:rsid w:val="00F77C1E"/>
    <w:rsid w:val="00F77FAE"/>
    <w:rsid w:val="00F800F8"/>
    <w:rsid w:val="00F801AD"/>
    <w:rsid w:val="00F80241"/>
    <w:rsid w:val="00F80416"/>
    <w:rsid w:val="00F80456"/>
    <w:rsid w:val="00F80585"/>
    <w:rsid w:val="00F80758"/>
    <w:rsid w:val="00F80A9D"/>
    <w:rsid w:val="00F80C36"/>
    <w:rsid w:val="00F80C70"/>
    <w:rsid w:val="00F80C9C"/>
    <w:rsid w:val="00F80D32"/>
    <w:rsid w:val="00F80D62"/>
    <w:rsid w:val="00F8106A"/>
    <w:rsid w:val="00F81263"/>
    <w:rsid w:val="00F81326"/>
    <w:rsid w:val="00F818F6"/>
    <w:rsid w:val="00F819A9"/>
    <w:rsid w:val="00F8246E"/>
    <w:rsid w:val="00F825CD"/>
    <w:rsid w:val="00F82753"/>
    <w:rsid w:val="00F8275C"/>
    <w:rsid w:val="00F82A53"/>
    <w:rsid w:val="00F83103"/>
    <w:rsid w:val="00F834FA"/>
    <w:rsid w:val="00F834FB"/>
    <w:rsid w:val="00F83719"/>
    <w:rsid w:val="00F837A5"/>
    <w:rsid w:val="00F83861"/>
    <w:rsid w:val="00F83A08"/>
    <w:rsid w:val="00F83CEF"/>
    <w:rsid w:val="00F8414F"/>
    <w:rsid w:val="00F841DB"/>
    <w:rsid w:val="00F842B5"/>
    <w:rsid w:val="00F847B9"/>
    <w:rsid w:val="00F84A35"/>
    <w:rsid w:val="00F84C17"/>
    <w:rsid w:val="00F84C75"/>
    <w:rsid w:val="00F84F55"/>
    <w:rsid w:val="00F8506B"/>
    <w:rsid w:val="00F8529F"/>
    <w:rsid w:val="00F8564E"/>
    <w:rsid w:val="00F85BD5"/>
    <w:rsid w:val="00F85E99"/>
    <w:rsid w:val="00F8601B"/>
    <w:rsid w:val="00F86150"/>
    <w:rsid w:val="00F862DB"/>
    <w:rsid w:val="00F865F4"/>
    <w:rsid w:val="00F86717"/>
    <w:rsid w:val="00F86A29"/>
    <w:rsid w:val="00F86BBE"/>
    <w:rsid w:val="00F87808"/>
    <w:rsid w:val="00F8798A"/>
    <w:rsid w:val="00F87F40"/>
    <w:rsid w:val="00F87FAD"/>
    <w:rsid w:val="00F90046"/>
    <w:rsid w:val="00F9059A"/>
    <w:rsid w:val="00F90984"/>
    <w:rsid w:val="00F909C1"/>
    <w:rsid w:val="00F90A39"/>
    <w:rsid w:val="00F91261"/>
    <w:rsid w:val="00F91317"/>
    <w:rsid w:val="00F91515"/>
    <w:rsid w:val="00F91CAB"/>
    <w:rsid w:val="00F91CD9"/>
    <w:rsid w:val="00F91D39"/>
    <w:rsid w:val="00F91E95"/>
    <w:rsid w:val="00F91E96"/>
    <w:rsid w:val="00F9236B"/>
    <w:rsid w:val="00F92598"/>
    <w:rsid w:val="00F925DD"/>
    <w:rsid w:val="00F92A69"/>
    <w:rsid w:val="00F92F1C"/>
    <w:rsid w:val="00F9323D"/>
    <w:rsid w:val="00F93871"/>
    <w:rsid w:val="00F93992"/>
    <w:rsid w:val="00F93BCF"/>
    <w:rsid w:val="00F93C1D"/>
    <w:rsid w:val="00F93D15"/>
    <w:rsid w:val="00F93EBB"/>
    <w:rsid w:val="00F94051"/>
    <w:rsid w:val="00F94108"/>
    <w:rsid w:val="00F9431A"/>
    <w:rsid w:val="00F94681"/>
    <w:rsid w:val="00F946AE"/>
    <w:rsid w:val="00F948BA"/>
    <w:rsid w:val="00F94A2D"/>
    <w:rsid w:val="00F94ABC"/>
    <w:rsid w:val="00F94B33"/>
    <w:rsid w:val="00F94D81"/>
    <w:rsid w:val="00F9500D"/>
    <w:rsid w:val="00F9505A"/>
    <w:rsid w:val="00F950B4"/>
    <w:rsid w:val="00F951B4"/>
    <w:rsid w:val="00F953DA"/>
    <w:rsid w:val="00F9541E"/>
    <w:rsid w:val="00F954B7"/>
    <w:rsid w:val="00F95534"/>
    <w:rsid w:val="00F95A9F"/>
    <w:rsid w:val="00F95BB1"/>
    <w:rsid w:val="00F95C94"/>
    <w:rsid w:val="00F95E7C"/>
    <w:rsid w:val="00F95FE0"/>
    <w:rsid w:val="00F96686"/>
    <w:rsid w:val="00F9681F"/>
    <w:rsid w:val="00F968F9"/>
    <w:rsid w:val="00F96905"/>
    <w:rsid w:val="00F96A51"/>
    <w:rsid w:val="00F96C08"/>
    <w:rsid w:val="00F96CE1"/>
    <w:rsid w:val="00F976D9"/>
    <w:rsid w:val="00F97793"/>
    <w:rsid w:val="00F97D47"/>
    <w:rsid w:val="00FA0772"/>
    <w:rsid w:val="00FA0889"/>
    <w:rsid w:val="00FA088C"/>
    <w:rsid w:val="00FA090C"/>
    <w:rsid w:val="00FA0943"/>
    <w:rsid w:val="00FA0AFB"/>
    <w:rsid w:val="00FA0B40"/>
    <w:rsid w:val="00FA1136"/>
    <w:rsid w:val="00FA1270"/>
    <w:rsid w:val="00FA2040"/>
    <w:rsid w:val="00FA2121"/>
    <w:rsid w:val="00FA281E"/>
    <w:rsid w:val="00FA2986"/>
    <w:rsid w:val="00FA2A3B"/>
    <w:rsid w:val="00FA2A6F"/>
    <w:rsid w:val="00FA2BC8"/>
    <w:rsid w:val="00FA2C7A"/>
    <w:rsid w:val="00FA2CF9"/>
    <w:rsid w:val="00FA2DFD"/>
    <w:rsid w:val="00FA31DC"/>
    <w:rsid w:val="00FA334E"/>
    <w:rsid w:val="00FA3460"/>
    <w:rsid w:val="00FA352D"/>
    <w:rsid w:val="00FA3553"/>
    <w:rsid w:val="00FA3794"/>
    <w:rsid w:val="00FA38CB"/>
    <w:rsid w:val="00FA38F0"/>
    <w:rsid w:val="00FA39E3"/>
    <w:rsid w:val="00FA3A66"/>
    <w:rsid w:val="00FA3A98"/>
    <w:rsid w:val="00FA3DC5"/>
    <w:rsid w:val="00FA443A"/>
    <w:rsid w:val="00FA44EB"/>
    <w:rsid w:val="00FA4AE4"/>
    <w:rsid w:val="00FA4B95"/>
    <w:rsid w:val="00FA4BA1"/>
    <w:rsid w:val="00FA4CB4"/>
    <w:rsid w:val="00FA522D"/>
    <w:rsid w:val="00FA5291"/>
    <w:rsid w:val="00FA52F4"/>
    <w:rsid w:val="00FA53A8"/>
    <w:rsid w:val="00FA5571"/>
    <w:rsid w:val="00FA5B5F"/>
    <w:rsid w:val="00FA5C05"/>
    <w:rsid w:val="00FA645F"/>
    <w:rsid w:val="00FA6542"/>
    <w:rsid w:val="00FA662F"/>
    <w:rsid w:val="00FA6662"/>
    <w:rsid w:val="00FA66EB"/>
    <w:rsid w:val="00FA6787"/>
    <w:rsid w:val="00FA69E6"/>
    <w:rsid w:val="00FA6D9C"/>
    <w:rsid w:val="00FA6DA5"/>
    <w:rsid w:val="00FA72E0"/>
    <w:rsid w:val="00FA7315"/>
    <w:rsid w:val="00FA7393"/>
    <w:rsid w:val="00FA7421"/>
    <w:rsid w:val="00FA75B7"/>
    <w:rsid w:val="00FA7713"/>
    <w:rsid w:val="00FA77B8"/>
    <w:rsid w:val="00FA7A38"/>
    <w:rsid w:val="00FA7BD3"/>
    <w:rsid w:val="00FA7C8E"/>
    <w:rsid w:val="00FB00AA"/>
    <w:rsid w:val="00FB0216"/>
    <w:rsid w:val="00FB027B"/>
    <w:rsid w:val="00FB032D"/>
    <w:rsid w:val="00FB03B6"/>
    <w:rsid w:val="00FB041F"/>
    <w:rsid w:val="00FB055F"/>
    <w:rsid w:val="00FB082C"/>
    <w:rsid w:val="00FB082E"/>
    <w:rsid w:val="00FB083D"/>
    <w:rsid w:val="00FB0912"/>
    <w:rsid w:val="00FB0C34"/>
    <w:rsid w:val="00FB0CF0"/>
    <w:rsid w:val="00FB0E7A"/>
    <w:rsid w:val="00FB0E8A"/>
    <w:rsid w:val="00FB113E"/>
    <w:rsid w:val="00FB12D3"/>
    <w:rsid w:val="00FB1461"/>
    <w:rsid w:val="00FB1687"/>
    <w:rsid w:val="00FB1692"/>
    <w:rsid w:val="00FB17D9"/>
    <w:rsid w:val="00FB18B7"/>
    <w:rsid w:val="00FB1B22"/>
    <w:rsid w:val="00FB1BBF"/>
    <w:rsid w:val="00FB2597"/>
    <w:rsid w:val="00FB25B3"/>
    <w:rsid w:val="00FB2613"/>
    <w:rsid w:val="00FB27C3"/>
    <w:rsid w:val="00FB304B"/>
    <w:rsid w:val="00FB38A1"/>
    <w:rsid w:val="00FB3C31"/>
    <w:rsid w:val="00FB402F"/>
    <w:rsid w:val="00FB44CF"/>
    <w:rsid w:val="00FB4941"/>
    <w:rsid w:val="00FB4A83"/>
    <w:rsid w:val="00FB4B25"/>
    <w:rsid w:val="00FB4EB0"/>
    <w:rsid w:val="00FB54A1"/>
    <w:rsid w:val="00FB56EE"/>
    <w:rsid w:val="00FB57A0"/>
    <w:rsid w:val="00FB57DE"/>
    <w:rsid w:val="00FB5CA5"/>
    <w:rsid w:val="00FB5D40"/>
    <w:rsid w:val="00FB5DD7"/>
    <w:rsid w:val="00FB5F06"/>
    <w:rsid w:val="00FB64BF"/>
    <w:rsid w:val="00FB670F"/>
    <w:rsid w:val="00FB6942"/>
    <w:rsid w:val="00FB6D33"/>
    <w:rsid w:val="00FB6E5B"/>
    <w:rsid w:val="00FB709A"/>
    <w:rsid w:val="00FB7367"/>
    <w:rsid w:val="00FB7439"/>
    <w:rsid w:val="00FB7494"/>
    <w:rsid w:val="00FB7711"/>
    <w:rsid w:val="00FB776B"/>
    <w:rsid w:val="00FB7BEC"/>
    <w:rsid w:val="00FB7C1A"/>
    <w:rsid w:val="00FB7C5B"/>
    <w:rsid w:val="00FB7FDB"/>
    <w:rsid w:val="00FC0330"/>
    <w:rsid w:val="00FC0502"/>
    <w:rsid w:val="00FC0551"/>
    <w:rsid w:val="00FC0626"/>
    <w:rsid w:val="00FC07DD"/>
    <w:rsid w:val="00FC0928"/>
    <w:rsid w:val="00FC0F20"/>
    <w:rsid w:val="00FC148C"/>
    <w:rsid w:val="00FC1589"/>
    <w:rsid w:val="00FC17CF"/>
    <w:rsid w:val="00FC17DF"/>
    <w:rsid w:val="00FC17F4"/>
    <w:rsid w:val="00FC187D"/>
    <w:rsid w:val="00FC21A6"/>
    <w:rsid w:val="00FC224D"/>
    <w:rsid w:val="00FC23DD"/>
    <w:rsid w:val="00FC2AE5"/>
    <w:rsid w:val="00FC2B7B"/>
    <w:rsid w:val="00FC2E0C"/>
    <w:rsid w:val="00FC3177"/>
    <w:rsid w:val="00FC31BE"/>
    <w:rsid w:val="00FC36AF"/>
    <w:rsid w:val="00FC3A83"/>
    <w:rsid w:val="00FC3C82"/>
    <w:rsid w:val="00FC4231"/>
    <w:rsid w:val="00FC4246"/>
    <w:rsid w:val="00FC49DE"/>
    <w:rsid w:val="00FC4A86"/>
    <w:rsid w:val="00FC4F5C"/>
    <w:rsid w:val="00FC500A"/>
    <w:rsid w:val="00FC5092"/>
    <w:rsid w:val="00FC50BB"/>
    <w:rsid w:val="00FC50E9"/>
    <w:rsid w:val="00FC523F"/>
    <w:rsid w:val="00FC53C8"/>
    <w:rsid w:val="00FC575C"/>
    <w:rsid w:val="00FC57FD"/>
    <w:rsid w:val="00FC5849"/>
    <w:rsid w:val="00FC5AA4"/>
    <w:rsid w:val="00FC5AE1"/>
    <w:rsid w:val="00FC5CAB"/>
    <w:rsid w:val="00FC6187"/>
    <w:rsid w:val="00FC6318"/>
    <w:rsid w:val="00FC65D3"/>
    <w:rsid w:val="00FC6649"/>
    <w:rsid w:val="00FC6738"/>
    <w:rsid w:val="00FC689A"/>
    <w:rsid w:val="00FC6992"/>
    <w:rsid w:val="00FC6B17"/>
    <w:rsid w:val="00FC6C57"/>
    <w:rsid w:val="00FC6DA3"/>
    <w:rsid w:val="00FC7744"/>
    <w:rsid w:val="00FC7921"/>
    <w:rsid w:val="00FC7953"/>
    <w:rsid w:val="00FC7F78"/>
    <w:rsid w:val="00FD00F2"/>
    <w:rsid w:val="00FD0185"/>
    <w:rsid w:val="00FD0561"/>
    <w:rsid w:val="00FD0655"/>
    <w:rsid w:val="00FD0700"/>
    <w:rsid w:val="00FD08E0"/>
    <w:rsid w:val="00FD0A06"/>
    <w:rsid w:val="00FD0B10"/>
    <w:rsid w:val="00FD0F18"/>
    <w:rsid w:val="00FD0FE1"/>
    <w:rsid w:val="00FD10C6"/>
    <w:rsid w:val="00FD1195"/>
    <w:rsid w:val="00FD13EC"/>
    <w:rsid w:val="00FD1654"/>
    <w:rsid w:val="00FD16C0"/>
    <w:rsid w:val="00FD1818"/>
    <w:rsid w:val="00FD18BF"/>
    <w:rsid w:val="00FD1C81"/>
    <w:rsid w:val="00FD2110"/>
    <w:rsid w:val="00FD22E0"/>
    <w:rsid w:val="00FD2437"/>
    <w:rsid w:val="00FD24FD"/>
    <w:rsid w:val="00FD2585"/>
    <w:rsid w:val="00FD27DB"/>
    <w:rsid w:val="00FD2993"/>
    <w:rsid w:val="00FD2A43"/>
    <w:rsid w:val="00FD2E80"/>
    <w:rsid w:val="00FD2EA6"/>
    <w:rsid w:val="00FD3272"/>
    <w:rsid w:val="00FD346C"/>
    <w:rsid w:val="00FD3476"/>
    <w:rsid w:val="00FD34D3"/>
    <w:rsid w:val="00FD3628"/>
    <w:rsid w:val="00FD3D63"/>
    <w:rsid w:val="00FD4335"/>
    <w:rsid w:val="00FD4360"/>
    <w:rsid w:val="00FD4615"/>
    <w:rsid w:val="00FD4729"/>
    <w:rsid w:val="00FD49B0"/>
    <w:rsid w:val="00FD4DBB"/>
    <w:rsid w:val="00FD4FBB"/>
    <w:rsid w:val="00FD5141"/>
    <w:rsid w:val="00FD523A"/>
    <w:rsid w:val="00FD52B3"/>
    <w:rsid w:val="00FD52E9"/>
    <w:rsid w:val="00FD5524"/>
    <w:rsid w:val="00FD575B"/>
    <w:rsid w:val="00FD596A"/>
    <w:rsid w:val="00FD59F9"/>
    <w:rsid w:val="00FD5B93"/>
    <w:rsid w:val="00FD5D67"/>
    <w:rsid w:val="00FD5F69"/>
    <w:rsid w:val="00FD5F77"/>
    <w:rsid w:val="00FD5FE7"/>
    <w:rsid w:val="00FD69BE"/>
    <w:rsid w:val="00FD6EF4"/>
    <w:rsid w:val="00FD769D"/>
    <w:rsid w:val="00FD7781"/>
    <w:rsid w:val="00FD77CE"/>
    <w:rsid w:val="00FD7904"/>
    <w:rsid w:val="00FD79D2"/>
    <w:rsid w:val="00FD7C01"/>
    <w:rsid w:val="00FE0269"/>
    <w:rsid w:val="00FE0839"/>
    <w:rsid w:val="00FE0B5C"/>
    <w:rsid w:val="00FE0F40"/>
    <w:rsid w:val="00FE109E"/>
    <w:rsid w:val="00FE1250"/>
    <w:rsid w:val="00FE12D9"/>
    <w:rsid w:val="00FE1303"/>
    <w:rsid w:val="00FE1438"/>
    <w:rsid w:val="00FE1511"/>
    <w:rsid w:val="00FE1591"/>
    <w:rsid w:val="00FE1693"/>
    <w:rsid w:val="00FE182C"/>
    <w:rsid w:val="00FE18EA"/>
    <w:rsid w:val="00FE19C1"/>
    <w:rsid w:val="00FE1BAA"/>
    <w:rsid w:val="00FE1F50"/>
    <w:rsid w:val="00FE225B"/>
    <w:rsid w:val="00FE24F3"/>
    <w:rsid w:val="00FE257A"/>
    <w:rsid w:val="00FE262D"/>
    <w:rsid w:val="00FE28E9"/>
    <w:rsid w:val="00FE2A61"/>
    <w:rsid w:val="00FE2A71"/>
    <w:rsid w:val="00FE2FA8"/>
    <w:rsid w:val="00FE30D0"/>
    <w:rsid w:val="00FE324C"/>
    <w:rsid w:val="00FE339E"/>
    <w:rsid w:val="00FE341E"/>
    <w:rsid w:val="00FE3484"/>
    <w:rsid w:val="00FE35D1"/>
    <w:rsid w:val="00FE3A9C"/>
    <w:rsid w:val="00FE3AA5"/>
    <w:rsid w:val="00FE3B19"/>
    <w:rsid w:val="00FE3E1D"/>
    <w:rsid w:val="00FE4747"/>
    <w:rsid w:val="00FE4839"/>
    <w:rsid w:val="00FE49F6"/>
    <w:rsid w:val="00FE4D81"/>
    <w:rsid w:val="00FE4DF4"/>
    <w:rsid w:val="00FE5107"/>
    <w:rsid w:val="00FE5161"/>
    <w:rsid w:val="00FE5235"/>
    <w:rsid w:val="00FE52A7"/>
    <w:rsid w:val="00FE5512"/>
    <w:rsid w:val="00FE5688"/>
    <w:rsid w:val="00FE5892"/>
    <w:rsid w:val="00FE5930"/>
    <w:rsid w:val="00FE5C3D"/>
    <w:rsid w:val="00FE5DAD"/>
    <w:rsid w:val="00FE5EE6"/>
    <w:rsid w:val="00FE63AC"/>
    <w:rsid w:val="00FE6448"/>
    <w:rsid w:val="00FE64FD"/>
    <w:rsid w:val="00FE68C7"/>
    <w:rsid w:val="00FE6943"/>
    <w:rsid w:val="00FE6CF4"/>
    <w:rsid w:val="00FE704E"/>
    <w:rsid w:val="00FE716B"/>
    <w:rsid w:val="00FE736F"/>
    <w:rsid w:val="00FE7397"/>
    <w:rsid w:val="00FE763B"/>
    <w:rsid w:val="00FE76FB"/>
    <w:rsid w:val="00FE794F"/>
    <w:rsid w:val="00FE7D97"/>
    <w:rsid w:val="00FF0303"/>
    <w:rsid w:val="00FF0331"/>
    <w:rsid w:val="00FF03E9"/>
    <w:rsid w:val="00FF03ED"/>
    <w:rsid w:val="00FF07F8"/>
    <w:rsid w:val="00FF089F"/>
    <w:rsid w:val="00FF09B7"/>
    <w:rsid w:val="00FF0AA4"/>
    <w:rsid w:val="00FF0EEB"/>
    <w:rsid w:val="00FF1617"/>
    <w:rsid w:val="00FF16AB"/>
    <w:rsid w:val="00FF1849"/>
    <w:rsid w:val="00FF186C"/>
    <w:rsid w:val="00FF2027"/>
    <w:rsid w:val="00FF2051"/>
    <w:rsid w:val="00FF21FD"/>
    <w:rsid w:val="00FF229A"/>
    <w:rsid w:val="00FF22FD"/>
    <w:rsid w:val="00FF24A9"/>
    <w:rsid w:val="00FF2D13"/>
    <w:rsid w:val="00FF2E8D"/>
    <w:rsid w:val="00FF2EE4"/>
    <w:rsid w:val="00FF2F03"/>
    <w:rsid w:val="00FF2F1C"/>
    <w:rsid w:val="00FF3540"/>
    <w:rsid w:val="00FF3D8A"/>
    <w:rsid w:val="00FF3ECF"/>
    <w:rsid w:val="00FF3ED0"/>
    <w:rsid w:val="00FF3FDB"/>
    <w:rsid w:val="00FF469C"/>
    <w:rsid w:val="00FF4774"/>
    <w:rsid w:val="00FF48EB"/>
    <w:rsid w:val="00FF4A0F"/>
    <w:rsid w:val="00FF4ADA"/>
    <w:rsid w:val="00FF4B5D"/>
    <w:rsid w:val="00FF4C58"/>
    <w:rsid w:val="00FF4D9D"/>
    <w:rsid w:val="00FF4F3C"/>
    <w:rsid w:val="00FF4F7A"/>
    <w:rsid w:val="00FF5365"/>
    <w:rsid w:val="00FF5614"/>
    <w:rsid w:val="00FF5792"/>
    <w:rsid w:val="00FF5A18"/>
    <w:rsid w:val="00FF5AB7"/>
    <w:rsid w:val="00FF5B12"/>
    <w:rsid w:val="00FF5B6F"/>
    <w:rsid w:val="00FF5BD6"/>
    <w:rsid w:val="00FF5C24"/>
    <w:rsid w:val="00FF5D54"/>
    <w:rsid w:val="00FF604D"/>
    <w:rsid w:val="00FF6349"/>
    <w:rsid w:val="00FF6448"/>
    <w:rsid w:val="00FF686F"/>
    <w:rsid w:val="00FF689A"/>
    <w:rsid w:val="00FF6C7C"/>
    <w:rsid w:val="00FF6F16"/>
    <w:rsid w:val="00FF71A9"/>
    <w:rsid w:val="00FF728E"/>
    <w:rsid w:val="00FF751E"/>
    <w:rsid w:val="00FF79C4"/>
    <w:rsid w:val="00FF7A48"/>
    <w:rsid w:val="00FF7A9F"/>
    <w:rsid w:val="00FF7F92"/>
    <w:rsid w:val="01B7718F"/>
    <w:rsid w:val="021869F4"/>
    <w:rsid w:val="02E4952F"/>
    <w:rsid w:val="0325A626"/>
    <w:rsid w:val="0327DEBC"/>
    <w:rsid w:val="038947E6"/>
    <w:rsid w:val="03CA2D36"/>
    <w:rsid w:val="03E72474"/>
    <w:rsid w:val="04195951"/>
    <w:rsid w:val="0495EDC5"/>
    <w:rsid w:val="05167FFE"/>
    <w:rsid w:val="05214336"/>
    <w:rsid w:val="05FAD089"/>
    <w:rsid w:val="0723AF6D"/>
    <w:rsid w:val="080C7FC8"/>
    <w:rsid w:val="08409D20"/>
    <w:rsid w:val="084399EC"/>
    <w:rsid w:val="088B26E2"/>
    <w:rsid w:val="09AED8DE"/>
    <w:rsid w:val="0A698CE5"/>
    <w:rsid w:val="0A77AE02"/>
    <w:rsid w:val="0B59A2E3"/>
    <w:rsid w:val="0B8F115E"/>
    <w:rsid w:val="0C241111"/>
    <w:rsid w:val="0EE82A2F"/>
    <w:rsid w:val="0EF623F5"/>
    <w:rsid w:val="0F85734A"/>
    <w:rsid w:val="100DA58C"/>
    <w:rsid w:val="104CDA27"/>
    <w:rsid w:val="107E6D4B"/>
    <w:rsid w:val="10D45E85"/>
    <w:rsid w:val="10E58833"/>
    <w:rsid w:val="1245C62C"/>
    <w:rsid w:val="12B2F543"/>
    <w:rsid w:val="13116876"/>
    <w:rsid w:val="13302CA1"/>
    <w:rsid w:val="13A4D739"/>
    <w:rsid w:val="14295F72"/>
    <w:rsid w:val="142FCB43"/>
    <w:rsid w:val="1436E534"/>
    <w:rsid w:val="1452F7B6"/>
    <w:rsid w:val="15408747"/>
    <w:rsid w:val="169B084B"/>
    <w:rsid w:val="176D6D85"/>
    <w:rsid w:val="18160F8B"/>
    <w:rsid w:val="18E3901D"/>
    <w:rsid w:val="1941051E"/>
    <w:rsid w:val="1B01B81B"/>
    <w:rsid w:val="1CCB0C2D"/>
    <w:rsid w:val="1D90C266"/>
    <w:rsid w:val="1DBA79E6"/>
    <w:rsid w:val="1ECFFFEA"/>
    <w:rsid w:val="1EFAD204"/>
    <w:rsid w:val="1F75BD8A"/>
    <w:rsid w:val="1FC4D5BA"/>
    <w:rsid w:val="20FFB038"/>
    <w:rsid w:val="211F2EFB"/>
    <w:rsid w:val="212F1250"/>
    <w:rsid w:val="2151B60D"/>
    <w:rsid w:val="2230DB94"/>
    <w:rsid w:val="2313CFA4"/>
    <w:rsid w:val="236DD36E"/>
    <w:rsid w:val="23814248"/>
    <w:rsid w:val="23F85666"/>
    <w:rsid w:val="24A50141"/>
    <w:rsid w:val="24CF182E"/>
    <w:rsid w:val="257B1E33"/>
    <w:rsid w:val="26769ED4"/>
    <w:rsid w:val="268A34B6"/>
    <w:rsid w:val="277820B4"/>
    <w:rsid w:val="27BE6425"/>
    <w:rsid w:val="289C7995"/>
    <w:rsid w:val="28A1079E"/>
    <w:rsid w:val="28A22983"/>
    <w:rsid w:val="29FAF72A"/>
    <w:rsid w:val="2A3AB98D"/>
    <w:rsid w:val="2A7003D4"/>
    <w:rsid w:val="2B06D123"/>
    <w:rsid w:val="2BBCE9D7"/>
    <w:rsid w:val="2C146B30"/>
    <w:rsid w:val="2C733A8D"/>
    <w:rsid w:val="2CA5995F"/>
    <w:rsid w:val="2D0CDB5D"/>
    <w:rsid w:val="2D853D14"/>
    <w:rsid w:val="2DC235EA"/>
    <w:rsid w:val="2DFD3B87"/>
    <w:rsid w:val="30E6305F"/>
    <w:rsid w:val="313D748C"/>
    <w:rsid w:val="31FC556B"/>
    <w:rsid w:val="327B1560"/>
    <w:rsid w:val="35734141"/>
    <w:rsid w:val="36FE09D8"/>
    <w:rsid w:val="3706B0FF"/>
    <w:rsid w:val="3706E640"/>
    <w:rsid w:val="37856D8C"/>
    <w:rsid w:val="3789CD16"/>
    <w:rsid w:val="37C8F61D"/>
    <w:rsid w:val="38A3CAFE"/>
    <w:rsid w:val="39E82BF9"/>
    <w:rsid w:val="3ADE2EC0"/>
    <w:rsid w:val="3B6CC8A4"/>
    <w:rsid w:val="3C884B1E"/>
    <w:rsid w:val="3C8910D8"/>
    <w:rsid w:val="3C930081"/>
    <w:rsid w:val="3DA1FB03"/>
    <w:rsid w:val="3DC074C4"/>
    <w:rsid w:val="3EE7DAE1"/>
    <w:rsid w:val="3FCF66F4"/>
    <w:rsid w:val="4021181A"/>
    <w:rsid w:val="406F58E2"/>
    <w:rsid w:val="42568843"/>
    <w:rsid w:val="42AC8C83"/>
    <w:rsid w:val="42E2D09E"/>
    <w:rsid w:val="431422FC"/>
    <w:rsid w:val="43892E1B"/>
    <w:rsid w:val="43BCEF78"/>
    <w:rsid w:val="4424BB8C"/>
    <w:rsid w:val="4427A211"/>
    <w:rsid w:val="4441C260"/>
    <w:rsid w:val="44E491D3"/>
    <w:rsid w:val="4592065E"/>
    <w:rsid w:val="45B93EEE"/>
    <w:rsid w:val="47352E78"/>
    <w:rsid w:val="47AEF472"/>
    <w:rsid w:val="485BA7AD"/>
    <w:rsid w:val="489E6C61"/>
    <w:rsid w:val="48CD3A93"/>
    <w:rsid w:val="491917BC"/>
    <w:rsid w:val="4919231B"/>
    <w:rsid w:val="4AB4BA4D"/>
    <w:rsid w:val="4C6C4DC4"/>
    <w:rsid w:val="4D587063"/>
    <w:rsid w:val="4DDE560A"/>
    <w:rsid w:val="4EBD6966"/>
    <w:rsid w:val="4F00560E"/>
    <w:rsid w:val="4F325EB7"/>
    <w:rsid w:val="500647FB"/>
    <w:rsid w:val="505A21F1"/>
    <w:rsid w:val="50C140FD"/>
    <w:rsid w:val="51948AC2"/>
    <w:rsid w:val="51A41250"/>
    <w:rsid w:val="51E27BBE"/>
    <w:rsid w:val="52495A65"/>
    <w:rsid w:val="525E6936"/>
    <w:rsid w:val="53B6B3DD"/>
    <w:rsid w:val="53C812E3"/>
    <w:rsid w:val="541022AB"/>
    <w:rsid w:val="55AE6DC7"/>
    <w:rsid w:val="567E012D"/>
    <w:rsid w:val="57332F43"/>
    <w:rsid w:val="5946E1CF"/>
    <w:rsid w:val="59C5BC66"/>
    <w:rsid w:val="59F6931F"/>
    <w:rsid w:val="5B36A9EC"/>
    <w:rsid w:val="5B986B95"/>
    <w:rsid w:val="5BA58E4C"/>
    <w:rsid w:val="5C4E6C90"/>
    <w:rsid w:val="5C5027E4"/>
    <w:rsid w:val="5CA50F38"/>
    <w:rsid w:val="5E0444E1"/>
    <w:rsid w:val="5F7A963B"/>
    <w:rsid w:val="5F86AB6B"/>
    <w:rsid w:val="600A661F"/>
    <w:rsid w:val="6102FBDA"/>
    <w:rsid w:val="612FF15C"/>
    <w:rsid w:val="6138F7F8"/>
    <w:rsid w:val="613CADD6"/>
    <w:rsid w:val="6193965D"/>
    <w:rsid w:val="61F85737"/>
    <w:rsid w:val="62010C41"/>
    <w:rsid w:val="62455E5C"/>
    <w:rsid w:val="629F26B7"/>
    <w:rsid w:val="640C2065"/>
    <w:rsid w:val="64FECAF0"/>
    <w:rsid w:val="650E637C"/>
    <w:rsid w:val="65B3AF3C"/>
    <w:rsid w:val="671CB318"/>
    <w:rsid w:val="68345738"/>
    <w:rsid w:val="68FAA065"/>
    <w:rsid w:val="6987B4E6"/>
    <w:rsid w:val="6A5E9B1C"/>
    <w:rsid w:val="6AC0AEFE"/>
    <w:rsid w:val="6ADAC049"/>
    <w:rsid w:val="6B8566A4"/>
    <w:rsid w:val="6BE22E7F"/>
    <w:rsid w:val="6D1BC9BB"/>
    <w:rsid w:val="6F9CC782"/>
    <w:rsid w:val="6FA43528"/>
    <w:rsid w:val="70316EB4"/>
    <w:rsid w:val="70642AB7"/>
    <w:rsid w:val="714CB105"/>
    <w:rsid w:val="72970EF8"/>
    <w:rsid w:val="72C3AC67"/>
    <w:rsid w:val="72F48D43"/>
    <w:rsid w:val="73B01430"/>
    <w:rsid w:val="73BA4E88"/>
    <w:rsid w:val="73D8CB12"/>
    <w:rsid w:val="74EA80CE"/>
    <w:rsid w:val="75736DC9"/>
    <w:rsid w:val="75E5BD2C"/>
    <w:rsid w:val="7626E9CB"/>
    <w:rsid w:val="76B68FE0"/>
    <w:rsid w:val="77BC48B0"/>
    <w:rsid w:val="784F9795"/>
    <w:rsid w:val="78B6404B"/>
    <w:rsid w:val="78E507E7"/>
    <w:rsid w:val="7929F654"/>
    <w:rsid w:val="79693A7A"/>
    <w:rsid w:val="796A3831"/>
    <w:rsid w:val="79BD73D9"/>
    <w:rsid w:val="7A35DB98"/>
    <w:rsid w:val="7B489CBE"/>
    <w:rsid w:val="7B958015"/>
    <w:rsid w:val="7C209DE4"/>
    <w:rsid w:val="7E3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gray">
      <v:fill color="gray" opacity="22938f"/>
    </o:shapedefaults>
    <o:shapelayout v:ext="edit">
      <o:idmap v:ext="edit" data="2"/>
    </o:shapelayout>
  </w:shapeDefaults>
  <w:decimalSymbol w:val="."/>
  <w:listSeparator w:val=","/>
  <w14:docId w14:val="2ACDDCAC"/>
  <w15:docId w15:val="{6844C350-8131-45F2-A3D5-7B026784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6C"/>
    <w:pPr>
      <w:spacing w:before="120" w:after="120"/>
    </w:pPr>
    <w:rPr>
      <w:rFonts w:eastAsia="Arial Unicode MS"/>
      <w:sz w:val="24"/>
      <w:szCs w:val="24"/>
    </w:rPr>
  </w:style>
  <w:style w:type="paragraph" w:styleId="Heading1">
    <w:name w:val="heading 1"/>
    <w:aliases w:val="Heading 1 (part),Table Title,Level 1,Outline1,heading 1,(major),myheading,NDA Heading 1,H1,PHX_Heading 1,h1"/>
    <w:basedOn w:val="GlobalSubmitBodyText"/>
    <w:next w:val="GlobalSubmitBodyText"/>
    <w:link w:val="Heading1Char"/>
    <w:qFormat/>
    <w:rsid w:val="0014426C"/>
    <w:pPr>
      <w:keepNext/>
      <w:keepLines/>
      <w:pageBreakBefore/>
      <w:numPr>
        <w:numId w:val="29"/>
      </w:numPr>
      <w:tabs>
        <w:tab w:val="clear" w:pos="6"/>
        <w:tab w:val="left" w:pos="720"/>
      </w:tabs>
      <w:spacing w:before="240"/>
      <w:ind w:left="720" w:hanging="720"/>
      <w:outlineLvl w:val="0"/>
    </w:pPr>
    <w:rPr>
      <w:b/>
      <w:caps/>
      <w:sz w:val="28"/>
    </w:rPr>
  </w:style>
  <w:style w:type="paragraph" w:styleId="Heading2">
    <w:name w:val="heading 2"/>
    <w:aliases w:val="List Title,Level 2,Kop 2,Heading 2x,Heading two,heading 2,(1.1),Heading 21,H2,titre 2,APAP,PHX_Heading 2,h2"/>
    <w:basedOn w:val="Heading1"/>
    <w:next w:val="GlobalSubmitBodyText"/>
    <w:link w:val="Heading2Char"/>
    <w:qFormat/>
    <w:rsid w:val="0014426C"/>
    <w:pPr>
      <w:pageBreakBefore w:val="0"/>
      <w:numPr>
        <w:ilvl w:val="1"/>
      </w:numPr>
      <w:outlineLvl w:val="1"/>
    </w:pPr>
    <w:rPr>
      <w:caps w:val="0"/>
      <w:sz w:val="24"/>
    </w:rPr>
  </w:style>
  <w:style w:type="paragraph" w:styleId="Heading3">
    <w:name w:val="heading 3"/>
    <w:aliases w:val="Titre 31,Heading 3x,Heading 3 Char,heading 3,(1.1.1),Heading 31,H3"/>
    <w:basedOn w:val="Heading2"/>
    <w:next w:val="GlobalSubmitBodyText"/>
    <w:link w:val="Heading3Char1"/>
    <w:qFormat/>
    <w:rsid w:val="0014426C"/>
    <w:pPr>
      <w:numPr>
        <w:ilvl w:val="2"/>
      </w:numPr>
      <w:tabs>
        <w:tab w:val="clear" w:pos="645"/>
        <w:tab w:val="clear" w:pos="720"/>
        <w:tab w:val="left" w:pos="1080"/>
      </w:tabs>
      <w:ind w:left="1080" w:hanging="1080"/>
      <w:outlineLvl w:val="2"/>
    </w:pPr>
  </w:style>
  <w:style w:type="paragraph" w:styleId="Heading4">
    <w:name w:val="heading 4"/>
    <w:aliases w:val="heading 4,Heading 41,H4"/>
    <w:basedOn w:val="Heading3"/>
    <w:next w:val="GlobalSubmitBodyText"/>
    <w:link w:val="Heading4Char"/>
    <w:qFormat/>
    <w:rsid w:val="0014426C"/>
    <w:pPr>
      <w:numPr>
        <w:ilvl w:val="3"/>
      </w:numPr>
      <w:tabs>
        <w:tab w:val="clear" w:pos="20"/>
        <w:tab w:val="clear" w:pos="1080"/>
        <w:tab w:val="left" w:pos="1440"/>
      </w:tabs>
      <w:ind w:left="1440" w:hanging="1440"/>
      <w:outlineLvl w:val="3"/>
    </w:pPr>
    <w:rPr>
      <w:b w:val="0"/>
    </w:rPr>
  </w:style>
  <w:style w:type="paragraph" w:styleId="Heading5">
    <w:name w:val="heading 5"/>
    <w:aliases w:val="heading 5,Titre 5 PROTOCOLE"/>
    <w:basedOn w:val="Heading4"/>
    <w:next w:val="GlobalSubmitBodyText"/>
    <w:link w:val="Heading5Char"/>
    <w:rsid w:val="0014426C"/>
    <w:pPr>
      <w:numPr>
        <w:ilvl w:val="4"/>
      </w:numPr>
      <w:tabs>
        <w:tab w:val="clear" w:pos="25"/>
        <w:tab w:val="clear" w:pos="1440"/>
        <w:tab w:val="left" w:pos="1800"/>
      </w:tabs>
      <w:ind w:left="1800" w:hanging="1800"/>
      <w:outlineLvl w:val="4"/>
    </w:pPr>
  </w:style>
  <w:style w:type="paragraph" w:styleId="Heading6">
    <w:name w:val="heading 6"/>
    <w:aliases w:val="heading 6, avoid4,dontUse,avoid4,DO NOT USE,DO NOT USE4,DO NOT USE41, DO NOT USE, not defined,not defined"/>
    <w:basedOn w:val="Heading5"/>
    <w:next w:val="GlobalSubmitBodyText"/>
    <w:link w:val="Heading6Char"/>
    <w:rsid w:val="0014426C"/>
    <w:pPr>
      <w:numPr>
        <w:ilvl w:val="5"/>
      </w:numPr>
      <w:tabs>
        <w:tab w:val="clear" w:pos="30"/>
        <w:tab w:val="clear" w:pos="1800"/>
        <w:tab w:val="left" w:pos="2160"/>
      </w:tabs>
      <w:ind w:left="2160" w:hanging="2160"/>
      <w:outlineLvl w:val="5"/>
    </w:pPr>
  </w:style>
  <w:style w:type="paragraph" w:styleId="Heading7">
    <w:name w:val="heading 7"/>
    <w:aliases w:val="heading 7, avoid3,DontUse!,avoid3,DO NOT USE3,DO NOT USE31"/>
    <w:basedOn w:val="Heading6"/>
    <w:next w:val="GlobalSubmitBodyText"/>
    <w:link w:val="Heading7Char"/>
    <w:rsid w:val="0014426C"/>
    <w:pPr>
      <w:numPr>
        <w:ilvl w:val="6"/>
      </w:numPr>
      <w:tabs>
        <w:tab w:val="clear" w:pos="2160"/>
        <w:tab w:val="left" w:pos="2520"/>
      </w:tabs>
      <w:outlineLvl w:val="6"/>
    </w:pPr>
  </w:style>
  <w:style w:type="paragraph" w:styleId="Heading8">
    <w:name w:val="heading 8"/>
    <w:aliases w:val="Appendix Number, avoid2,don'tUse,avoid2,DO NOT USE2,DO NOT USE21"/>
    <w:basedOn w:val="Heading7"/>
    <w:next w:val="GlobalSubmitBodyText"/>
    <w:link w:val="Heading8Char"/>
    <w:rsid w:val="0014426C"/>
    <w:pPr>
      <w:numPr>
        <w:ilvl w:val="7"/>
      </w:numPr>
      <w:tabs>
        <w:tab w:val="clear" w:pos="2520"/>
        <w:tab w:val="left" w:pos="2880"/>
      </w:tabs>
      <w:outlineLvl w:val="7"/>
    </w:pPr>
  </w:style>
  <w:style w:type="paragraph" w:styleId="Heading9">
    <w:name w:val="heading 9"/>
    <w:aliases w:val="Don'tUse,Appendix Title, avoid1,avoid1,DO NOT USE1,DO NOT USE11"/>
    <w:basedOn w:val="Heading2"/>
    <w:next w:val="GlobalSubmitBodyText"/>
    <w:link w:val="Heading9Char"/>
    <w:qFormat/>
    <w:rsid w:val="0014426C"/>
    <w:pPr>
      <w:numPr>
        <w:ilvl w:val="0"/>
        <w:numId w:val="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partCar">
    <w:name w:val="Heading 1 (part) Car"/>
    <w:aliases w:val="Table Title Car,Level 1 Car,Outline1 Car,heading 1 Car,(major) Car,myheading Car,NDA Heading 1 Car Car"/>
    <w:rPr>
      <w:rFonts w:ascii="Times New Roman Bold" w:hAnsi="Times New Roman Bold"/>
      <w:b/>
      <w:caps/>
      <w:sz w:val="22"/>
      <w:szCs w:val="22"/>
      <w:lang w:val="en-US" w:eastAsia="en-US" w:bidi="ar-SA"/>
    </w:rPr>
  </w:style>
  <w:style w:type="character" w:customStyle="1" w:styleId="ListTitleCar">
    <w:name w:val="List Title Car"/>
    <w:aliases w:val="Level 2 Car,Kop 2 Car,Heading 2x Car,Heading two Car,heading 2 Car,(1.1) Car Car"/>
    <w:rPr>
      <w:rFonts w:ascii="Times New Roman Bold" w:hAnsi="Times New Roman Bold"/>
      <w:b/>
      <w:caps/>
      <w:sz w:val="22"/>
      <w:lang w:val="en-GB" w:eastAsia="en-US" w:bidi="ar-SA"/>
    </w:rPr>
  </w:style>
  <w:style w:type="character" w:customStyle="1" w:styleId="Titre31Car">
    <w:name w:val="Titre 31 Car"/>
    <w:aliases w:val="Heading 3x Car,Heading 3 Char Car,heading 3 Car,(1.1.1) Car Car"/>
    <w:rPr>
      <w:sz w:val="22"/>
      <w:lang w:val="en-US" w:eastAsia="en-US" w:bidi="ar-SA"/>
    </w:rPr>
  </w:style>
  <w:style w:type="paragraph" w:styleId="TOC1">
    <w:name w:val="toc 1"/>
    <w:next w:val="Normal"/>
    <w:uiPriority w:val="39"/>
    <w:rsid w:val="0014426C"/>
    <w:pPr>
      <w:tabs>
        <w:tab w:val="left" w:pos="720"/>
        <w:tab w:val="right" w:leader="dot" w:pos="9270"/>
      </w:tabs>
      <w:spacing w:before="120" w:after="120"/>
      <w:ind w:left="720" w:right="720" w:hanging="720"/>
    </w:pPr>
    <w:rPr>
      <w:rFonts w:eastAsia="PMingLiU"/>
      <w:caps/>
      <w:noProof/>
      <w:color w:val="0000FF"/>
      <w:sz w:val="24"/>
      <w:szCs w:val="24"/>
    </w:rPr>
  </w:style>
  <w:style w:type="paragraph" w:styleId="TOC2">
    <w:name w:val="toc 2"/>
    <w:basedOn w:val="TOC1"/>
    <w:next w:val="Normal"/>
    <w:link w:val="TOC2Char"/>
    <w:uiPriority w:val="39"/>
    <w:rsid w:val="0014426C"/>
    <w:pPr>
      <w:tabs>
        <w:tab w:val="clear" w:pos="720"/>
        <w:tab w:val="left" w:pos="900"/>
      </w:tabs>
      <w:ind w:left="907" w:hanging="907"/>
    </w:pPr>
    <w:rPr>
      <w:caps w:val="0"/>
    </w:rPr>
  </w:style>
  <w:style w:type="paragraph" w:styleId="TOC3">
    <w:name w:val="toc 3"/>
    <w:basedOn w:val="TOC2"/>
    <w:next w:val="Normal"/>
    <w:uiPriority w:val="39"/>
    <w:rsid w:val="0014426C"/>
    <w:pPr>
      <w:tabs>
        <w:tab w:val="clear" w:pos="900"/>
        <w:tab w:val="left" w:pos="1080"/>
      </w:tabs>
      <w:ind w:left="1080" w:hanging="1080"/>
    </w:pPr>
  </w:style>
  <w:style w:type="paragraph" w:styleId="TOC4">
    <w:name w:val="toc 4"/>
    <w:basedOn w:val="TOC3"/>
    <w:next w:val="Normal"/>
    <w:uiPriority w:val="39"/>
    <w:rsid w:val="0014426C"/>
    <w:pPr>
      <w:tabs>
        <w:tab w:val="clear" w:pos="1080"/>
        <w:tab w:val="left" w:pos="1260"/>
      </w:tabs>
      <w:ind w:left="1267" w:hanging="1267"/>
    </w:pPr>
  </w:style>
  <w:style w:type="paragraph" w:styleId="TOC5">
    <w:name w:val="toc 5"/>
    <w:basedOn w:val="TOC4"/>
    <w:next w:val="Normal"/>
    <w:uiPriority w:val="39"/>
    <w:rsid w:val="0014426C"/>
    <w:pPr>
      <w:tabs>
        <w:tab w:val="clear" w:pos="1260"/>
        <w:tab w:val="left" w:pos="1800"/>
      </w:tabs>
      <w:ind w:left="1800" w:hanging="1800"/>
    </w:pPr>
  </w:style>
  <w:style w:type="paragraph" w:styleId="TOC6">
    <w:name w:val="toc 6"/>
    <w:basedOn w:val="TOC5"/>
    <w:next w:val="Normal"/>
    <w:uiPriority w:val="39"/>
    <w:rsid w:val="0014426C"/>
    <w:pPr>
      <w:tabs>
        <w:tab w:val="clear" w:pos="1800"/>
        <w:tab w:val="left" w:pos="2160"/>
      </w:tabs>
      <w:ind w:left="2160" w:hanging="2160"/>
    </w:pPr>
  </w:style>
  <w:style w:type="paragraph" w:styleId="TOC7">
    <w:name w:val="toc 7"/>
    <w:basedOn w:val="TOC6"/>
    <w:next w:val="Normal"/>
    <w:uiPriority w:val="39"/>
    <w:rsid w:val="0014426C"/>
    <w:pPr>
      <w:tabs>
        <w:tab w:val="clear" w:pos="2160"/>
        <w:tab w:val="left" w:pos="2520"/>
      </w:tabs>
      <w:ind w:left="2520" w:hanging="2520"/>
    </w:pPr>
  </w:style>
  <w:style w:type="paragraph" w:styleId="TOC8">
    <w:name w:val="toc 8"/>
    <w:basedOn w:val="TOC7"/>
    <w:next w:val="Normal"/>
    <w:uiPriority w:val="39"/>
    <w:rsid w:val="0014426C"/>
    <w:pPr>
      <w:tabs>
        <w:tab w:val="clear" w:pos="2520"/>
        <w:tab w:val="left" w:pos="2880"/>
      </w:tabs>
      <w:ind w:left="2880" w:hanging="2880"/>
    </w:pPr>
  </w:style>
  <w:style w:type="paragraph" w:styleId="TOC9">
    <w:name w:val="toc 9"/>
    <w:basedOn w:val="TOC8"/>
    <w:next w:val="Normal"/>
    <w:uiPriority w:val="39"/>
    <w:rsid w:val="0014426C"/>
    <w:pPr>
      <w:tabs>
        <w:tab w:val="clear" w:pos="2880"/>
        <w:tab w:val="left" w:pos="3240"/>
      </w:tabs>
      <w:ind w:left="3240" w:hanging="3240"/>
    </w:pPr>
  </w:style>
  <w:style w:type="character" w:styleId="Hyperlink">
    <w:name w:val="Hyperlink"/>
    <w:basedOn w:val="DefaultParagraphFont"/>
    <w:uiPriority w:val="99"/>
    <w:unhideWhenUsed/>
    <w:rsid w:val="0014426C"/>
    <w:rPr>
      <w:color w:val="0563C1" w:themeColor="hyperlink"/>
      <w:u w:val="single"/>
    </w:rPr>
  </w:style>
  <w:style w:type="paragraph" w:styleId="Header">
    <w:name w:val="header"/>
    <w:aliases w:val="h"/>
    <w:basedOn w:val="Normal"/>
    <w:link w:val="HeaderChar"/>
    <w:unhideWhenUsed/>
    <w:rsid w:val="0014426C"/>
    <w:pPr>
      <w:tabs>
        <w:tab w:val="center" w:pos="4680"/>
        <w:tab w:val="right" w:pos="9360"/>
      </w:tabs>
      <w:spacing w:before="0" w:after="0"/>
    </w:pPr>
  </w:style>
  <w:style w:type="character" w:customStyle="1" w:styleId="hCarCar">
    <w:name w:val="h Car Car"/>
    <w:rPr>
      <w:sz w:val="22"/>
      <w:lang w:val="en-US" w:eastAsia="en-US" w:bidi="ar-SA"/>
    </w:rPr>
  </w:style>
  <w:style w:type="paragraph" w:styleId="Footer">
    <w:name w:val="footer"/>
    <w:basedOn w:val="Normal"/>
    <w:link w:val="FooterChar"/>
    <w:rsid w:val="0014426C"/>
    <w:pPr>
      <w:tabs>
        <w:tab w:val="center" w:pos="4680"/>
        <w:tab w:val="right" w:pos="9360"/>
      </w:tabs>
      <w:spacing w:before="0" w:after="0"/>
    </w:pPr>
  </w:style>
  <w:style w:type="paragraph" w:styleId="TableofFigures">
    <w:name w:val="table of figures"/>
    <w:aliases w:val="Attachments"/>
    <w:basedOn w:val="GlobalSubmitBodyText"/>
    <w:next w:val="GlobalSubmitBodyText"/>
    <w:uiPriority w:val="99"/>
    <w:rsid w:val="0014426C"/>
    <w:pPr>
      <w:tabs>
        <w:tab w:val="left" w:pos="1440"/>
        <w:tab w:val="right" w:leader="dot" w:pos="9270"/>
      </w:tabs>
      <w:ind w:left="1440" w:right="720" w:hanging="1440"/>
    </w:pPr>
    <w:rPr>
      <w:color w:val="0000FF"/>
    </w:rPr>
  </w:style>
  <w:style w:type="paragraph" w:styleId="TOAHeading">
    <w:name w:val="toa heading"/>
    <w:basedOn w:val="Normal"/>
    <w:next w:val="Normal"/>
    <w:uiPriority w:val="99"/>
    <w:rsid w:val="00DE1891"/>
    <w:rPr>
      <w:rFonts w:ascii="Arial" w:hAnsi="Arial"/>
      <w:b/>
      <w:bCs/>
    </w:rPr>
  </w:style>
  <w:style w:type="paragraph" w:customStyle="1" w:styleId="StyleTimesNewRomanPSMT12ptJustifiedAfter0pt">
    <w:name w:val="Style TimesNewRomanPSMT 12 pt Justified After:  0 pt"/>
    <w:basedOn w:val="Normal"/>
    <w:uiPriority w:val="99"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-TableText">
    <w:name w:val="C-Table Text"/>
    <w:rsid w:val="00DE1891"/>
    <w:pPr>
      <w:spacing w:before="60" w:after="60"/>
    </w:pPr>
    <w:rPr>
      <w:sz w:val="22"/>
    </w:rPr>
  </w:style>
  <w:style w:type="character" w:customStyle="1" w:styleId="C-TableTextChar">
    <w:name w:val="C-Table Text Char"/>
    <w:rPr>
      <w:sz w:val="22"/>
      <w:lang w:val="en-US" w:eastAsia="en-US" w:bidi="ar-SA"/>
    </w:rPr>
  </w:style>
  <w:style w:type="paragraph" w:styleId="Revision">
    <w:name w:val="Revision"/>
    <w:hidden/>
    <w:uiPriority w:val="99"/>
    <w:semiHidden/>
    <w:rPr>
      <w:sz w:val="22"/>
    </w:rPr>
  </w:style>
  <w:style w:type="paragraph" w:customStyle="1" w:styleId="C-BodyText">
    <w:name w:val="C-Body Text"/>
    <w:uiPriority w:val="99"/>
    <w:rsid w:val="00DE1891"/>
    <w:pPr>
      <w:spacing w:before="120" w:after="120" w:line="280" w:lineRule="atLeast"/>
    </w:pPr>
    <w:rPr>
      <w:sz w:val="24"/>
    </w:rPr>
  </w:style>
  <w:style w:type="character" w:customStyle="1" w:styleId="C-BodyTextChar">
    <w:name w:val="C-Body Text Char"/>
    <w:rPr>
      <w:sz w:val="24"/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aliases w:val="Caption-FUSA,Caption Char1 Char,Caption Char Char Char,Caption Char1,Caption Table...,Caption Char1 + 8 pt,Not B....,Caption Table,...,Caption 3,Ref,c,Char,Table No,Char1, Char,AP Table Caption,Caption 12pt,Caption 12pt+,wcp_Caption,12+,12,cap,N"/>
    <w:basedOn w:val="GlobalSubmitBodyText"/>
    <w:next w:val="GlobalSubmitBodyText"/>
    <w:link w:val="CaptionChar"/>
    <w:qFormat/>
    <w:rsid w:val="0014426C"/>
    <w:pPr>
      <w:keepNext/>
      <w:keepLines/>
      <w:tabs>
        <w:tab w:val="left" w:pos="1440"/>
      </w:tabs>
      <w:ind w:left="1440" w:hanging="1440"/>
      <w:outlineLvl w:val="8"/>
    </w:pPr>
    <w:rPr>
      <w:b/>
      <w:bCs/>
      <w:szCs w:val="20"/>
    </w:rPr>
  </w:style>
  <w:style w:type="character" w:customStyle="1" w:styleId="Caption-FUSACar">
    <w:name w:val="Caption-FUSA Car"/>
    <w:aliases w:val="Caption Char1 Char Car,Caption Char Char Char Car,Caption Char1 Car,Caption Table... Car,Caption Char1 + 8 pt Car,Not B.... Car,Caption Table Car,... Car,Caption 3 Car,Ref Car Car"/>
    <w:rPr>
      <w:rFonts w:ascii="Times New Roman Bold" w:hAnsi="Times New Roman Bold"/>
      <w:b/>
      <w:bCs/>
      <w:sz w:val="22"/>
      <w:szCs w:val="22"/>
      <w:lang w:val="en-US" w:eastAsia="en-US" w:bidi="ar-SA"/>
    </w:rPr>
  </w:style>
  <w:style w:type="paragraph" w:customStyle="1" w:styleId="Footnote">
    <w:name w:val="Footnote"/>
    <w:basedOn w:val="Normal"/>
    <w:uiPriority w:val="99"/>
    <w:rPr>
      <w:sz w:val="18"/>
      <w:szCs w:val="22"/>
    </w:rPr>
  </w:style>
  <w:style w:type="paragraph" w:customStyle="1" w:styleId="StyleCaptionChar12pt">
    <w:name w:val="Style Caption Char + 12 pt"/>
    <w:basedOn w:val="Caption"/>
    <w:pPr>
      <w:spacing w:before="0"/>
      <w:jc w:val="center"/>
    </w:pPr>
    <w:rPr>
      <w:b w:val="0"/>
    </w:rPr>
  </w:style>
  <w:style w:type="character" w:customStyle="1" w:styleId="StyleCaptionChar12ptChar">
    <w:name w:val="Style Caption Char + 12 pt Char"/>
    <w:rPr>
      <w:rFonts w:ascii="Times New Roman Bold" w:hAnsi="Times New Roman Bold"/>
      <w:b/>
      <w:bCs/>
      <w:sz w:val="22"/>
      <w:szCs w:val="22"/>
      <w:lang w:val="en-US" w:eastAsia="en-US" w:bidi="ar-SA"/>
    </w:rPr>
  </w:style>
  <w:style w:type="character" w:customStyle="1" w:styleId="EmailStyle461">
    <w:name w:val="EmailStyle461"/>
    <w:semiHidden/>
    <w:rPr>
      <w:rFonts w:ascii="Arial" w:hAnsi="Arial" w:cs="Arial"/>
      <w:color w:val="auto"/>
      <w:sz w:val="20"/>
      <w:szCs w:val="20"/>
    </w:rPr>
  </w:style>
  <w:style w:type="paragraph" w:customStyle="1" w:styleId="StyleHeading2Justified">
    <w:name w:val="Style Heading 2 + Justified"/>
    <w:basedOn w:val="Heading2"/>
    <w:uiPriority w:val="99"/>
    <w:rPr>
      <w:bCs/>
    </w:rPr>
  </w:style>
  <w:style w:type="paragraph" w:customStyle="1" w:styleId="StyleHeading3TimesNewRoman12ptJustifiedAfter6pt">
    <w:name w:val="Style Heading 3 + Times New Roman 12 pt Justified After:  6 pt"/>
    <w:basedOn w:val="Heading3"/>
    <w:uiPriority w:val="99"/>
    <w:pPr>
      <w:jc w:val="both"/>
    </w:pPr>
    <w:rPr>
      <w:rFonts w:ascii="Times New Roman Bold" w:hAnsi="Times New Roman Bold"/>
      <w:bCs/>
    </w:rPr>
  </w:style>
  <w:style w:type="paragraph" w:styleId="BodyText">
    <w:name w:val="Body Text"/>
    <w:aliases w:val="Body Text Hang"/>
    <w:basedOn w:val="Normal"/>
    <w:link w:val="BodyTextChar2"/>
    <w:uiPriority w:val="99"/>
  </w:style>
  <w:style w:type="character" w:customStyle="1" w:styleId="CharChar7">
    <w:name w:val="Char Char7"/>
    <w:uiPriority w:val="99"/>
    <w:rPr>
      <w:sz w:val="24"/>
      <w:szCs w:val="24"/>
      <w:lang w:val="en-US" w:eastAsia="en-US" w:bidi="ar-SA"/>
    </w:rPr>
  </w:style>
  <w:style w:type="character" w:customStyle="1" w:styleId="CharChar8">
    <w:name w:val="Char Char8"/>
    <w:uiPriority w:val="99"/>
    <w:rPr>
      <w:sz w:val="22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paragraph" w:styleId="CommentText">
    <w:name w:val="annotation text"/>
    <w:aliases w:val="Annotationtext,Comment Text Char1,Comment Text Char1 Char,Comment Text Char1 Char Char,Comment Text Char1 Char Char Char,Comment Text Char1 Char Char Char Char,Comment Text Char1 Char Char Char Char Char"/>
    <w:basedOn w:val="Normal"/>
    <w:rsid w:val="00DE1891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NPSBodyText">
    <w:name w:val="NPS Body Text"/>
    <w:basedOn w:val="BodyText"/>
    <w:uiPriority w:val="99"/>
    <w:pPr>
      <w:spacing w:line="300" w:lineRule="auto"/>
    </w:pPr>
    <w:rPr>
      <w:rFonts w:ascii="Arial" w:hAnsi="Arial"/>
      <w:szCs w:val="20"/>
      <w:lang w:eastAsia="zh-CN"/>
    </w:rPr>
  </w:style>
  <w:style w:type="character" w:styleId="PageNumber">
    <w:name w:val="page number"/>
    <w:basedOn w:val="DefaultParagraphFont"/>
    <w:uiPriority w:val="99"/>
  </w:style>
  <w:style w:type="paragraph" w:customStyle="1" w:styleId="StyleHeading2ListTitleLevel2Kop2Heading2xHeadingtwohea">
    <w:name w:val="Style Heading 2List TitleLevel 2Kop 2Heading 2xHeading twohea..."/>
    <w:basedOn w:val="Heading2"/>
    <w:uiPriority w:val="99"/>
    <w:pPr>
      <w:tabs>
        <w:tab w:val="num" w:pos="2520"/>
      </w:tabs>
      <w:ind w:left="2520" w:hanging="360"/>
    </w:pPr>
    <w:rPr>
      <w:b w:val="0"/>
    </w:rPr>
  </w:style>
  <w:style w:type="character" w:customStyle="1" w:styleId="StyleHeading2ListTitleLevel2Kop2Heading2xHeadingtwoheaCharChar">
    <w:name w:val="Style Heading 2List TitleLevel 2Kop 2Heading 2xHeading twohea... Char Char"/>
    <w:uiPriority w:val="99"/>
    <w:rPr>
      <w:rFonts w:ascii="Times New Roman Bold" w:hAnsi="Times New Roman Bold"/>
      <w:b/>
      <w:caps/>
      <w:sz w:val="24"/>
      <w:lang w:val="en-GB" w:eastAsia="en-US" w:bidi="ar-SA"/>
    </w:rPr>
  </w:style>
  <w:style w:type="paragraph" w:customStyle="1" w:styleId="StyleHeading2ListTitleLevel2Kop2Heading2xHeadingtwohea1">
    <w:name w:val="Style Heading 2List TitleLevel 2Kop 2Heading 2xHeading twohea...1"/>
    <w:basedOn w:val="Heading2"/>
    <w:uiPriority w:val="99"/>
    <w:rPr>
      <w:bCs/>
    </w:rPr>
  </w:style>
  <w:style w:type="paragraph" w:customStyle="1" w:styleId="StyleHeading2ListTitleLevel2Kop2Heading2xHeadingtwohea2">
    <w:name w:val="Style Heading 2List TitleLevel 2Kop 2Heading 2xHeading twohea...2"/>
    <w:basedOn w:val="Heading2"/>
    <w:uiPriority w:val="99"/>
    <w:rPr>
      <w:bCs/>
    </w:rPr>
  </w:style>
  <w:style w:type="paragraph" w:customStyle="1" w:styleId="Tabletext">
    <w:name w:val="Tabletext"/>
    <w:basedOn w:val="Normal"/>
    <w:pPr>
      <w:tabs>
        <w:tab w:val="left" w:pos="0"/>
      </w:tabs>
      <w:suppressAutoHyphens/>
      <w:spacing w:before="20" w:after="20"/>
    </w:pPr>
    <w:rPr>
      <w:color w:val="000000"/>
    </w:rPr>
  </w:style>
  <w:style w:type="character" w:customStyle="1" w:styleId="TabletextChar">
    <w:name w:val="Tabletext Char"/>
    <w:locked/>
    <w:rPr>
      <w:color w:val="000000"/>
      <w:lang w:val="en-US" w:eastAsia="en-US" w:bidi="ar-SA"/>
    </w:rPr>
  </w:style>
  <w:style w:type="paragraph" w:customStyle="1" w:styleId="xl24">
    <w:name w:val="xl24"/>
    <w:basedOn w:val="Normal"/>
    <w:uiPriority w:val="99"/>
    <w:pPr>
      <w:spacing w:before="100" w:beforeAutospacing="1" w:after="100" w:afterAutospacing="1"/>
    </w:pPr>
  </w:style>
  <w:style w:type="paragraph" w:customStyle="1" w:styleId="xl25">
    <w:name w:val="xl25"/>
    <w:basedOn w:val="Normal"/>
    <w:uiPriority w:val="99"/>
    <w:pPr>
      <w:spacing w:before="100" w:beforeAutospacing="1" w:after="100" w:afterAutospacing="1"/>
    </w:pPr>
  </w:style>
  <w:style w:type="paragraph" w:customStyle="1" w:styleId="xl26">
    <w:name w:val="xl26"/>
    <w:basedOn w:val="Normal"/>
    <w:uiPriority w:val="99"/>
    <w:pPr>
      <w:spacing w:before="100" w:beforeAutospacing="1" w:after="100" w:afterAutospacing="1"/>
    </w:pPr>
  </w:style>
  <w:style w:type="paragraph" w:customStyle="1" w:styleId="Style10ptBlack">
    <w:name w:val="Style 10 pt Black"/>
    <w:basedOn w:val="Normal"/>
    <w:uiPriority w:val="99"/>
    <w:rPr>
      <w:color w:val="000000"/>
    </w:rPr>
  </w:style>
  <w:style w:type="paragraph" w:customStyle="1" w:styleId="Style10ptBlackCentered">
    <w:name w:val="Style 10 pt Black Centered"/>
    <w:basedOn w:val="Normal"/>
    <w:uiPriority w:val="99"/>
    <w:pPr>
      <w:jc w:val="center"/>
    </w:pPr>
    <w:rPr>
      <w:color w:val="000000"/>
    </w:rPr>
  </w:style>
  <w:style w:type="paragraph" w:customStyle="1" w:styleId="documenttext">
    <w:name w:val="documenttext"/>
    <w:basedOn w:val="Normal"/>
    <w:uiPriority w:val="99"/>
    <w:pPr>
      <w:spacing w:line="320" w:lineRule="atLeast"/>
    </w:pPr>
  </w:style>
  <w:style w:type="paragraph" w:styleId="NormalWeb">
    <w:name w:val="Normal (Web)"/>
    <w:basedOn w:val="Normal"/>
    <w:uiPriority w:val="99"/>
  </w:style>
  <w:style w:type="paragraph" w:styleId="ListNumber5">
    <w:name w:val="List Number 5"/>
    <w:basedOn w:val="Normal"/>
    <w:uiPriority w:val="99"/>
    <w:pPr>
      <w:tabs>
        <w:tab w:val="num" w:pos="1800"/>
      </w:tabs>
      <w:ind w:left="1800" w:hanging="360"/>
    </w:pPr>
  </w:style>
  <w:style w:type="paragraph" w:customStyle="1" w:styleId="CaptionJustified">
    <w:name w:val="Caption + Justified"/>
    <w:basedOn w:val="Caption"/>
    <w:uiPriority w:val="99"/>
    <w:pPr>
      <w:jc w:val="both"/>
    </w:pPr>
    <w:rPr>
      <w:b w:val="0"/>
    </w:rPr>
  </w:style>
  <w:style w:type="paragraph" w:styleId="Index1">
    <w:name w:val="index 1"/>
    <w:basedOn w:val="Normal"/>
    <w:next w:val="Normal"/>
    <w:autoRedefine/>
    <w:uiPriority w:val="99"/>
    <w:semiHidden/>
    <w:rsid w:val="0014426C"/>
    <w:pPr>
      <w:spacing w:before="0" w:after="0"/>
      <w:ind w:left="240" w:hanging="240"/>
    </w:pPr>
  </w:style>
  <w:style w:type="paragraph" w:customStyle="1" w:styleId="StyleHeading3Titre31Heading3xHeading3Charheading3111">
    <w:name w:val="Style Heading 3Titre 31Heading 3xHeading 3 Charheading 3(1.1.1..."/>
    <w:basedOn w:val="Heading3"/>
    <w:uiPriority w:val="99"/>
    <w:pPr>
      <w:jc w:val="both"/>
    </w:pPr>
    <w:rPr>
      <w:bCs/>
    </w:rPr>
  </w:style>
  <w:style w:type="paragraph" w:customStyle="1" w:styleId="Style10ptAfter0pt">
    <w:name w:val="Style 10 pt After:  0 pt"/>
    <w:basedOn w:val="Normal"/>
    <w:uiPriority w:val="99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paragraph" w:customStyle="1" w:styleId="Style1">
    <w:name w:val="Style1"/>
    <w:basedOn w:val="Caption"/>
    <w:next w:val="StyleHeading2Justified"/>
    <w:uiPriority w:val="99"/>
    <w:pPr>
      <w:jc w:val="center"/>
    </w:pPr>
  </w:style>
  <w:style w:type="paragraph" w:customStyle="1" w:styleId="Style2">
    <w:name w:val="Style2"/>
    <w:basedOn w:val="Caption"/>
    <w:uiPriority w:val="99"/>
    <w:rPr>
      <w:b w:val="0"/>
    </w:rPr>
  </w:style>
  <w:style w:type="paragraph" w:customStyle="1" w:styleId="Style3">
    <w:name w:val="Style3"/>
    <w:basedOn w:val="Caption"/>
    <w:uiPriority w:val="99"/>
    <w:rPr>
      <w:b w:val="0"/>
    </w:rPr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paragraph" w:customStyle="1" w:styleId="Style4">
    <w:name w:val="Style4"/>
    <w:basedOn w:val="Caption"/>
    <w:uiPriority w:val="99"/>
    <w:rPr>
      <w:b w:val="0"/>
    </w:rPr>
  </w:style>
  <w:style w:type="paragraph" w:styleId="PlainText">
    <w:name w:val="Plain Text"/>
    <w:aliases w:val="Plain Text Char Char"/>
    <w:basedOn w:val="Normal"/>
    <w:link w:val="PlainTextChar"/>
    <w:uiPriority w:val="99"/>
    <w:rPr>
      <w:rFonts w:ascii="Courier New" w:hAnsi="Courier New" w:cs="Courier New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customStyle="1" w:styleId="PHXTitle">
    <w:name w:val="PHX_Title"/>
    <w:basedOn w:val="Normal"/>
    <w:pPr>
      <w:jc w:val="center"/>
    </w:pPr>
    <w:rPr>
      <w:rFonts w:ascii="Times New Roman Bold" w:hAnsi="Times New Roman Bold"/>
      <w:b/>
      <w:caps/>
    </w:rPr>
  </w:style>
  <w:style w:type="paragraph" w:customStyle="1" w:styleId="Times10">
    <w:name w:val="Times 10"/>
    <w:basedOn w:val="Normal"/>
    <w:pPr>
      <w:tabs>
        <w:tab w:val="left" w:pos="360"/>
      </w:tabs>
    </w:pPr>
  </w:style>
  <w:style w:type="paragraph" w:customStyle="1" w:styleId="Blank">
    <w:name w:val="Blank"/>
    <w:basedOn w:val="Normal"/>
    <w:pPr>
      <w:suppressAutoHyphens/>
    </w:pPr>
  </w:style>
  <w:style w:type="paragraph" w:customStyle="1" w:styleId="BodyText12">
    <w:name w:val="BodyText12"/>
    <w:pPr>
      <w:spacing w:after="200" w:line="300" w:lineRule="auto"/>
      <w:ind w:left="850"/>
      <w:jc w:val="both"/>
    </w:pPr>
    <w:rPr>
      <w:sz w:val="24"/>
    </w:rPr>
  </w:style>
  <w:style w:type="paragraph" w:customStyle="1" w:styleId="Bodytext0">
    <w:name w:val="Bodytext"/>
    <w:basedOn w:val="Normal"/>
    <w:pPr>
      <w:spacing w:after="200" w:line="300" w:lineRule="exact"/>
      <w:ind w:left="851"/>
    </w:pPr>
    <w:rPr>
      <w:lang w:val="en-GB"/>
    </w:rPr>
  </w:style>
  <w:style w:type="character" w:customStyle="1" w:styleId="CarCar1">
    <w:name w:val="Car Car1"/>
    <w:rPr>
      <w:lang w:val="en-US" w:eastAsia="en-US" w:bidi="ar-SA"/>
    </w:rPr>
  </w:style>
  <w:style w:type="paragraph" w:customStyle="1" w:styleId="documenttext0">
    <w:name w:val="document text"/>
    <w:pPr>
      <w:spacing w:after="120"/>
    </w:pPr>
    <w:rPr>
      <w:sz w:val="24"/>
    </w:rPr>
  </w:style>
  <w:style w:type="character" w:customStyle="1" w:styleId="documenttextChar">
    <w:name w:val="document text Char"/>
    <w:rPr>
      <w:sz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uiPriority w:val="99"/>
    <w:pPr>
      <w:tabs>
        <w:tab w:val="center" w:pos="4680"/>
        <w:tab w:val="right" w:pos="9360"/>
      </w:tabs>
    </w:pPr>
    <w:rPr>
      <w:rFonts w:ascii="Arial" w:hAnsi="Arial"/>
      <w:bCs/>
    </w:rPr>
  </w:style>
  <w:style w:type="paragraph" w:customStyle="1" w:styleId="Tblhead">
    <w:name w:val="Tblhead"/>
    <w:basedOn w:val="Tabletext"/>
    <w:next w:val="Tabletext"/>
    <w:pPr>
      <w:jc w:val="center"/>
    </w:pPr>
    <w:rPr>
      <w:rFonts w:ascii="Times New Roman Bold" w:hAnsi="Times New Roman Bold"/>
      <w:b/>
      <w:color w:val="auto"/>
    </w:rPr>
  </w:style>
  <w:style w:type="character" w:customStyle="1" w:styleId="EmailStyle941">
    <w:name w:val="EmailStyle941"/>
    <w:semiHidden/>
    <w:rPr>
      <w:rFonts w:ascii="Arial" w:hAnsi="Arial" w:cs="Arial"/>
      <w:color w:val="auto"/>
      <w:sz w:val="20"/>
      <w:szCs w:val="20"/>
    </w:rPr>
  </w:style>
  <w:style w:type="paragraph" w:customStyle="1" w:styleId="documenttextbulleted">
    <w:name w:val="document text bulleted"/>
    <w:basedOn w:val="Normal"/>
    <w:uiPriority w:val="99"/>
    <w:pPr>
      <w:numPr>
        <w:numId w:val="1"/>
      </w:numPr>
      <w:tabs>
        <w:tab w:val="left" w:pos="360"/>
      </w:tabs>
    </w:pPr>
  </w:style>
  <w:style w:type="paragraph" w:customStyle="1" w:styleId="StyleBefore06line">
    <w:name w:val="Style Before:  0.6 line"/>
    <w:basedOn w:val="Normal"/>
    <w:pPr>
      <w:spacing w:beforeLines="60"/>
    </w:pPr>
  </w:style>
  <w:style w:type="character" w:customStyle="1" w:styleId="AttachmentsCarCar">
    <w:name w:val="Attachments Car Car"/>
    <w:basedOn w:val="DefaultParagraphFont"/>
  </w:style>
  <w:style w:type="paragraph" w:customStyle="1" w:styleId="tabletextleftjustified">
    <w:name w:val="table text left justified"/>
    <w:pPr>
      <w:spacing w:before="20" w:after="20"/>
    </w:pPr>
  </w:style>
  <w:style w:type="paragraph" w:customStyle="1" w:styleId="C-BulletIndented">
    <w:name w:val="C-Bullet Indented"/>
    <w:rsid w:val="00DE1891"/>
    <w:pPr>
      <w:numPr>
        <w:ilvl w:val="1"/>
        <w:numId w:val="26"/>
      </w:numPr>
      <w:spacing w:before="120" w:after="120" w:line="280" w:lineRule="atLeast"/>
    </w:pPr>
    <w:rPr>
      <w:rFonts w:cs="Arial"/>
      <w:sz w:val="24"/>
    </w:rPr>
  </w:style>
  <w:style w:type="character" w:styleId="Emphasis">
    <w:name w:val="Emphasis"/>
    <w:uiPriority w:val="20"/>
    <w:qFormat/>
    <w:rPr>
      <w:b/>
      <w:bCs/>
      <w:i w:val="0"/>
      <w:iCs w:val="0"/>
    </w:rPr>
  </w:style>
  <w:style w:type="character" w:customStyle="1" w:styleId="BodyTextHangCarCar">
    <w:name w:val="Body Text Hang Car Car"/>
    <w:rPr>
      <w:sz w:val="24"/>
      <w:szCs w:val="24"/>
    </w:rPr>
  </w:style>
  <w:style w:type="character" w:customStyle="1" w:styleId="document-title1">
    <w:name w:val="document-title1"/>
    <w:rPr>
      <w:rFonts w:ascii="Arial" w:hAnsi="Arial" w:cs="Arial" w:hint="default"/>
      <w:b w:val="0"/>
      <w:bCs w:val="0"/>
      <w:color w:val="000000"/>
      <w:sz w:val="30"/>
      <w:szCs w:val="30"/>
    </w:rPr>
  </w:style>
  <w:style w:type="paragraph" w:styleId="ListParagraph">
    <w:name w:val="List Paragraph"/>
    <w:aliases w:val="Table Bullets,Bullet 1 2"/>
    <w:basedOn w:val="Normal"/>
    <w:link w:val="ListParagraphChar"/>
    <w:uiPriority w:val="34"/>
    <w:rsid w:val="0014426C"/>
    <w:pPr>
      <w:ind w:left="720"/>
      <w:contextualSpacing/>
    </w:pPr>
  </w:style>
  <w:style w:type="paragraph" w:customStyle="1" w:styleId="ComponentTable">
    <w:name w:val="Component Table"/>
    <w:pPr>
      <w:tabs>
        <w:tab w:val="center" w:pos="2448"/>
        <w:tab w:val="center" w:pos="6912"/>
      </w:tabs>
      <w:jc w:val="center"/>
    </w:pPr>
  </w:style>
  <w:style w:type="paragraph" w:customStyle="1" w:styleId="Text">
    <w:name w:val="Text"/>
    <w:link w:val="TextChar1"/>
    <w:rPr>
      <w:sz w:val="24"/>
    </w:rPr>
  </w:style>
  <w:style w:type="character" w:customStyle="1" w:styleId="DontUseCar">
    <w:name w:val="Don'tUse Car"/>
    <w:aliases w:val="Appendix Title Car Car"/>
    <w:rPr>
      <w:rFonts w:ascii="Arial" w:hAnsi="Arial"/>
      <w:b/>
      <w:i/>
      <w:sz w:val="24"/>
      <w:lang w:val="en-US" w:eastAsia="en-US" w:bidi="ar-SA"/>
    </w:rPr>
  </w:style>
  <w:style w:type="paragraph" w:customStyle="1" w:styleId="BMSBodyText">
    <w:name w:val="BMS Body Text"/>
    <w:pPr>
      <w:spacing w:before="120" w:after="120" w:line="300" w:lineRule="auto"/>
      <w:jc w:val="both"/>
    </w:pPr>
    <w:rPr>
      <w:color w:val="000000"/>
      <w:sz w:val="24"/>
    </w:rPr>
  </w:style>
  <w:style w:type="paragraph" w:customStyle="1" w:styleId="documenttextbulletedindented">
    <w:name w:val="document text bulleted indented"/>
    <w:basedOn w:val="documenttextbulleted"/>
    <w:pPr>
      <w:numPr>
        <w:numId w:val="2"/>
      </w:numPr>
      <w:tabs>
        <w:tab w:val="clear" w:pos="3240"/>
      </w:tabs>
      <w:ind w:left="2520"/>
    </w:pPr>
  </w:style>
  <w:style w:type="character" w:customStyle="1" w:styleId="BodyTextChar1">
    <w:name w:val="Body Text Char1"/>
    <w:aliases w:val="Body Text Hang Char,Body Text Char"/>
    <w:uiPriority w:val="99"/>
    <w:rPr>
      <w:rFonts w:ascii="Arial" w:hAnsi="Arial"/>
      <w:color w:val="000000"/>
      <w:szCs w:val="24"/>
    </w:rPr>
  </w:style>
  <w:style w:type="paragraph" w:customStyle="1" w:styleId="BulletList1">
    <w:name w:val="Bullet List 1"/>
    <w:basedOn w:val="Normal"/>
    <w:pPr>
      <w:numPr>
        <w:numId w:val="3"/>
      </w:numPr>
    </w:pPr>
    <w:rPr>
      <w:color w:val="000000"/>
    </w:rPr>
  </w:style>
  <w:style w:type="character" w:customStyle="1" w:styleId="CarCar">
    <w:name w:val="Car Car"/>
    <w:rPr>
      <w:rFonts w:ascii="Courier New" w:hAnsi="Courier New" w:cs="Courier New"/>
    </w:rPr>
  </w:style>
  <w:style w:type="character" w:customStyle="1" w:styleId="ActionRequired">
    <w:name w:val="Action Required"/>
    <w:rPr>
      <w:color w:val="008000"/>
    </w:rPr>
  </w:style>
  <w:style w:type="character" w:customStyle="1" w:styleId="CarCar2">
    <w:name w:val="Car Car2"/>
    <w:rPr>
      <w:sz w:val="22"/>
    </w:rPr>
  </w:style>
  <w:style w:type="paragraph" w:customStyle="1" w:styleId="synopsistex">
    <w:name w:val="synopsis tex"/>
    <w:basedOn w:val="documenttextbulleted"/>
    <w:autoRedefine/>
    <w:pPr>
      <w:numPr>
        <w:numId w:val="0"/>
      </w:numPr>
      <w:tabs>
        <w:tab w:val="left" w:pos="3540"/>
      </w:tabs>
      <w:suppressAutoHyphens/>
      <w:spacing w:after="180"/>
    </w:pPr>
  </w:style>
  <w:style w:type="character" w:customStyle="1" w:styleId="synopsistexChar">
    <w:name w:val="synopsis tex Char"/>
    <w:locked/>
    <w:rPr>
      <w:sz w:val="24"/>
      <w:szCs w:val="24"/>
    </w:rPr>
  </w:style>
  <w:style w:type="paragraph" w:customStyle="1" w:styleId="StyleLeft">
    <w:name w:val="Style Left"/>
    <w:basedOn w:val="Normal"/>
  </w:style>
  <w:style w:type="paragraph" w:customStyle="1" w:styleId="TableCellCenter">
    <w:name w:val="Table Cell Center"/>
    <w:basedOn w:val="Normal"/>
    <w:pPr>
      <w:keepNext/>
      <w:keepLines/>
      <w:spacing w:before="50" w:after="50" w:line="240" w:lineRule="exact"/>
      <w:jc w:val="center"/>
    </w:pPr>
    <w:rPr>
      <w:rFonts w:ascii="Arial" w:hAnsi="Arial"/>
    </w:rPr>
  </w:style>
  <w:style w:type="paragraph" w:customStyle="1" w:styleId="TableCellLeft">
    <w:name w:val="Table Cell Left"/>
    <w:basedOn w:val="Normal"/>
    <w:pPr>
      <w:keepNext/>
      <w:keepLines/>
      <w:spacing w:before="50" w:after="50" w:line="240" w:lineRule="exact"/>
    </w:pPr>
    <w:rPr>
      <w:rFonts w:ascii="Arial" w:hAnsi="Arial"/>
    </w:rPr>
  </w:style>
  <w:style w:type="paragraph" w:customStyle="1" w:styleId="StyleBulleted">
    <w:name w:val="Style Bulleted"/>
    <w:basedOn w:val="Normal"/>
    <w:autoRedefine/>
    <w:rsid w:val="00106AC2"/>
    <w:pPr>
      <w:spacing w:line="280" w:lineRule="atLeast"/>
    </w:pPr>
    <w:rPr>
      <w:szCs w:val="22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googqs-tidbit1">
    <w:name w:val="goog_qs-tidbit1"/>
    <w:rPr>
      <w:vanish w:val="0"/>
      <w:webHidden w:val="0"/>
      <w:specVanish w:val="0"/>
    </w:rPr>
  </w:style>
  <w:style w:type="character" w:customStyle="1" w:styleId="ft">
    <w:name w:val="ft"/>
    <w:basedOn w:val="DefaultParagraphFont"/>
  </w:style>
  <w:style w:type="paragraph" w:customStyle="1" w:styleId="Texte">
    <w:name w:val="Texte"/>
    <w:basedOn w:val="Normal"/>
    <w:pPr>
      <w:spacing w:before="240"/>
    </w:pPr>
    <w:rPr>
      <w:lang w:val="fr-FR" w:eastAsia="fr-FR"/>
    </w:rPr>
  </w:style>
  <w:style w:type="paragraph" w:customStyle="1" w:styleId="C-Bullet">
    <w:name w:val="C-Bullet"/>
    <w:link w:val="C-BulletChar"/>
    <w:rsid w:val="00DE1891"/>
    <w:pPr>
      <w:numPr>
        <w:numId w:val="26"/>
      </w:numPr>
      <w:spacing w:before="120" w:after="120" w:line="280" w:lineRule="atLeast"/>
    </w:pPr>
    <w:rPr>
      <w:sz w:val="24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uiPriority w:val="99"/>
    <w:rPr>
      <w:rFonts w:ascii="Courier New" w:hAnsi="Courier New" w:cs="Courier New"/>
    </w:rPr>
  </w:style>
  <w:style w:type="character" w:customStyle="1" w:styleId="CommentTextChar">
    <w:name w:val="Comment Text Char"/>
    <w:aliases w:val="Annotationtext Char,Comment Text Char1 Char1,Comment Text Char1 Char Char1,Comment Text Char1 Char Char Char1,Comment Text Char1 Char Char Char Char1,Comment Text Char1 Char Char Char Char Char1"/>
  </w:style>
  <w:style w:type="paragraph" w:styleId="BalloonText">
    <w:name w:val="Balloon Text"/>
    <w:basedOn w:val="Normal"/>
    <w:link w:val="BalloonTextChar"/>
    <w:uiPriority w:val="99"/>
    <w:semiHidden/>
    <w:rsid w:val="0014426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E1891"/>
    <w:rPr>
      <w:b/>
      <w:bCs/>
    </w:rPr>
  </w:style>
  <w:style w:type="character" w:customStyle="1" w:styleId="PlainTextChar">
    <w:name w:val="Plain Text Char"/>
    <w:aliases w:val="Plain Text Char Char Char"/>
    <w:link w:val="PlainText"/>
    <w:uiPriority w:val="99"/>
    <w:rsid w:val="00F55D86"/>
    <w:rPr>
      <w:rFonts w:ascii="Courier New" w:hAnsi="Courier New" w:cs="Courier New"/>
    </w:rPr>
  </w:style>
  <w:style w:type="character" w:customStyle="1" w:styleId="googqs-tidbit-3">
    <w:name w:val="goog_qs-tidbit-3"/>
  </w:style>
  <w:style w:type="paragraph" w:customStyle="1" w:styleId="COMMENT">
    <w:name w:val="COMMENT"/>
    <w:basedOn w:val="Normal"/>
    <w:rPr>
      <w:rFonts w:ascii="Arial" w:eastAsia="Calibri" w:hAnsi="Arial"/>
      <w:b/>
      <w:smallCaps/>
      <w:color w:val="FF0000"/>
      <w:szCs w:val="22"/>
      <w:lang w:val="x-none" w:eastAsia="x-none"/>
    </w:rPr>
  </w:style>
  <w:style w:type="character" w:customStyle="1" w:styleId="COMMENTChar">
    <w:name w:val="COMMENT Char"/>
    <w:locked/>
    <w:rPr>
      <w:rFonts w:ascii="Arial" w:eastAsia="Calibri" w:hAnsi="Arial"/>
      <w:b/>
      <w:smallCaps/>
      <w:color w:val="FF0000"/>
      <w:szCs w:val="22"/>
    </w:rPr>
  </w:style>
  <w:style w:type="paragraph" w:styleId="NoSpacing">
    <w:name w:val="No Spacing"/>
    <w:uiPriority w:val="1"/>
    <w:qFormat/>
    <w:pPr>
      <w:jc w:val="both"/>
    </w:pPr>
    <w:rPr>
      <w:sz w:val="24"/>
      <w:lang w:val="en-GB" w:eastAsia="fr-FR"/>
    </w:rPr>
  </w:style>
  <w:style w:type="paragraph" w:styleId="ListBullet">
    <w:name w:val="List Bullet"/>
    <w:basedOn w:val="Normal"/>
    <w:uiPriority w:val="99"/>
    <w:rsid w:val="00D042F0"/>
    <w:pPr>
      <w:tabs>
        <w:tab w:val="num" w:pos="360"/>
      </w:tabs>
      <w:ind w:left="360" w:hanging="360"/>
    </w:pPr>
    <w:rPr>
      <w:rFonts w:ascii="Arial" w:eastAsia="MS Mincho" w:hAnsi="Arial"/>
    </w:rPr>
  </w:style>
  <w:style w:type="paragraph" w:customStyle="1" w:styleId="StyleHeading2TimesNewRomanJustifiedBefore12ptAfter">
    <w:name w:val="Style Heading 2 + Times New Roman Justified Before:  12 pt After..."/>
    <w:basedOn w:val="Heading2"/>
    <w:rsid w:val="004B60B9"/>
    <w:pPr>
      <w:tabs>
        <w:tab w:val="num" w:pos="576"/>
      </w:tabs>
    </w:pPr>
    <w:rPr>
      <w:bCs/>
    </w:rPr>
  </w:style>
  <w:style w:type="character" w:customStyle="1" w:styleId="TextChar1">
    <w:name w:val="Text Char1"/>
    <w:basedOn w:val="DefaultParagraphFont"/>
    <w:link w:val="Text"/>
    <w:rsid w:val="00EB1CD3"/>
    <w:rPr>
      <w:sz w:val="24"/>
    </w:rPr>
  </w:style>
  <w:style w:type="table" w:styleId="TableGrid">
    <w:name w:val="Table Grid"/>
    <w:aliases w:val="Table Grid No Line"/>
    <w:basedOn w:val="TableNormal"/>
    <w:rsid w:val="0014426C"/>
    <w:rPr>
      <w:rFonts w:eastAsia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9199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153B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3BD"/>
  </w:style>
  <w:style w:type="character" w:styleId="EndnoteReference">
    <w:name w:val="endnote reference"/>
    <w:basedOn w:val="DefaultParagraphFont"/>
    <w:uiPriority w:val="99"/>
    <w:semiHidden/>
    <w:unhideWhenUsed/>
    <w:rsid w:val="002153BD"/>
    <w:rPr>
      <w:vertAlign w:val="superscript"/>
    </w:rPr>
  </w:style>
  <w:style w:type="character" w:customStyle="1" w:styleId="FooterChar">
    <w:name w:val="Footer Char"/>
    <w:basedOn w:val="DefaultParagraphFont"/>
    <w:link w:val="Footer"/>
    <w:rsid w:val="0014426C"/>
    <w:rPr>
      <w:rFonts w:eastAsia="Arial Unicode MS"/>
      <w:sz w:val="24"/>
      <w:szCs w:val="24"/>
    </w:rPr>
  </w:style>
  <w:style w:type="character" w:customStyle="1" w:styleId="ListParagraphChar">
    <w:name w:val="List Paragraph Char"/>
    <w:aliases w:val="Table Bullets Char,Bullet 1 2 Char"/>
    <w:basedOn w:val="DefaultParagraphFont"/>
    <w:link w:val="ListParagraph"/>
    <w:uiPriority w:val="34"/>
    <w:locked/>
    <w:rsid w:val="0011112C"/>
    <w:rPr>
      <w:rFonts w:eastAsia="Arial Unicode MS"/>
      <w:sz w:val="24"/>
      <w:szCs w:val="24"/>
    </w:rPr>
  </w:style>
  <w:style w:type="numbering" w:customStyle="1" w:styleId="PharsightStyle10">
    <w:name w:val="Pharsight Style 1"/>
    <w:uiPriority w:val="99"/>
    <w:rsid w:val="00071D48"/>
    <w:pPr>
      <w:numPr>
        <w:numId w:val="4"/>
      </w:numPr>
    </w:pPr>
  </w:style>
  <w:style w:type="character" w:customStyle="1" w:styleId="CaptionChar">
    <w:name w:val="Caption Char"/>
    <w:aliases w:val="Caption-FUSA Char,Caption Char1 Char Char,Caption Char Char Char Char,Caption Char1 Char1,Caption Table... Char,Caption Char1 + 8 pt Char,Not B.... Char,Caption Table Char,... Char,Caption 3 Char,Ref Char,c Char,Char Char,Table No Char"/>
    <w:link w:val="Caption"/>
    <w:rsid w:val="00647F39"/>
    <w:rPr>
      <w:rFonts w:eastAsia="Arial Unicode MS"/>
      <w:b/>
      <w:bCs/>
      <w:sz w:val="24"/>
    </w:rPr>
  </w:style>
  <w:style w:type="paragraph" w:customStyle="1" w:styleId="Rpbody">
    <w:name w:val="Rpbody"/>
    <w:basedOn w:val="Normal"/>
    <w:link w:val="RpbodyChar"/>
    <w:qFormat/>
    <w:rsid w:val="00647F39"/>
    <w:pPr>
      <w:spacing w:line="360" w:lineRule="atLeast"/>
    </w:pPr>
  </w:style>
  <w:style w:type="character" w:customStyle="1" w:styleId="RpbodyChar">
    <w:name w:val="Rpbody Char"/>
    <w:basedOn w:val="DefaultParagraphFont"/>
    <w:link w:val="Rpbody"/>
    <w:rsid w:val="00647F39"/>
    <w:rPr>
      <w:sz w:val="24"/>
      <w:szCs w:val="24"/>
    </w:rPr>
  </w:style>
  <w:style w:type="paragraph" w:customStyle="1" w:styleId="RpBullets">
    <w:name w:val="RpBullets"/>
    <w:basedOn w:val="Rpbody"/>
    <w:link w:val="RpBulletsChar"/>
    <w:qFormat/>
    <w:rsid w:val="00B26D2B"/>
    <w:pPr>
      <w:numPr>
        <w:numId w:val="5"/>
      </w:numPr>
      <w:spacing w:after="240"/>
      <w:contextualSpacing/>
    </w:pPr>
  </w:style>
  <w:style w:type="character" w:customStyle="1" w:styleId="RpBulletsChar">
    <w:name w:val="RpBullets Char"/>
    <w:basedOn w:val="RpbodyChar"/>
    <w:link w:val="RpBullets"/>
    <w:rsid w:val="00B26D2B"/>
    <w:rPr>
      <w:rFonts w:eastAsia="Arial Unicode MS"/>
      <w:sz w:val="24"/>
      <w:szCs w:val="24"/>
    </w:rPr>
  </w:style>
  <w:style w:type="paragraph" w:customStyle="1" w:styleId="Bullet">
    <w:name w:val="Bullet"/>
    <w:basedOn w:val="Normal"/>
    <w:link w:val="BulletChar"/>
    <w:qFormat/>
    <w:rsid w:val="00472280"/>
    <w:pPr>
      <w:numPr>
        <w:numId w:val="6"/>
      </w:numPr>
    </w:pPr>
    <w:rPr>
      <w:rFonts w:ascii="Arial" w:eastAsia="Calibri" w:hAnsi="Arial"/>
      <w:szCs w:val="22"/>
    </w:rPr>
  </w:style>
  <w:style w:type="character" w:customStyle="1" w:styleId="BulletChar">
    <w:name w:val="Bullet Char"/>
    <w:basedOn w:val="DefaultParagraphFont"/>
    <w:link w:val="Bullet"/>
    <w:rsid w:val="00472280"/>
    <w:rPr>
      <w:rFonts w:ascii="Arial" w:eastAsia="Calibri" w:hAnsi="Arial"/>
      <w:sz w:val="24"/>
      <w:szCs w:val="22"/>
    </w:rPr>
  </w:style>
  <w:style w:type="paragraph" w:styleId="ListNumber">
    <w:name w:val="List Number"/>
    <w:basedOn w:val="Normal"/>
    <w:uiPriority w:val="99"/>
    <w:rsid w:val="00125D1F"/>
    <w:pPr>
      <w:tabs>
        <w:tab w:val="num" w:pos="360"/>
      </w:tabs>
      <w:ind w:left="360" w:hanging="360"/>
      <w:contextualSpacing/>
    </w:pPr>
  </w:style>
  <w:style w:type="character" w:customStyle="1" w:styleId="TextChar">
    <w:name w:val="Text Char"/>
    <w:locked/>
    <w:rsid w:val="00437E77"/>
    <w:rPr>
      <w:rFonts w:ascii="Arial" w:hAnsi="Arial" w:cs="Arial"/>
      <w:lang w:val="en-GB" w:eastAsia="fr-FR"/>
    </w:rPr>
  </w:style>
  <w:style w:type="paragraph" w:customStyle="1" w:styleId="StyleJustifiedBefore6ptLinespacing15lines">
    <w:name w:val="Style Justified Before:  6 pt Line spacing:  1.5 lines"/>
    <w:basedOn w:val="Normal"/>
    <w:autoRedefine/>
    <w:rsid w:val="00EB12EF"/>
    <w:pPr>
      <w:keepNext/>
      <w:autoSpaceDE w:val="0"/>
      <w:autoSpaceDN w:val="0"/>
      <w:adjustRightInd w:val="0"/>
      <w:spacing w:line="280" w:lineRule="atLeast"/>
    </w:pPr>
  </w:style>
  <w:style w:type="character" w:customStyle="1" w:styleId="st">
    <w:name w:val="st"/>
    <w:basedOn w:val="DefaultParagraphFont"/>
    <w:rsid w:val="00454EFE"/>
  </w:style>
  <w:style w:type="character" w:customStyle="1" w:styleId="listbullChar">
    <w:name w:val="list:bull Char"/>
    <w:link w:val="listbull"/>
    <w:uiPriority w:val="99"/>
    <w:locked/>
    <w:rsid w:val="00496CEE"/>
    <w:rPr>
      <w:rFonts w:cs="Arial"/>
      <w:sz w:val="24"/>
    </w:rPr>
  </w:style>
  <w:style w:type="paragraph" w:customStyle="1" w:styleId="listbull">
    <w:name w:val="list:bull"/>
    <w:basedOn w:val="Normal"/>
    <w:link w:val="listbullChar"/>
    <w:uiPriority w:val="99"/>
    <w:rsid w:val="00496CEE"/>
    <w:pPr>
      <w:tabs>
        <w:tab w:val="num" w:pos="432"/>
      </w:tabs>
      <w:ind w:left="432" w:hanging="432"/>
    </w:pPr>
  </w:style>
  <w:style w:type="paragraph" w:styleId="BodyTextIndent">
    <w:name w:val="Body Text Indent"/>
    <w:basedOn w:val="Normal"/>
    <w:link w:val="BodyTextIndentChar"/>
    <w:uiPriority w:val="99"/>
    <w:rsid w:val="00DE189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6CEE"/>
    <w:rPr>
      <w:rFonts w:cs="Arial"/>
      <w:sz w:val="24"/>
    </w:rPr>
  </w:style>
  <w:style w:type="paragraph" w:customStyle="1" w:styleId="C-PLR-Heading1non-numbered">
    <w:name w:val="C-PLR-Heading 1 (non-numbered)"/>
    <w:basedOn w:val="C-PLR-Heading1"/>
    <w:next w:val="C-PLR-BodyText"/>
    <w:rsid w:val="00DE1891"/>
    <w:pPr>
      <w:numPr>
        <w:numId w:val="0"/>
      </w:numPr>
      <w:ind w:left="720" w:hanging="720"/>
    </w:pPr>
  </w:style>
  <w:style w:type="character" w:customStyle="1" w:styleId="C-BulletChar">
    <w:name w:val="C-Bullet Char"/>
    <w:link w:val="C-Bullet"/>
    <w:rsid w:val="00E10949"/>
    <w:rPr>
      <w:sz w:val="24"/>
    </w:rPr>
  </w:style>
  <w:style w:type="numbering" w:customStyle="1" w:styleId="SPNumberedTabs">
    <w:name w:val="SP Numbered Tabs"/>
    <w:rsid w:val="00DE1891"/>
    <w:pPr>
      <w:numPr>
        <w:numId w:val="7"/>
      </w:numPr>
    </w:pPr>
  </w:style>
  <w:style w:type="paragraph" w:customStyle="1" w:styleId="C-TableFootnote">
    <w:name w:val="C-Table Footnote"/>
    <w:next w:val="C-BodyText"/>
    <w:link w:val="C-TableFootnoteChar"/>
    <w:rsid w:val="00DE1891"/>
    <w:pPr>
      <w:tabs>
        <w:tab w:val="left" w:pos="144"/>
      </w:tabs>
      <w:ind w:left="144" w:hanging="144"/>
    </w:pPr>
    <w:rPr>
      <w:rFonts w:cs="Arial"/>
    </w:rPr>
  </w:style>
  <w:style w:type="character" w:customStyle="1" w:styleId="C-TableFootnoteChar">
    <w:name w:val="C-Table Footnote Char"/>
    <w:link w:val="C-TableFootnote"/>
    <w:locked/>
    <w:rsid w:val="001D5C14"/>
    <w:rPr>
      <w:rFonts w:cs="Arial"/>
    </w:rPr>
  </w:style>
  <w:style w:type="paragraph" w:customStyle="1" w:styleId="C-Heading1">
    <w:name w:val="C-Heading 1"/>
    <w:next w:val="C-BodyText"/>
    <w:link w:val="C-Heading1Char"/>
    <w:rsid w:val="00DE1891"/>
    <w:pPr>
      <w:keepNext/>
      <w:pageBreakBefore/>
      <w:spacing w:before="480" w:after="120"/>
      <w:outlineLvl w:val="0"/>
    </w:pPr>
    <w:rPr>
      <w:b/>
      <w:caps/>
      <w:sz w:val="28"/>
    </w:rPr>
  </w:style>
  <w:style w:type="paragraph" w:customStyle="1" w:styleId="C-Heading2">
    <w:name w:val="C-Heading 2"/>
    <w:next w:val="C-BodyText"/>
    <w:link w:val="C-Heading2Char"/>
    <w:rsid w:val="00DE1891"/>
    <w:pPr>
      <w:keepNext/>
      <w:spacing w:before="240"/>
      <w:outlineLvl w:val="1"/>
    </w:pPr>
    <w:rPr>
      <w:b/>
      <w:sz w:val="28"/>
    </w:rPr>
  </w:style>
  <w:style w:type="paragraph" w:customStyle="1" w:styleId="C-Heading3">
    <w:name w:val="C-Heading 3"/>
    <w:next w:val="C-BodyText"/>
    <w:rsid w:val="00DE1891"/>
    <w:pPr>
      <w:keepNext/>
      <w:spacing w:before="240"/>
      <w:outlineLvl w:val="2"/>
    </w:pPr>
    <w:rPr>
      <w:b/>
      <w:sz w:val="24"/>
    </w:rPr>
  </w:style>
  <w:style w:type="paragraph" w:customStyle="1" w:styleId="C-Heading4">
    <w:name w:val="C-Heading 4"/>
    <w:next w:val="C-BodyText"/>
    <w:rsid w:val="00DE1891"/>
    <w:pPr>
      <w:keepNext/>
      <w:spacing w:before="240"/>
      <w:outlineLvl w:val="3"/>
    </w:pPr>
    <w:rPr>
      <w:b/>
      <w:sz w:val="24"/>
    </w:rPr>
  </w:style>
  <w:style w:type="paragraph" w:customStyle="1" w:styleId="C-Heading5">
    <w:name w:val="C-Heading 5"/>
    <w:next w:val="C-BodyText"/>
    <w:rsid w:val="00DE1891"/>
    <w:pPr>
      <w:keepNext/>
      <w:spacing w:before="240"/>
      <w:outlineLvl w:val="4"/>
    </w:pPr>
    <w:rPr>
      <w:b/>
      <w:sz w:val="24"/>
    </w:rPr>
  </w:style>
  <w:style w:type="paragraph" w:customStyle="1" w:styleId="C-Heading6">
    <w:name w:val="C-Heading 6"/>
    <w:next w:val="C-BodyText"/>
    <w:rsid w:val="00DE1891"/>
    <w:pPr>
      <w:keepNext/>
      <w:spacing w:before="240"/>
      <w:outlineLvl w:val="5"/>
    </w:pPr>
    <w:rPr>
      <w:b/>
      <w:sz w:val="24"/>
    </w:rPr>
  </w:style>
  <w:style w:type="character" w:customStyle="1" w:styleId="C-Heading1Char">
    <w:name w:val="C-Heading 1 Char"/>
    <w:link w:val="C-Heading1"/>
    <w:rsid w:val="00DE1891"/>
    <w:rPr>
      <w:b/>
      <w:caps/>
      <w:sz w:val="28"/>
    </w:rPr>
  </w:style>
  <w:style w:type="character" w:styleId="Strong">
    <w:name w:val="Strong"/>
    <w:basedOn w:val="DefaultParagraphFont"/>
    <w:uiPriority w:val="22"/>
    <w:qFormat/>
    <w:rsid w:val="00130DBE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024D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43B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43B6"/>
  </w:style>
  <w:style w:type="character" w:customStyle="1" w:styleId="ref-title">
    <w:name w:val="ref-title"/>
    <w:basedOn w:val="DefaultParagraphFont"/>
    <w:rsid w:val="00EA0418"/>
  </w:style>
  <w:style w:type="character" w:customStyle="1" w:styleId="ref-journal">
    <w:name w:val="ref-journal"/>
    <w:basedOn w:val="DefaultParagraphFont"/>
    <w:rsid w:val="00EA0418"/>
  </w:style>
  <w:style w:type="character" w:customStyle="1" w:styleId="ref-vol">
    <w:name w:val="ref-vol"/>
    <w:basedOn w:val="DefaultParagraphFont"/>
    <w:rsid w:val="00EA0418"/>
  </w:style>
  <w:style w:type="character" w:customStyle="1" w:styleId="Heading2Char">
    <w:name w:val="Heading 2 Char"/>
    <w:aliases w:val="List Title Char,Level 2 Char,Kop 2 Char,Heading 2x Char,Heading two Char,heading 2 Char,(1.1) Char,Heading 21 Char,H2 Char,titre 2 Char,APAP Char,PHX_Heading 2 Char,h2 Char"/>
    <w:link w:val="Heading2"/>
    <w:rsid w:val="0014426C"/>
    <w:rPr>
      <w:rFonts w:eastAsia="Arial Unicode MS"/>
      <w:b/>
      <w:sz w:val="24"/>
      <w:szCs w:val="24"/>
    </w:rPr>
  </w:style>
  <w:style w:type="numbering" w:customStyle="1" w:styleId="BulletGlobalSubmit">
    <w:name w:val="Bullet GlobalSubmit"/>
    <w:basedOn w:val="NoList"/>
    <w:rsid w:val="004F6FDE"/>
    <w:pPr>
      <w:numPr>
        <w:numId w:val="9"/>
      </w:numPr>
    </w:pPr>
  </w:style>
  <w:style w:type="paragraph" w:customStyle="1" w:styleId="GlobalSubmitTableCellLeft">
    <w:name w:val="GlobalSubmit Table Cell Left"/>
    <w:basedOn w:val="GlobalSubmitBodyText"/>
    <w:qFormat/>
    <w:rsid w:val="0014426C"/>
    <w:pPr>
      <w:spacing w:before="40" w:after="40"/>
    </w:pPr>
    <w:rPr>
      <w:sz w:val="20"/>
    </w:rPr>
  </w:style>
  <w:style w:type="paragraph" w:customStyle="1" w:styleId="GlobalSubmitTableHeading">
    <w:name w:val="GlobalSubmit Table Heading"/>
    <w:basedOn w:val="GlobalSubmitTableCellLeft"/>
    <w:qFormat/>
    <w:rsid w:val="0014426C"/>
    <w:pPr>
      <w:keepNext/>
    </w:pPr>
    <w:rPr>
      <w:b/>
    </w:rPr>
  </w:style>
  <w:style w:type="paragraph" w:customStyle="1" w:styleId="GlobalSubmitTableCellCenter">
    <w:name w:val="GlobalSubmit Table Cell Center"/>
    <w:basedOn w:val="GlobalSubmitTableCellLeft"/>
    <w:qFormat/>
    <w:rsid w:val="0014426C"/>
    <w:pPr>
      <w:jc w:val="center"/>
    </w:pPr>
  </w:style>
  <w:style w:type="paragraph" w:customStyle="1" w:styleId="GlobalSubmitTableReference">
    <w:name w:val="GlobalSubmit Table Reference"/>
    <w:basedOn w:val="GlobalSubmitTableCellLeft"/>
    <w:next w:val="Normal"/>
    <w:rsid w:val="004F6FDE"/>
    <w:pPr>
      <w:numPr>
        <w:numId w:val="11"/>
      </w:numPr>
      <w:spacing w:before="0" w:after="0"/>
    </w:pPr>
  </w:style>
  <w:style w:type="paragraph" w:customStyle="1" w:styleId="GlobalSubmitListBullet">
    <w:name w:val="GlobalSubmit List Bullet"/>
    <w:basedOn w:val="GlobalSubmitBodyText"/>
    <w:qFormat/>
    <w:rsid w:val="0014426C"/>
    <w:pPr>
      <w:numPr>
        <w:numId w:val="30"/>
      </w:numPr>
      <w:ind w:left="720" w:hanging="360"/>
      <w:contextualSpacing/>
    </w:pPr>
  </w:style>
  <w:style w:type="table" w:styleId="PlainTable2">
    <w:name w:val="Plain Table 2"/>
    <w:basedOn w:val="TableNormal"/>
    <w:uiPriority w:val="42"/>
    <w:rsid w:val="004F6FDE"/>
    <w:rPr>
      <w:rFonts w:eastAsia="SimSu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GlobalSubmitBodyText">
    <w:name w:val="GlobalSubmit Body Text"/>
    <w:link w:val="GlobalSubmitBodyTextChar"/>
    <w:qFormat/>
    <w:rsid w:val="0014426C"/>
    <w:pPr>
      <w:spacing w:before="120" w:after="120"/>
    </w:pPr>
    <w:rPr>
      <w:rFonts w:eastAsia="Arial Unicode MS"/>
      <w:sz w:val="24"/>
      <w:szCs w:val="24"/>
    </w:rPr>
  </w:style>
  <w:style w:type="character" w:customStyle="1" w:styleId="GlobalSubmitEmphasis7">
    <w:name w:val="GlobalSubmit Emphasis 7"/>
    <w:rsid w:val="00EE1E40"/>
    <w:rPr>
      <w:color w:val="0000FF"/>
    </w:rPr>
  </w:style>
  <w:style w:type="character" w:customStyle="1" w:styleId="GlobalSubmitEmphasis0">
    <w:name w:val="GlobalSubmit Emphasis 0"/>
    <w:rsid w:val="00D5794D"/>
  </w:style>
  <w:style w:type="numbering" w:customStyle="1" w:styleId="NumberGlobalSubmit">
    <w:name w:val="Number GlobalSubmit"/>
    <w:basedOn w:val="NoList"/>
    <w:rsid w:val="006C198B"/>
  </w:style>
  <w:style w:type="character" w:customStyle="1" w:styleId="GlobalSubmitEmphasis1">
    <w:name w:val="GlobalSubmit Emphasis 1"/>
    <w:rsid w:val="006C198B"/>
    <w:rPr>
      <w:i/>
    </w:rPr>
  </w:style>
  <w:style w:type="paragraph" w:customStyle="1" w:styleId="GlobalSubmitListNumber">
    <w:name w:val="GlobalSubmit List Number"/>
    <w:basedOn w:val="GlobalSubmitBodyText"/>
    <w:qFormat/>
    <w:rsid w:val="0014426C"/>
    <w:pPr>
      <w:numPr>
        <w:numId w:val="38"/>
      </w:numPr>
      <w:contextualSpacing/>
    </w:pPr>
  </w:style>
  <w:style w:type="paragraph" w:customStyle="1" w:styleId="ListBullet1">
    <w:name w:val="List Bullet1"/>
    <w:basedOn w:val="Normal"/>
    <w:qFormat/>
    <w:rsid w:val="00391C13"/>
    <w:pPr>
      <w:spacing w:line="256" w:lineRule="auto"/>
      <w:ind w:left="720" w:hanging="360"/>
    </w:pPr>
    <w:rPr>
      <w:rFonts w:eastAsiaTheme="minorHAnsi"/>
    </w:rPr>
  </w:style>
  <w:style w:type="character" w:customStyle="1" w:styleId="C-Hyperlink">
    <w:name w:val="C-Hyperlink"/>
    <w:rsid w:val="00DE1891"/>
    <w:rPr>
      <w:color w:val="0000FF"/>
    </w:rPr>
  </w:style>
  <w:style w:type="paragraph" w:customStyle="1" w:styleId="paragraph">
    <w:name w:val="paragraph"/>
    <w:basedOn w:val="Normal"/>
    <w:rsid w:val="00F84F5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84F55"/>
  </w:style>
  <w:style w:type="character" w:customStyle="1" w:styleId="spellingerror">
    <w:name w:val="spellingerror"/>
    <w:basedOn w:val="DefaultParagraphFont"/>
    <w:rsid w:val="00F84F55"/>
  </w:style>
  <w:style w:type="character" w:customStyle="1" w:styleId="eop">
    <w:name w:val="eop"/>
    <w:basedOn w:val="DefaultParagraphFont"/>
    <w:rsid w:val="00F84F55"/>
  </w:style>
  <w:style w:type="character" w:customStyle="1" w:styleId="cit">
    <w:name w:val="cit"/>
    <w:basedOn w:val="DefaultParagraphFont"/>
    <w:rsid w:val="006371B8"/>
  </w:style>
  <w:style w:type="character" w:customStyle="1" w:styleId="gnkrckgcgsb">
    <w:name w:val="gnkrckgcgsb"/>
    <w:basedOn w:val="DefaultParagraphFont"/>
    <w:rsid w:val="00784491"/>
  </w:style>
  <w:style w:type="character" w:customStyle="1" w:styleId="stratlabel">
    <w:name w:val="stratlabel"/>
    <w:basedOn w:val="DefaultParagraphFont"/>
    <w:rsid w:val="00A34AEF"/>
  </w:style>
  <w:style w:type="character" w:customStyle="1" w:styleId="stratn">
    <w:name w:val="stratn"/>
    <w:basedOn w:val="DefaultParagraphFont"/>
    <w:rsid w:val="00A34AEF"/>
  </w:style>
  <w:style w:type="paragraph" w:customStyle="1" w:styleId="C-Footer">
    <w:name w:val="C-Footer"/>
    <w:rsid w:val="00DE1891"/>
    <w:rPr>
      <w:sz w:val="24"/>
    </w:rPr>
  </w:style>
  <w:style w:type="paragraph" w:customStyle="1" w:styleId="Style8">
    <w:name w:val="Style8"/>
    <w:basedOn w:val="TOC2"/>
    <w:autoRedefine/>
    <w:uiPriority w:val="99"/>
    <w:rsid w:val="00987796"/>
    <w:pPr>
      <w:tabs>
        <w:tab w:val="right" w:leader="dot" w:pos="810"/>
        <w:tab w:val="right" w:leader="dot" w:pos="12960"/>
      </w:tabs>
      <w:spacing w:after="60"/>
      <w:ind w:left="630" w:right="0" w:hanging="630"/>
      <w:jc w:val="both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6C"/>
    <w:rPr>
      <w:rFonts w:ascii="Segoe UI" w:eastAsia="Arial Unicode MS" w:hAnsi="Segoe UI" w:cs="Segoe UI"/>
      <w:sz w:val="18"/>
      <w:szCs w:val="18"/>
    </w:rPr>
  </w:style>
  <w:style w:type="character" w:customStyle="1" w:styleId="HeaderChar">
    <w:name w:val="Header Char"/>
    <w:aliases w:val="h Char"/>
    <w:basedOn w:val="DefaultParagraphFont"/>
    <w:link w:val="Header"/>
    <w:rsid w:val="0014426C"/>
    <w:rPr>
      <w:rFonts w:eastAsia="Arial Unicode MS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rsid w:val="00266E72"/>
    <w:rPr>
      <w:rFonts w:cs="Arial"/>
      <w:b/>
      <w:bCs/>
    </w:rPr>
  </w:style>
  <w:style w:type="character" w:customStyle="1" w:styleId="Heading1Char">
    <w:name w:val="Heading 1 Char"/>
    <w:aliases w:val="Heading 1 (part) Char,Table Title Char,Level 1 Char,Outline1 Char,heading 1 Char,(major) Char,myheading Char,NDA Heading 1 Char,H1 Char,PHX_Heading 1 Char,h1 Char"/>
    <w:link w:val="Heading1"/>
    <w:rsid w:val="0014426C"/>
    <w:rPr>
      <w:rFonts w:eastAsia="Arial Unicode MS"/>
      <w:b/>
      <w:caps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6E72"/>
    <w:pPr>
      <w:outlineLvl w:val="9"/>
    </w:pPr>
    <w:rPr>
      <w:b w:val="0"/>
      <w:caps w:val="0"/>
      <w:sz w:val="24"/>
      <w:szCs w:val="28"/>
      <w:lang w:eastAsia="ja-JP"/>
    </w:rPr>
  </w:style>
  <w:style w:type="character" w:customStyle="1" w:styleId="Heading3Char1">
    <w:name w:val="Heading 3 Char1"/>
    <w:aliases w:val="Titre 31 Char,Heading 3x Char,Heading 3 Char Char,heading 3 Char,(1.1.1) Char,Heading 31 Char,H3 Char"/>
    <w:link w:val="Heading3"/>
    <w:rsid w:val="00266E72"/>
    <w:rPr>
      <w:rFonts w:eastAsia="Arial Unicode MS"/>
      <w:b/>
      <w:sz w:val="24"/>
      <w:szCs w:val="24"/>
    </w:rPr>
  </w:style>
  <w:style w:type="character" w:customStyle="1" w:styleId="Heading4Char">
    <w:name w:val="Heading 4 Char"/>
    <w:aliases w:val="heading 4 Char,Heading 41 Char,H4 Char"/>
    <w:link w:val="Heading4"/>
    <w:rsid w:val="0014426C"/>
    <w:rPr>
      <w:rFonts w:eastAsia="Arial Unicode MS"/>
      <w:sz w:val="24"/>
      <w:szCs w:val="24"/>
    </w:rPr>
  </w:style>
  <w:style w:type="character" w:customStyle="1" w:styleId="Heading5Char">
    <w:name w:val="Heading 5 Char"/>
    <w:aliases w:val="heading 5 Char,Titre 5 PROTOCOLE Char"/>
    <w:basedOn w:val="DefaultParagraphFont"/>
    <w:link w:val="Heading5"/>
    <w:rsid w:val="0014426C"/>
    <w:rPr>
      <w:rFonts w:eastAsia="Arial Unicode MS"/>
      <w:sz w:val="24"/>
      <w:szCs w:val="24"/>
    </w:rPr>
  </w:style>
  <w:style w:type="character" w:customStyle="1" w:styleId="Heading6Char">
    <w:name w:val="Heading 6 Char"/>
    <w:aliases w:val="heading 6 Char, avoid4 Char,dontUse Char,avoid4 Char,DO NOT USE Char,DO NOT USE4 Char,DO NOT USE41 Char, DO NOT USE Char, not defined Char,not defined Char"/>
    <w:basedOn w:val="DefaultParagraphFont"/>
    <w:link w:val="Heading6"/>
    <w:rsid w:val="0014426C"/>
    <w:rPr>
      <w:rFonts w:eastAsia="Arial Unicode MS"/>
      <w:sz w:val="24"/>
      <w:szCs w:val="24"/>
    </w:rPr>
  </w:style>
  <w:style w:type="character" w:customStyle="1" w:styleId="Heading7Char">
    <w:name w:val="Heading 7 Char"/>
    <w:aliases w:val="heading 7 Char, avoid3 Char,DontUse! Char,avoid3 Char,DO NOT USE3 Char,DO NOT USE31 Char"/>
    <w:basedOn w:val="DefaultParagraphFont"/>
    <w:link w:val="Heading7"/>
    <w:rsid w:val="0014426C"/>
    <w:rPr>
      <w:rFonts w:eastAsia="Arial Unicode MS"/>
      <w:sz w:val="24"/>
      <w:szCs w:val="24"/>
    </w:rPr>
  </w:style>
  <w:style w:type="character" w:customStyle="1" w:styleId="Heading8Char">
    <w:name w:val="Heading 8 Char"/>
    <w:aliases w:val="Appendix Number Char, avoid2 Char,don'tUse Char,avoid2 Char,DO NOT USE2 Char,DO NOT USE21 Char"/>
    <w:basedOn w:val="DefaultParagraphFont"/>
    <w:link w:val="Heading8"/>
    <w:rsid w:val="0014426C"/>
    <w:rPr>
      <w:rFonts w:eastAsia="Arial Unicode MS"/>
      <w:sz w:val="24"/>
      <w:szCs w:val="24"/>
    </w:rPr>
  </w:style>
  <w:style w:type="character" w:customStyle="1" w:styleId="Heading9Char">
    <w:name w:val="Heading 9 Char"/>
    <w:aliases w:val="Don'tUse Char,Appendix Title Char, avoid1 Char,avoid1 Char,DO NOT USE1 Char,DO NOT USE11 Char"/>
    <w:link w:val="Heading9"/>
    <w:rsid w:val="0014426C"/>
    <w:rPr>
      <w:rFonts w:eastAsia="Arial Unicode MS"/>
      <w:b/>
      <w:sz w:val="24"/>
      <w:szCs w:val="24"/>
    </w:rPr>
  </w:style>
  <w:style w:type="numbering" w:customStyle="1" w:styleId="PharsightStyle1">
    <w:name w:val="Pharsight Style1"/>
    <w:uiPriority w:val="99"/>
    <w:rsid w:val="00266E72"/>
    <w:pPr>
      <w:numPr>
        <w:numId w:val="13"/>
      </w:numPr>
    </w:pPr>
  </w:style>
  <w:style w:type="paragraph" w:customStyle="1" w:styleId="C-InstructionText">
    <w:name w:val="C-Instruction Text"/>
    <w:rsid w:val="00DE1891"/>
    <w:pPr>
      <w:spacing w:before="120" w:after="120" w:line="280" w:lineRule="atLeast"/>
    </w:pPr>
    <w:rPr>
      <w:vanish/>
      <w:color w:val="FF0000"/>
      <w:sz w:val="24"/>
      <w:szCs w:val="24"/>
    </w:rPr>
  </w:style>
  <w:style w:type="paragraph" w:customStyle="1" w:styleId="TanyaStyle">
    <w:name w:val="TanyaStyle"/>
    <w:basedOn w:val="Normal"/>
    <w:qFormat/>
    <w:rsid w:val="00266E72"/>
    <w:pPr>
      <w:spacing w:after="200" w:line="276" w:lineRule="auto"/>
    </w:pPr>
    <w:rPr>
      <w:rFonts w:eastAsia="Calibri"/>
      <w:b/>
      <w:color w:val="7030A0"/>
      <w:sz w:val="32"/>
      <w:szCs w:val="22"/>
    </w:rPr>
  </w:style>
  <w:style w:type="paragraph" w:customStyle="1" w:styleId="HeadingNoNumber">
    <w:name w:val="Heading No Number"/>
    <w:basedOn w:val="Heading1"/>
    <w:link w:val="HeadingNoNumberChar"/>
    <w:qFormat/>
    <w:rsid w:val="00266E72"/>
    <w:rPr>
      <w:b w:val="0"/>
      <w:caps w:val="0"/>
      <w:sz w:val="24"/>
      <w:szCs w:val="28"/>
    </w:rPr>
  </w:style>
  <w:style w:type="character" w:customStyle="1" w:styleId="HeadingNoNumberChar">
    <w:name w:val="Heading No Number Char"/>
    <w:basedOn w:val="Heading1Char"/>
    <w:link w:val="HeadingNoNumber"/>
    <w:rsid w:val="00266E72"/>
    <w:rPr>
      <w:rFonts w:eastAsia="Arial Unicode MS"/>
      <w:b w:val="0"/>
      <w:caps w:val="0"/>
      <w:sz w:val="24"/>
      <w:szCs w:val="28"/>
    </w:rPr>
  </w:style>
  <w:style w:type="paragraph" w:customStyle="1" w:styleId="Paragraph0">
    <w:name w:val="Paragraph"/>
    <w:link w:val="ParagraphChar"/>
    <w:uiPriority w:val="99"/>
    <w:rsid w:val="00266E72"/>
    <w:pPr>
      <w:numPr>
        <w:ilvl w:val="12"/>
      </w:numPr>
      <w:suppressAutoHyphens/>
      <w:spacing w:before="120" w:after="120" w:line="260" w:lineRule="exact"/>
    </w:pPr>
    <w:rPr>
      <w:sz w:val="24"/>
    </w:rPr>
  </w:style>
  <w:style w:type="character" w:customStyle="1" w:styleId="ParagraphChar">
    <w:name w:val="Paragraph Char"/>
    <w:basedOn w:val="DefaultParagraphFont"/>
    <w:link w:val="Paragraph0"/>
    <w:uiPriority w:val="99"/>
    <w:rsid w:val="00266E72"/>
    <w:rPr>
      <w:sz w:val="24"/>
    </w:rPr>
  </w:style>
  <w:style w:type="paragraph" w:customStyle="1" w:styleId="C-TableHeader">
    <w:name w:val="C-Table Header"/>
    <w:next w:val="C-TableText"/>
    <w:rsid w:val="00DE1891"/>
    <w:pPr>
      <w:keepNext/>
      <w:spacing w:before="60" w:after="60"/>
    </w:pPr>
    <w:rPr>
      <w:b/>
      <w:sz w:val="22"/>
    </w:rPr>
  </w:style>
  <w:style w:type="table" w:customStyle="1" w:styleId="GridTable4-Accent51">
    <w:name w:val="Grid Table 4 - Accent 51"/>
    <w:basedOn w:val="TableNormal"/>
    <w:uiPriority w:val="49"/>
    <w:rsid w:val="00266E7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Left">
    <w:name w:val="Table Left"/>
    <w:basedOn w:val="Normal"/>
    <w:link w:val="TableLeftChar"/>
    <w:uiPriority w:val="99"/>
    <w:rsid w:val="00266E72"/>
    <w:pPr>
      <w:adjustRightInd w:val="0"/>
      <w:spacing w:after="60" w:line="360" w:lineRule="atLeast"/>
      <w:textAlignment w:val="baseline"/>
    </w:pPr>
  </w:style>
  <w:style w:type="character" w:customStyle="1" w:styleId="TableLeftChar">
    <w:name w:val="Table Left Char"/>
    <w:link w:val="TableLeft"/>
    <w:uiPriority w:val="99"/>
    <w:locked/>
    <w:rsid w:val="00266E72"/>
    <w:rPr>
      <w:sz w:val="24"/>
      <w:szCs w:val="24"/>
    </w:rPr>
  </w:style>
  <w:style w:type="paragraph" w:customStyle="1" w:styleId="BulletedList">
    <w:name w:val="Bulleted List"/>
    <w:basedOn w:val="Normal"/>
    <w:rsid w:val="00266E72"/>
    <w:pPr>
      <w:numPr>
        <w:numId w:val="14"/>
      </w:numPr>
    </w:pPr>
    <w:rPr>
      <w:rFonts w:eastAsia="MS Mincho"/>
    </w:rPr>
  </w:style>
  <w:style w:type="character" w:customStyle="1" w:styleId="EmailStyle571">
    <w:name w:val="EmailStyle571"/>
    <w:basedOn w:val="DefaultParagraphFont"/>
    <w:uiPriority w:val="99"/>
    <w:semiHidden/>
    <w:rsid w:val="00266E72"/>
    <w:rPr>
      <w:rFonts w:ascii="Arial" w:hAnsi="Arial" w:cs="Arial"/>
      <w:color w:val="auto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66E72"/>
    <w:rPr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6E72"/>
    <w:rPr>
      <w:rFonts w:ascii="Tahoma" w:hAnsi="Tahoma" w:cs="Tahoma"/>
      <w:shd w:val="clear" w:color="auto" w:fill="000080"/>
    </w:rPr>
  </w:style>
  <w:style w:type="character" w:customStyle="1" w:styleId="SignatureChar">
    <w:name w:val="Signature Char"/>
    <w:basedOn w:val="DefaultParagraphFont"/>
    <w:link w:val="Signature"/>
    <w:uiPriority w:val="99"/>
    <w:rsid w:val="00266E72"/>
    <w:rPr>
      <w:sz w:val="22"/>
    </w:rPr>
  </w:style>
  <w:style w:type="paragraph" w:customStyle="1" w:styleId="SignLine">
    <w:name w:val="SignLine"/>
    <w:basedOn w:val="Normal"/>
    <w:next w:val="Normal"/>
    <w:rsid w:val="00266E72"/>
    <w:pPr>
      <w:tabs>
        <w:tab w:val="right" w:leader="underscore" w:pos="4320"/>
        <w:tab w:val="left" w:pos="5040"/>
        <w:tab w:val="right" w:leader="underscore" w:pos="9360"/>
      </w:tabs>
      <w:spacing w:before="720"/>
    </w:pPr>
  </w:style>
  <w:style w:type="paragraph" w:customStyle="1" w:styleId="SignName">
    <w:name w:val="SignName"/>
    <w:basedOn w:val="Normal"/>
    <w:next w:val="Normal"/>
    <w:rsid w:val="00266E72"/>
    <w:pPr>
      <w:tabs>
        <w:tab w:val="left" w:pos="5130"/>
      </w:tabs>
      <w:spacing w:before="60" w:line="271" w:lineRule="exact"/>
    </w:pPr>
    <w:rPr>
      <w:lang w:val="en-GB"/>
    </w:rPr>
  </w:style>
  <w:style w:type="paragraph" w:customStyle="1" w:styleId="StyleParagraph11pt">
    <w:name w:val="Style Paragraph + 11 pt"/>
    <w:basedOn w:val="Paragraph0"/>
    <w:link w:val="StyleParagraph11ptChar"/>
    <w:rsid w:val="00266E72"/>
    <w:pPr>
      <w:numPr>
        <w:ilvl w:val="0"/>
      </w:numPr>
      <w:suppressAutoHyphens w:val="0"/>
      <w:spacing w:before="0" w:line="240" w:lineRule="auto"/>
      <w:ind w:left="994"/>
    </w:pPr>
    <w:rPr>
      <w:color w:val="000000"/>
      <w:szCs w:val="24"/>
    </w:rPr>
  </w:style>
  <w:style w:type="character" w:customStyle="1" w:styleId="StyleParagraph11ptChar">
    <w:name w:val="Style Paragraph + 11 pt Char"/>
    <w:basedOn w:val="DefaultParagraphFont"/>
    <w:link w:val="StyleParagraph11pt"/>
    <w:locked/>
    <w:rsid w:val="00266E72"/>
    <w:rPr>
      <w:color w:val="000000"/>
      <w:sz w:val="24"/>
      <w:szCs w:val="24"/>
    </w:rPr>
  </w:style>
  <w:style w:type="paragraph" w:customStyle="1" w:styleId="tablebody">
    <w:name w:val="table:body"/>
    <w:basedOn w:val="Normal"/>
    <w:uiPriority w:val="99"/>
    <w:rsid w:val="00266E72"/>
    <w:pPr>
      <w:keepNext/>
      <w:suppressAutoHyphens/>
      <w:spacing w:before="20" w:after="20"/>
    </w:pPr>
  </w:style>
  <w:style w:type="paragraph" w:customStyle="1" w:styleId="tableheader">
    <w:name w:val="table:header"/>
    <w:basedOn w:val="tablebody"/>
    <w:uiPriority w:val="99"/>
    <w:rsid w:val="00266E72"/>
    <w:rPr>
      <w:b/>
    </w:rPr>
  </w:style>
  <w:style w:type="paragraph" w:customStyle="1" w:styleId="tablefootnote">
    <w:name w:val="table:footnote"/>
    <w:basedOn w:val="Normal"/>
    <w:next w:val="tablefootnotelast"/>
    <w:uiPriority w:val="99"/>
    <w:rsid w:val="00266E72"/>
    <w:pPr>
      <w:suppressAutoHyphens/>
    </w:pPr>
    <w:rPr>
      <w:sz w:val="18"/>
    </w:rPr>
  </w:style>
  <w:style w:type="paragraph" w:customStyle="1" w:styleId="tablefootnotelast">
    <w:name w:val="table:footnote last"/>
    <w:basedOn w:val="tablefootnote"/>
    <w:next w:val="Paragraph0"/>
    <w:uiPriority w:val="99"/>
    <w:rsid w:val="00266E72"/>
    <w:pPr>
      <w:spacing w:after="240"/>
    </w:pPr>
    <w:rPr>
      <w:sz w:val="20"/>
    </w:rPr>
  </w:style>
  <w:style w:type="paragraph" w:customStyle="1" w:styleId="StyleCaption11pt">
    <w:name w:val="Style Caption + 11 pt"/>
    <w:basedOn w:val="Caption"/>
    <w:link w:val="StyleCaption11ptChar"/>
    <w:uiPriority w:val="99"/>
    <w:rsid w:val="00266E72"/>
    <w:pPr>
      <w:spacing w:before="0"/>
      <w:ind w:left="2160" w:hanging="1152"/>
    </w:pPr>
  </w:style>
  <w:style w:type="character" w:customStyle="1" w:styleId="StyleCaption11ptChar">
    <w:name w:val="Style Caption + 11 pt Char"/>
    <w:basedOn w:val="HeaderChar"/>
    <w:link w:val="StyleCaption11pt"/>
    <w:uiPriority w:val="99"/>
    <w:locked/>
    <w:rsid w:val="00266E72"/>
    <w:rPr>
      <w:rFonts w:eastAsia="Arial Unicode MS"/>
      <w:b/>
      <w:bCs/>
      <w:sz w:val="24"/>
      <w:szCs w:val="22"/>
    </w:rPr>
  </w:style>
  <w:style w:type="paragraph" w:styleId="ListBullet2">
    <w:name w:val="List Bullet 2"/>
    <w:basedOn w:val="ListBullet10"/>
    <w:uiPriority w:val="99"/>
    <w:rsid w:val="00266E72"/>
  </w:style>
  <w:style w:type="paragraph" w:customStyle="1" w:styleId="ListBullet10">
    <w:name w:val="List Bullet 1"/>
    <w:basedOn w:val="Paragraph0"/>
    <w:uiPriority w:val="99"/>
    <w:rsid w:val="00266E72"/>
    <w:pPr>
      <w:numPr>
        <w:ilvl w:val="0"/>
      </w:numPr>
    </w:pPr>
    <w:rPr>
      <w:szCs w:val="24"/>
    </w:rPr>
  </w:style>
  <w:style w:type="paragraph" w:customStyle="1" w:styleId="StyleCaptionChar12ptLeft">
    <w:name w:val="Style Caption Char + 12 pt + Left"/>
    <w:basedOn w:val="BodyText"/>
    <w:link w:val="StyleCaptionChar12ptLeftChar"/>
    <w:uiPriority w:val="99"/>
    <w:rsid w:val="00266E72"/>
    <w:rPr>
      <w:rFonts w:ascii="Arial" w:hAnsi="Arial"/>
      <w:color w:val="000000"/>
    </w:rPr>
  </w:style>
  <w:style w:type="character" w:customStyle="1" w:styleId="StyleCaptionChar12ptLeftChar">
    <w:name w:val="Style Caption Char + 12 pt + Left Char"/>
    <w:basedOn w:val="BodyTextChar1"/>
    <w:link w:val="StyleCaptionChar12ptLeft"/>
    <w:uiPriority w:val="99"/>
    <w:locked/>
    <w:rsid w:val="00266E72"/>
    <w:rPr>
      <w:rFonts w:ascii="Arial" w:hAnsi="Arial"/>
      <w:color w:val="000000"/>
      <w:sz w:val="24"/>
      <w:szCs w:val="24"/>
    </w:rPr>
  </w:style>
  <w:style w:type="paragraph" w:customStyle="1" w:styleId="StyleCaptionChar12ptLeftTimesNewRomanBold">
    <w:name w:val="Style Caption Char + 12 pt + Left + Times New Roman Bold"/>
    <w:aliases w:val="11 pt"/>
    <w:basedOn w:val="Caption"/>
    <w:uiPriority w:val="99"/>
    <w:rsid w:val="00266E72"/>
  </w:style>
  <w:style w:type="paragraph" w:styleId="z-TopofForm">
    <w:name w:val="HTML Top of Form"/>
    <w:basedOn w:val="Normal"/>
    <w:next w:val="Normal"/>
    <w:link w:val="z-TopofFormChar"/>
    <w:hidden/>
    <w:uiPriority w:val="99"/>
    <w:rsid w:val="00266E7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66E7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66E7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66E72"/>
    <w:rPr>
      <w:rFonts w:ascii="Arial" w:hAnsi="Arial" w:cs="Arial"/>
      <w:vanish/>
      <w:sz w:val="16"/>
      <w:szCs w:val="16"/>
    </w:rPr>
  </w:style>
  <w:style w:type="paragraph" w:customStyle="1" w:styleId="Style5">
    <w:name w:val="Style5"/>
    <w:basedOn w:val="TOC2"/>
    <w:autoRedefine/>
    <w:uiPriority w:val="99"/>
    <w:rsid w:val="00266E72"/>
    <w:pPr>
      <w:tabs>
        <w:tab w:val="right" w:leader="dot" w:pos="810"/>
        <w:tab w:val="right" w:leader="dot" w:pos="12960"/>
      </w:tabs>
      <w:spacing w:after="60"/>
      <w:ind w:left="630" w:right="0" w:hanging="630"/>
      <w:jc w:val="both"/>
    </w:pPr>
  </w:style>
  <w:style w:type="paragraph" w:customStyle="1" w:styleId="Style6">
    <w:name w:val="Style6"/>
    <w:basedOn w:val="TOC3"/>
    <w:autoRedefine/>
    <w:uiPriority w:val="99"/>
    <w:rsid w:val="00266E72"/>
    <w:pPr>
      <w:tabs>
        <w:tab w:val="right" w:leader="dot" w:pos="12960"/>
      </w:tabs>
      <w:spacing w:after="60"/>
      <w:ind w:left="634" w:hanging="576"/>
      <w:jc w:val="both"/>
      <w:outlineLvl w:val="0"/>
    </w:pPr>
  </w:style>
  <w:style w:type="paragraph" w:customStyle="1" w:styleId="Style7">
    <w:name w:val="Style7"/>
    <w:basedOn w:val="Style6"/>
    <w:autoRedefine/>
    <w:uiPriority w:val="99"/>
    <w:rsid w:val="00266E72"/>
  </w:style>
  <w:style w:type="paragraph" w:customStyle="1" w:styleId="StyleHeading3TimesNewRoman">
    <w:name w:val="Style Heading 3 + Times New Roman"/>
    <w:basedOn w:val="Heading3"/>
    <w:uiPriority w:val="99"/>
    <w:qFormat/>
    <w:rsid w:val="00266E72"/>
    <w:pPr>
      <w:tabs>
        <w:tab w:val="right" w:pos="547"/>
        <w:tab w:val="num" w:pos="720"/>
        <w:tab w:val="left" w:pos="864"/>
        <w:tab w:val="left" w:pos="1620"/>
      </w:tabs>
      <w:jc w:val="both"/>
    </w:pPr>
    <w:rPr>
      <w:rFonts w:ascii="Times New Roman Bold" w:hAnsi="Times New Roman Bold"/>
      <w:bCs/>
      <w:szCs w:val="26"/>
    </w:rPr>
  </w:style>
  <w:style w:type="paragraph" w:customStyle="1" w:styleId="StyleStyleHeading3TimesNewRomanBefore0ptAfter0">
    <w:name w:val="Style Style Heading 3 + Times New Roman + Before:  0 pt After:  0 ..."/>
    <w:basedOn w:val="StyleHeading3TimesNewRoman"/>
    <w:uiPriority w:val="99"/>
    <w:rsid w:val="00266E72"/>
    <w:pPr>
      <w:spacing w:before="60"/>
    </w:pPr>
    <w:rPr>
      <w:szCs w:val="20"/>
    </w:rPr>
  </w:style>
  <w:style w:type="paragraph" w:styleId="Quote">
    <w:name w:val="Quote"/>
    <w:basedOn w:val="Heading2"/>
    <w:next w:val="Normal"/>
    <w:link w:val="QuoteChar"/>
    <w:uiPriority w:val="29"/>
    <w:qFormat/>
    <w:rsid w:val="000032A2"/>
    <w:rPr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0032A2"/>
    <w:rPr>
      <w:rFonts w:eastAsia="Arial Unicode MS"/>
      <w:b/>
      <w:iCs/>
      <w:color w:val="000000"/>
      <w:sz w:val="24"/>
      <w:szCs w:val="24"/>
    </w:rPr>
  </w:style>
  <w:style w:type="paragraph" w:customStyle="1" w:styleId="GuideBullet">
    <w:name w:val="GuideBullet"/>
    <w:rsid w:val="00266E72"/>
    <w:pPr>
      <w:numPr>
        <w:numId w:val="15"/>
      </w:numPr>
      <w:tabs>
        <w:tab w:val="left" w:pos="288"/>
      </w:tabs>
      <w:spacing w:after="40"/>
    </w:pPr>
    <w:rPr>
      <w:sz w:val="22"/>
    </w:rPr>
  </w:style>
  <w:style w:type="paragraph" w:customStyle="1" w:styleId="TableText0">
    <w:name w:val="Table Text"/>
    <w:link w:val="TableTextChar0"/>
    <w:rsid w:val="00266E72"/>
    <w:pPr>
      <w:tabs>
        <w:tab w:val="left" w:pos="360"/>
      </w:tabs>
      <w:suppressAutoHyphens/>
      <w:spacing w:before="40" w:after="40" w:line="240" w:lineRule="exact"/>
    </w:pPr>
  </w:style>
  <w:style w:type="character" w:customStyle="1" w:styleId="TableTextChar0">
    <w:name w:val="Table Text Char"/>
    <w:basedOn w:val="DefaultParagraphFont"/>
    <w:link w:val="TableText0"/>
    <w:rsid w:val="00266E72"/>
  </w:style>
  <w:style w:type="paragraph" w:customStyle="1" w:styleId="c-tableheader0">
    <w:name w:val="c-tableheader"/>
    <w:basedOn w:val="Normal"/>
    <w:rsid w:val="00266E72"/>
    <w:pPr>
      <w:keepNext/>
      <w:spacing w:before="60" w:after="60"/>
    </w:pPr>
    <w:rPr>
      <w:b/>
      <w:bCs/>
      <w:szCs w:val="22"/>
    </w:rPr>
  </w:style>
  <w:style w:type="paragraph" w:customStyle="1" w:styleId="Style9">
    <w:name w:val="Style9"/>
    <w:basedOn w:val="TableofFigures"/>
    <w:autoRedefine/>
    <w:qFormat/>
    <w:rsid w:val="00266E72"/>
    <w:pPr>
      <w:tabs>
        <w:tab w:val="left" w:leader="dot" w:pos="1260"/>
        <w:tab w:val="right" w:pos="9350"/>
      </w:tabs>
      <w:spacing w:before="60"/>
      <w:ind w:left="1260" w:right="340" w:hanging="1260"/>
    </w:pPr>
    <w:rPr>
      <w:b/>
      <w:noProof/>
    </w:rPr>
  </w:style>
  <w:style w:type="paragraph" w:customStyle="1" w:styleId="StyleFootnoteText12pt">
    <w:name w:val="Style Footnote Text + 12 pt"/>
    <w:basedOn w:val="Normal"/>
    <w:next w:val="Paragraph0"/>
    <w:link w:val="StyleFootnoteText12ptChar"/>
    <w:rsid w:val="00266E72"/>
    <w:rPr>
      <w:rFonts w:eastAsia="MS Mincho"/>
    </w:rPr>
  </w:style>
  <w:style w:type="character" w:customStyle="1" w:styleId="StyleFootnoteText12ptChar">
    <w:name w:val="Style Footnote Text + 12 pt Char"/>
    <w:basedOn w:val="DefaultParagraphFont"/>
    <w:link w:val="StyleFootnoteText12pt"/>
    <w:rsid w:val="00266E72"/>
    <w:rPr>
      <w:rFonts w:eastAsia="MS Mincho"/>
      <w:sz w:val="24"/>
    </w:rPr>
  </w:style>
  <w:style w:type="paragraph" w:customStyle="1" w:styleId="StyleTableNormal110pt">
    <w:name w:val="Style Table Normal1 + 10 pt"/>
    <w:basedOn w:val="Normal"/>
    <w:link w:val="StyleTableNormal110ptChar"/>
    <w:rsid w:val="00266E72"/>
    <w:pPr>
      <w:tabs>
        <w:tab w:val="left" w:pos="4536"/>
      </w:tabs>
      <w:spacing w:before="60"/>
    </w:pPr>
    <w:rPr>
      <w:rFonts w:eastAsia="MS Mincho"/>
    </w:rPr>
  </w:style>
  <w:style w:type="character" w:customStyle="1" w:styleId="StyleTableNormal110ptChar">
    <w:name w:val="Style Table Normal1 + 10 pt Char"/>
    <w:basedOn w:val="DefaultParagraphFont"/>
    <w:link w:val="StyleTableNormal110pt"/>
    <w:rsid w:val="00266E72"/>
    <w:rPr>
      <w:rFonts w:eastAsia="MS Mincho"/>
      <w:sz w:val="24"/>
    </w:rPr>
  </w:style>
  <w:style w:type="paragraph" w:customStyle="1" w:styleId="tabletextcenterjustified">
    <w:name w:val="table text center justified"/>
    <w:rsid w:val="00266E72"/>
    <w:pPr>
      <w:spacing w:before="20" w:after="20"/>
      <w:jc w:val="center"/>
    </w:pPr>
  </w:style>
  <w:style w:type="character" w:customStyle="1" w:styleId="StyleItalic">
    <w:name w:val="Style Italic"/>
    <w:basedOn w:val="DefaultParagraphFont"/>
    <w:uiPriority w:val="99"/>
    <w:rsid w:val="00266E72"/>
    <w:rPr>
      <w:rFonts w:cs="Times New Roman"/>
      <w:i/>
      <w:iCs/>
    </w:rPr>
  </w:style>
  <w:style w:type="character" w:customStyle="1" w:styleId="mw-headline">
    <w:name w:val="mw-headline"/>
    <w:basedOn w:val="DefaultParagraphFont"/>
    <w:rsid w:val="00266E72"/>
  </w:style>
  <w:style w:type="character" w:customStyle="1" w:styleId="apple-style-span">
    <w:name w:val="apple-style-span"/>
    <w:basedOn w:val="DefaultParagraphFont"/>
    <w:rsid w:val="00266E72"/>
  </w:style>
  <w:style w:type="paragraph" w:customStyle="1" w:styleId="C-Header">
    <w:name w:val="C-Header"/>
    <w:rsid w:val="00DE1891"/>
    <w:rPr>
      <w:sz w:val="24"/>
    </w:rPr>
  </w:style>
  <w:style w:type="character" w:customStyle="1" w:styleId="apple-converted-space">
    <w:name w:val="apple-converted-space"/>
    <w:basedOn w:val="DefaultParagraphFont"/>
    <w:rsid w:val="00266E72"/>
  </w:style>
  <w:style w:type="table" w:customStyle="1" w:styleId="TableGrid1">
    <w:name w:val="Table Grid1"/>
    <w:basedOn w:val="TableNormal"/>
    <w:next w:val="TableGrid"/>
    <w:uiPriority w:val="39"/>
    <w:rsid w:val="00266E7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label">
    <w:name w:val="varlabel"/>
    <w:basedOn w:val="DefaultParagraphFont"/>
    <w:rsid w:val="00266E72"/>
  </w:style>
  <w:style w:type="paragraph" w:styleId="Title">
    <w:name w:val="Title"/>
    <w:basedOn w:val="BodyText"/>
    <w:next w:val="BodyText"/>
    <w:link w:val="TitleChar"/>
    <w:uiPriority w:val="10"/>
    <w:qFormat/>
    <w:rsid w:val="00266E72"/>
    <w:pPr>
      <w:keepNext/>
      <w:spacing w:before="240"/>
      <w:jc w:val="center"/>
    </w:pPr>
    <w:rPr>
      <w:rFonts w:ascii="Arial Bold" w:hAnsi="Arial Bold"/>
      <w:b/>
      <w:bCs/>
      <w:caps/>
      <w:snapToGrid w:val="0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6E72"/>
    <w:rPr>
      <w:rFonts w:ascii="Arial Bold" w:hAnsi="Arial Bold" w:cs="Arial"/>
      <w:b/>
      <w:bCs/>
      <w:caps/>
      <w:snapToGrid w:val="0"/>
      <w:sz w:val="28"/>
      <w:szCs w:val="32"/>
    </w:rPr>
  </w:style>
  <w:style w:type="paragraph" w:customStyle="1" w:styleId="TableParagraph">
    <w:name w:val="Table Paragraph"/>
    <w:basedOn w:val="Normal"/>
    <w:uiPriority w:val="1"/>
    <w:qFormat/>
    <w:rsid w:val="00266E72"/>
  </w:style>
  <w:style w:type="paragraph" w:customStyle="1" w:styleId="C-Heading5non-numbered">
    <w:name w:val="C-Heading 5 (non-numbered)"/>
    <w:basedOn w:val="C-Heading5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BodyTextIndent">
    <w:name w:val="C-Body Text Indent"/>
    <w:rsid w:val="00DE1891"/>
    <w:pPr>
      <w:spacing w:before="120" w:after="120" w:line="280" w:lineRule="atLeast"/>
      <w:ind w:left="360"/>
    </w:pPr>
    <w:rPr>
      <w:sz w:val="24"/>
    </w:rPr>
  </w:style>
  <w:style w:type="paragraph" w:customStyle="1" w:styleId="C-TOCTitle">
    <w:name w:val="C-TOC Title"/>
    <w:next w:val="C-BodyText"/>
    <w:rsid w:val="00DE1891"/>
    <w:pPr>
      <w:spacing w:after="120"/>
      <w:jc w:val="center"/>
      <w:outlineLvl w:val="0"/>
    </w:pPr>
    <w:rPr>
      <w:b/>
      <w:caps/>
      <w:sz w:val="28"/>
      <w:szCs w:val="28"/>
    </w:rPr>
  </w:style>
  <w:style w:type="paragraph" w:customStyle="1" w:styleId="C-CaptionContinued">
    <w:name w:val="C-Caption Continued"/>
    <w:next w:val="C-BodyText"/>
    <w:rsid w:val="00DE1891"/>
    <w:pPr>
      <w:keepNext/>
      <w:spacing w:before="120" w:after="120" w:line="280" w:lineRule="atLeast"/>
      <w:ind w:left="1440" w:hanging="1440"/>
    </w:pPr>
    <w:rPr>
      <w:rFonts w:cs="Arial"/>
      <w:b/>
      <w:sz w:val="24"/>
    </w:rPr>
  </w:style>
  <w:style w:type="paragraph" w:customStyle="1" w:styleId="C-NumberedList">
    <w:name w:val="C-Numbered List"/>
    <w:rsid w:val="00DE1891"/>
    <w:pPr>
      <w:numPr>
        <w:numId w:val="24"/>
      </w:numPr>
      <w:spacing w:before="120" w:after="120" w:line="280" w:lineRule="atLeast"/>
    </w:pPr>
    <w:rPr>
      <w:sz w:val="24"/>
    </w:rPr>
  </w:style>
  <w:style w:type="paragraph" w:customStyle="1" w:styleId="C-Title">
    <w:name w:val="C-Title"/>
    <w:next w:val="C-BodyText"/>
    <w:rsid w:val="00DE1891"/>
    <w:pPr>
      <w:spacing w:after="120"/>
      <w:jc w:val="center"/>
    </w:pPr>
    <w:rPr>
      <w:b/>
      <w:caps/>
      <w:sz w:val="36"/>
    </w:rPr>
  </w:style>
  <w:style w:type="paragraph" w:customStyle="1" w:styleId="C-Heading1non-numbered">
    <w:name w:val="C-Heading 1 (non-numbered)"/>
    <w:basedOn w:val="C-Heading1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Heading2non-numbered">
    <w:name w:val="C-Heading 2 (non-numbered)"/>
    <w:basedOn w:val="C-Heading2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Heading3non-numbered">
    <w:name w:val="C-Heading 3 (non-numbered)"/>
    <w:basedOn w:val="C-Heading3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Heading4non-numbered">
    <w:name w:val="C-Heading 4 (non-numbered)"/>
    <w:basedOn w:val="C-Heading4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DE1891"/>
    <w:p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DE1891"/>
    <w:pPr>
      <w:pageBreakBefore w:val="0"/>
    </w:pPr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DE1891"/>
    <w:pPr>
      <w:pageBreakBefore w:val="0"/>
    </w:pPr>
  </w:style>
  <w:style w:type="character" w:styleId="HTMLKeyboard">
    <w:name w:val="HTML Keyboard"/>
    <w:rsid w:val="00DE1891"/>
    <w:rPr>
      <w:rFonts w:ascii="Courier New" w:hAnsi="Courier New"/>
      <w:sz w:val="20"/>
      <w:szCs w:val="20"/>
    </w:rPr>
  </w:style>
  <w:style w:type="paragraph" w:customStyle="1" w:styleId="C-AlphabeticList">
    <w:name w:val="C-Alphabetic List"/>
    <w:rsid w:val="00DE1891"/>
    <w:pPr>
      <w:numPr>
        <w:ilvl w:val="1"/>
        <w:numId w:val="24"/>
      </w:numPr>
    </w:pPr>
    <w:rPr>
      <w:sz w:val="24"/>
    </w:rPr>
  </w:style>
  <w:style w:type="paragraph" w:customStyle="1" w:styleId="C-Appendix">
    <w:name w:val="C-Appendix"/>
    <w:next w:val="C-BodyText"/>
    <w:rsid w:val="00DE1891"/>
    <w:pPr>
      <w:keepNext/>
      <w:pageBreakBefore/>
      <w:numPr>
        <w:numId w:val="16"/>
      </w:numPr>
      <w:spacing w:before="480" w:after="120"/>
      <w:outlineLvl w:val="0"/>
    </w:pPr>
    <w:rPr>
      <w:b/>
      <w:caps/>
      <w:sz w:val="28"/>
    </w:rPr>
  </w:style>
  <w:style w:type="paragraph" w:customStyle="1" w:styleId="C-PLR-NumberedList">
    <w:name w:val="C-PLR-Numbered List"/>
    <w:rsid w:val="00DE1891"/>
    <w:pPr>
      <w:numPr>
        <w:numId w:val="21"/>
      </w:numPr>
    </w:pPr>
    <w:rPr>
      <w:sz w:val="16"/>
    </w:rPr>
  </w:style>
  <w:style w:type="paragraph" w:customStyle="1" w:styleId="C-PLR-BodyText">
    <w:name w:val="C-PLR-Body Text"/>
    <w:rsid w:val="00DE1891"/>
    <w:rPr>
      <w:sz w:val="16"/>
    </w:rPr>
  </w:style>
  <w:style w:type="paragraph" w:customStyle="1" w:styleId="C-PLR-BodyTextIndent">
    <w:name w:val="C-PLR-Body Text Indent"/>
    <w:rsid w:val="00DE1891"/>
    <w:pPr>
      <w:ind w:left="360"/>
    </w:pPr>
    <w:rPr>
      <w:sz w:val="16"/>
    </w:rPr>
  </w:style>
  <w:style w:type="paragraph" w:customStyle="1" w:styleId="C-PLR-Bullet">
    <w:name w:val="C-PLR-Bullet"/>
    <w:rsid w:val="00DE1891"/>
    <w:pPr>
      <w:numPr>
        <w:numId w:val="17"/>
      </w:numPr>
    </w:pPr>
    <w:rPr>
      <w:sz w:val="16"/>
    </w:rPr>
  </w:style>
  <w:style w:type="paragraph" w:customStyle="1" w:styleId="C-PLR-BulletIndented">
    <w:name w:val="C-PLR-Bullet Indented"/>
    <w:rsid w:val="00DE1891"/>
    <w:pPr>
      <w:numPr>
        <w:numId w:val="18"/>
      </w:numPr>
    </w:pPr>
    <w:rPr>
      <w:sz w:val="16"/>
    </w:rPr>
  </w:style>
  <w:style w:type="paragraph" w:customStyle="1" w:styleId="C-PLR-Caption">
    <w:name w:val="C-PLR-Caption"/>
    <w:next w:val="C-PLR-BodyText"/>
    <w:rsid w:val="00DE1891"/>
    <w:pPr>
      <w:keepNext/>
      <w:ind w:left="360" w:hanging="360"/>
    </w:pPr>
    <w:rPr>
      <w:b/>
      <w:sz w:val="16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DE1891"/>
  </w:style>
  <w:style w:type="paragraph" w:customStyle="1" w:styleId="C-PLR-Heading2non-numbered">
    <w:name w:val="C-PLR-Heading 2 (non-numbered)"/>
    <w:basedOn w:val="C-PLR-Heading2"/>
    <w:next w:val="C-PLR-BodyText"/>
    <w:rsid w:val="00DE1891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DE1891"/>
    <w:pPr>
      <w:keepNext/>
    </w:pPr>
    <w:rPr>
      <w:b/>
      <w:sz w:val="16"/>
    </w:rPr>
  </w:style>
  <w:style w:type="paragraph" w:customStyle="1" w:styleId="C-PLR-TableText">
    <w:name w:val="C-PLR-Table Text"/>
    <w:rsid w:val="00DE1891"/>
    <w:rPr>
      <w:sz w:val="16"/>
    </w:rPr>
  </w:style>
  <w:style w:type="paragraph" w:customStyle="1" w:styleId="C-PLR-Title">
    <w:name w:val="C-PLR-Title"/>
    <w:next w:val="C-PLR-BodyText"/>
    <w:rsid w:val="00DE1891"/>
    <w:pPr>
      <w:jc w:val="center"/>
    </w:pPr>
    <w:rPr>
      <w:b/>
      <w:caps/>
      <w:sz w:val="16"/>
    </w:rPr>
  </w:style>
  <w:style w:type="paragraph" w:customStyle="1" w:styleId="C-PLR-TOCTitle">
    <w:name w:val="C-PLR-TOC Title"/>
    <w:next w:val="C-PLR-BodyText"/>
    <w:rsid w:val="00DE1891"/>
    <w:pPr>
      <w:tabs>
        <w:tab w:val="center" w:leader="underscore" w:pos="2520"/>
        <w:tab w:val="right" w:leader="underscore" w:pos="5040"/>
      </w:tabs>
      <w:jc w:val="center"/>
    </w:pPr>
    <w:rPr>
      <w:b/>
      <w:caps/>
      <w:sz w:val="16"/>
    </w:rPr>
  </w:style>
  <w:style w:type="paragraph" w:customStyle="1" w:styleId="C-PLR-TOC1">
    <w:name w:val="C-PLR-TOC 1"/>
    <w:next w:val="C-PLR-BodyText"/>
    <w:rsid w:val="00DE1891"/>
    <w:pPr>
      <w:ind w:left="432" w:hanging="432"/>
    </w:pPr>
    <w:rPr>
      <w:rFonts w:ascii="Times New Roman Bold" w:hAnsi="Times New Roman Bold"/>
      <w:b/>
      <w:caps/>
      <w:color w:val="0000FF"/>
      <w:sz w:val="16"/>
    </w:rPr>
  </w:style>
  <w:style w:type="paragraph" w:customStyle="1" w:styleId="C-PLR-TOC2">
    <w:name w:val="C-PLR-TOC 2"/>
    <w:basedOn w:val="C-PLR-TOC1"/>
    <w:next w:val="C-PLR-BodyText"/>
    <w:rsid w:val="00DE1891"/>
    <w:pPr>
      <w:ind w:left="864"/>
    </w:pPr>
    <w:rPr>
      <w:rFonts w:ascii="Times New Roman" w:hAnsi="Times New Roman"/>
      <w:b w:val="0"/>
      <w:caps w:val="0"/>
    </w:rPr>
  </w:style>
  <w:style w:type="paragraph" w:customStyle="1" w:styleId="C-PLR-TableFootnote">
    <w:name w:val="C-PLR-Table Footnote"/>
    <w:next w:val="C-PLR-BodyText"/>
    <w:rsid w:val="00DE1891"/>
    <w:pPr>
      <w:tabs>
        <w:tab w:val="left" w:pos="432"/>
      </w:tabs>
      <w:ind w:left="432" w:hanging="432"/>
    </w:pPr>
    <w:rPr>
      <w:sz w:val="16"/>
    </w:rPr>
  </w:style>
  <w:style w:type="table" w:customStyle="1" w:styleId="C-Table">
    <w:name w:val="C-Table"/>
    <w:basedOn w:val="TableNormal"/>
    <w:rsid w:val="00DE1891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character" w:customStyle="1" w:styleId="C-TableCallout">
    <w:name w:val="C-Table Callout"/>
    <w:rsid w:val="00DE1891"/>
    <w:rPr>
      <w:rFonts w:ascii="Times New Roman" w:hAnsi="Times New Roman"/>
      <w:dstrike w:val="0"/>
      <w:color w:val="auto"/>
      <w:spacing w:val="0"/>
      <w:w w:val="100"/>
      <w:position w:val="-1"/>
      <w:sz w:val="22"/>
      <w:szCs w:val="22"/>
      <w:u w:val="none"/>
      <w:effect w:val="none"/>
      <w:vertAlign w:val="superscript"/>
      <w:em w:val="none"/>
    </w:rPr>
  </w:style>
  <w:style w:type="paragraph" w:customStyle="1" w:styleId="C-PLR-AlphabeticList">
    <w:name w:val="C-PLR-Alphabetic List"/>
    <w:rsid w:val="00DE1891"/>
    <w:pPr>
      <w:numPr>
        <w:numId w:val="20"/>
      </w:numPr>
    </w:pPr>
    <w:rPr>
      <w:rFonts w:cs="Arial"/>
      <w:sz w:val="16"/>
    </w:rPr>
  </w:style>
  <w:style w:type="paragraph" w:customStyle="1" w:styleId="C-PLR-CaptionContinued">
    <w:name w:val="C-PLR-Caption Continued"/>
    <w:next w:val="C-PLR-BodyText"/>
    <w:rsid w:val="00DE1891"/>
    <w:pPr>
      <w:keepNext/>
      <w:ind w:left="360" w:hanging="360"/>
    </w:pPr>
    <w:rPr>
      <w:rFonts w:ascii="Times New Roman Bold" w:hAnsi="Times New Roman Bold" w:cs="Arial"/>
      <w:b/>
      <w:sz w:val="16"/>
    </w:rPr>
  </w:style>
  <w:style w:type="paragraph" w:customStyle="1" w:styleId="C-PLR-Heading1">
    <w:name w:val="C-PLR-Heading 1"/>
    <w:next w:val="C-PLR-BodyText"/>
    <w:rsid w:val="00DE1891"/>
    <w:pPr>
      <w:keepNext/>
      <w:numPr>
        <w:numId w:val="19"/>
      </w:numPr>
      <w:tabs>
        <w:tab w:val="clear" w:pos="1080"/>
        <w:tab w:val="left" w:pos="720"/>
      </w:tabs>
      <w:ind w:left="720" w:hanging="720"/>
      <w:outlineLvl w:val="0"/>
    </w:pPr>
    <w:rPr>
      <w:rFonts w:ascii="Times New Roman Bold" w:hAnsi="Times New Roman Bold"/>
      <w:caps/>
      <w:sz w:val="16"/>
    </w:rPr>
  </w:style>
  <w:style w:type="paragraph" w:customStyle="1" w:styleId="C-PLR-Heading1nopagebreak">
    <w:name w:val="C-PLR-Heading 1 (no page break)"/>
    <w:basedOn w:val="C-PLR-Heading1"/>
    <w:next w:val="C-PLR-BodyText"/>
    <w:rsid w:val="00DE1891"/>
  </w:style>
  <w:style w:type="paragraph" w:customStyle="1" w:styleId="C-PLR-Heading2">
    <w:name w:val="C-PLR-Heading 2"/>
    <w:next w:val="C-PLR-BodyText"/>
    <w:rsid w:val="00DE1891"/>
    <w:pPr>
      <w:numPr>
        <w:ilvl w:val="1"/>
        <w:numId w:val="19"/>
      </w:numPr>
      <w:tabs>
        <w:tab w:val="clear" w:pos="1080"/>
        <w:tab w:val="left" w:pos="720"/>
      </w:tabs>
      <w:ind w:left="720" w:hanging="720"/>
      <w:outlineLvl w:val="1"/>
    </w:pPr>
    <w:rPr>
      <w:rFonts w:ascii="Times New Roman Bold" w:hAnsi="Times New Roman Bold" w:cs="Arial"/>
      <w:sz w:val="16"/>
    </w:rPr>
  </w:style>
  <w:style w:type="paragraph" w:customStyle="1" w:styleId="C-PLR-Heading3">
    <w:name w:val="C-PLR-Heading 3"/>
    <w:next w:val="C-PLR-BodyText"/>
    <w:rsid w:val="00DE1891"/>
    <w:pPr>
      <w:numPr>
        <w:ilvl w:val="2"/>
        <w:numId w:val="19"/>
      </w:numPr>
      <w:tabs>
        <w:tab w:val="clear" w:pos="1080"/>
        <w:tab w:val="left" w:pos="720"/>
      </w:tabs>
      <w:ind w:left="720" w:hanging="720"/>
      <w:outlineLvl w:val="2"/>
    </w:pPr>
    <w:rPr>
      <w:rFonts w:ascii="Times New Roman Bold" w:hAnsi="Times New Roman Bold" w:cs="Arial"/>
      <w:sz w:val="16"/>
    </w:rPr>
  </w:style>
  <w:style w:type="paragraph" w:customStyle="1" w:styleId="C-PLR-Heading3non-numbered">
    <w:name w:val="C-PLR-Heading 3 (non-numbered)"/>
    <w:basedOn w:val="C-PLR-Heading3"/>
    <w:next w:val="C-PLR-BodyText"/>
    <w:rsid w:val="00DE1891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DE1891"/>
    <w:pPr>
      <w:numPr>
        <w:ilvl w:val="3"/>
        <w:numId w:val="19"/>
      </w:numPr>
      <w:tabs>
        <w:tab w:val="clear" w:pos="1080"/>
        <w:tab w:val="left" w:pos="720"/>
      </w:tabs>
      <w:ind w:left="720" w:hanging="720"/>
      <w:outlineLvl w:val="3"/>
    </w:pPr>
    <w:rPr>
      <w:rFonts w:ascii="Times New Roman Bold" w:hAnsi="Times New Roman Bold" w:cs="Arial"/>
      <w:sz w:val="16"/>
    </w:rPr>
  </w:style>
  <w:style w:type="paragraph" w:customStyle="1" w:styleId="C-PLR-Heading4non-numbered">
    <w:name w:val="C-PLR-Heading 4 (non-numbered)"/>
    <w:basedOn w:val="C-PLR-Heading4"/>
    <w:next w:val="C-PLR-BodyText"/>
    <w:rsid w:val="00DE1891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DE1891"/>
    <w:pPr>
      <w:numPr>
        <w:ilvl w:val="4"/>
        <w:numId w:val="19"/>
      </w:numPr>
      <w:tabs>
        <w:tab w:val="clear" w:pos="1080"/>
        <w:tab w:val="left" w:pos="720"/>
      </w:tabs>
      <w:ind w:left="720" w:hanging="720"/>
      <w:outlineLvl w:val="4"/>
    </w:pPr>
    <w:rPr>
      <w:rFonts w:ascii="Times New Roman Bold" w:hAnsi="Times New Roman Bold" w:cs="Arial"/>
      <w:sz w:val="16"/>
    </w:rPr>
  </w:style>
  <w:style w:type="paragraph" w:customStyle="1" w:styleId="C-PLR-Heading5non-numbered">
    <w:name w:val="C-PLR-Heading 5 (non-numbered)"/>
    <w:basedOn w:val="C-PLR-Heading5"/>
    <w:next w:val="C-PLR-BodyText"/>
    <w:rsid w:val="00DE1891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DE1891"/>
    <w:pPr>
      <w:numPr>
        <w:ilvl w:val="5"/>
        <w:numId w:val="19"/>
      </w:numPr>
      <w:tabs>
        <w:tab w:val="clear" w:pos="1080"/>
        <w:tab w:val="left" w:pos="864"/>
      </w:tabs>
      <w:ind w:left="864" w:hanging="864"/>
      <w:outlineLvl w:val="5"/>
    </w:pPr>
    <w:rPr>
      <w:rFonts w:ascii="Times New Roman Bold" w:hAnsi="Times New Roman Bold" w:cs="Arial"/>
      <w:sz w:val="16"/>
    </w:rPr>
  </w:style>
  <w:style w:type="paragraph" w:customStyle="1" w:styleId="C-PLR-Heading6non-numbered">
    <w:name w:val="C-PLR-Heading 6 (non-numbered)"/>
    <w:basedOn w:val="C-PLR-Heading6"/>
    <w:next w:val="C-PLR-BodyText"/>
    <w:rsid w:val="00DE1891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DE1891"/>
    <w:rPr>
      <w:rFonts w:ascii="Times New Roman Bold" w:hAnsi="Times New Roman Bold" w:cs="Arial"/>
      <w:vanish/>
      <w:color w:val="FF0000"/>
      <w:sz w:val="16"/>
    </w:rPr>
  </w:style>
  <w:style w:type="paragraph" w:customStyle="1" w:styleId="C-PLR-TOC3">
    <w:name w:val="C-PLR-TOC 3"/>
    <w:basedOn w:val="C-PLR-TOC1"/>
    <w:next w:val="C-PLR-BodyText"/>
    <w:rsid w:val="00DE1891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customStyle="1" w:styleId="C-PLR-TOC4">
    <w:name w:val="C-PLR-TOC 4"/>
    <w:basedOn w:val="C-PLR-TOC1"/>
    <w:next w:val="C-PLR-BodyText"/>
    <w:rsid w:val="00DE1891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DE189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66E72"/>
    <w:rPr>
      <w:rFonts w:cs="Arial"/>
      <w:sz w:val="24"/>
    </w:rPr>
  </w:style>
  <w:style w:type="paragraph" w:customStyle="1" w:styleId="C-AppendixNumbered">
    <w:name w:val="C-Appendix (Numbered)"/>
    <w:basedOn w:val="C-Appendix"/>
    <w:next w:val="C-BodyText"/>
    <w:rsid w:val="00DE1891"/>
    <w:pPr>
      <w:numPr>
        <w:numId w:val="22"/>
      </w:numPr>
      <w:tabs>
        <w:tab w:val="left" w:pos="1987"/>
      </w:tabs>
      <w:ind w:left="1987" w:hanging="1987"/>
    </w:pPr>
  </w:style>
  <w:style w:type="numbering" w:customStyle="1" w:styleId="SPBulletTabs">
    <w:name w:val="SP Bullet Tabs"/>
    <w:rsid w:val="00DE1891"/>
    <w:pPr>
      <w:numPr>
        <w:numId w:val="23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DE1891"/>
    <w:pPr>
      <w:numPr>
        <w:numId w:val="25"/>
      </w:numPr>
      <w:tabs>
        <w:tab w:val="left" w:pos="1080"/>
      </w:tabs>
      <w:ind w:left="1080" w:hanging="1080"/>
    </w:pPr>
  </w:style>
  <w:style w:type="paragraph" w:customStyle="1" w:styleId="C-Footnote">
    <w:name w:val="C-Footnote"/>
    <w:basedOn w:val="C-TableFootnote"/>
    <w:qFormat/>
    <w:rsid w:val="00DE1891"/>
    <w:pPr>
      <w:ind w:left="0" w:firstLine="0"/>
    </w:pPr>
  </w:style>
  <w:style w:type="character" w:customStyle="1" w:styleId="C-AlphabeticChar">
    <w:name w:val="C-Alphabetic Char"/>
    <w:basedOn w:val="C-Heading1Char"/>
    <w:link w:val="C-Alphabetic"/>
    <w:rsid w:val="00DE1891"/>
    <w:rPr>
      <w:b/>
      <w:caps/>
      <w:sz w:val="28"/>
    </w:rPr>
  </w:style>
  <w:style w:type="paragraph" w:customStyle="1" w:styleId="msonormal0">
    <w:name w:val="msonormal"/>
    <w:basedOn w:val="Normal"/>
    <w:rsid w:val="00266E72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266E72"/>
    <w:pPr>
      <w:shd w:val="clear" w:color="000000" w:fill="FFFF00"/>
      <w:spacing w:before="100" w:beforeAutospacing="1" w:after="100" w:afterAutospacing="1"/>
    </w:pPr>
  </w:style>
  <w:style w:type="character" w:customStyle="1" w:styleId="xglobalsubmitemphasis0">
    <w:name w:val="x_globalsubmitemphasis0"/>
    <w:basedOn w:val="DefaultParagraphFont"/>
    <w:rsid w:val="00266E72"/>
  </w:style>
  <w:style w:type="character" w:customStyle="1" w:styleId="BodyTextChar2">
    <w:name w:val="Body Text Char2"/>
    <w:aliases w:val="Body Text Hang Char1"/>
    <w:basedOn w:val="DefaultParagraphFont"/>
    <w:link w:val="BodyText"/>
    <w:uiPriority w:val="99"/>
    <w:rsid w:val="00FF5B12"/>
    <w:rPr>
      <w:sz w:val="24"/>
      <w:szCs w:val="24"/>
    </w:rPr>
  </w:style>
  <w:style w:type="paragraph" w:customStyle="1" w:styleId="Compact">
    <w:name w:val="Compact"/>
    <w:basedOn w:val="BodyText"/>
    <w:qFormat/>
    <w:rsid w:val="00B84CDF"/>
    <w:pPr>
      <w:spacing w:before="36" w:after="36"/>
    </w:pPr>
    <w:rPr>
      <w:rFonts w:asciiTheme="minorHAnsi" w:eastAsiaTheme="minorHAnsi" w:hAnsiTheme="minorHAnsi" w:cstheme="minorBidi"/>
    </w:rPr>
  </w:style>
  <w:style w:type="character" w:customStyle="1" w:styleId="findhit">
    <w:name w:val="findhit"/>
    <w:basedOn w:val="DefaultParagraphFont"/>
    <w:rsid w:val="000D4A1A"/>
  </w:style>
  <w:style w:type="character" w:customStyle="1" w:styleId="tabchar">
    <w:name w:val="tabchar"/>
    <w:basedOn w:val="DefaultParagraphFont"/>
    <w:rsid w:val="001D4BB0"/>
  </w:style>
  <w:style w:type="character" w:customStyle="1" w:styleId="pagebreaktextspan">
    <w:name w:val="pagebreaktextspan"/>
    <w:basedOn w:val="DefaultParagraphFont"/>
    <w:rsid w:val="001D4BB0"/>
  </w:style>
  <w:style w:type="character" w:customStyle="1" w:styleId="GlobalSubmitInstructions">
    <w:name w:val="GlobalSubmit Instructions"/>
    <w:qFormat/>
    <w:rsid w:val="0014426C"/>
    <w:rPr>
      <w:i/>
      <w:vanish/>
      <w:color w:val="FF0000"/>
    </w:rPr>
  </w:style>
  <w:style w:type="paragraph" w:customStyle="1" w:styleId="GlobalSubmitTitle">
    <w:name w:val="GlobalSubmit Title"/>
    <w:basedOn w:val="GlobalSubmitBodyText"/>
    <w:next w:val="GlobalSubmitBodyText"/>
    <w:qFormat/>
    <w:rsid w:val="0014426C"/>
    <w:pPr>
      <w:keepNext/>
      <w:keepLines/>
      <w:jc w:val="center"/>
      <w:outlineLvl w:val="0"/>
    </w:pPr>
    <w:rPr>
      <w:b/>
      <w:caps/>
      <w:sz w:val="28"/>
    </w:rPr>
  </w:style>
  <w:style w:type="paragraph" w:customStyle="1" w:styleId="GlobalSubmitTitleLeft">
    <w:name w:val="GlobalSubmit Title Left"/>
    <w:basedOn w:val="GlobalSubmitTitle"/>
    <w:next w:val="GlobalSubmitBodyText"/>
    <w:qFormat/>
    <w:rsid w:val="0014426C"/>
    <w:pPr>
      <w:jc w:val="left"/>
    </w:pPr>
  </w:style>
  <w:style w:type="paragraph" w:customStyle="1" w:styleId="GlobalSubmitAppendixTitle">
    <w:name w:val="GlobalSubmit Appendix Title"/>
    <w:basedOn w:val="Caption"/>
    <w:next w:val="GlobalSubmitBodyText"/>
    <w:qFormat/>
    <w:rsid w:val="0014426C"/>
    <w:pPr>
      <w:pageBreakBefore/>
      <w:tabs>
        <w:tab w:val="clear" w:pos="1440"/>
        <w:tab w:val="left" w:pos="1800"/>
      </w:tabs>
      <w:ind w:left="1800" w:hanging="1800"/>
    </w:pPr>
    <w:rPr>
      <w:rFonts w:ascii="Times New Roman Bold" w:hAnsi="Times New Roman Bold"/>
      <w:caps/>
    </w:rPr>
  </w:style>
  <w:style w:type="paragraph" w:customStyle="1" w:styleId="GlobalSubmitBodyTextIndented">
    <w:name w:val="GlobalSubmit Body Text Indented"/>
    <w:basedOn w:val="GlobalSubmitBodyText"/>
    <w:next w:val="GlobalSubmitBodyText"/>
    <w:rsid w:val="0014426C"/>
    <w:pPr>
      <w:ind w:left="720"/>
    </w:pPr>
  </w:style>
  <w:style w:type="paragraph" w:customStyle="1" w:styleId="GlobalSubmitFooter">
    <w:name w:val="GlobalSubmit Footer"/>
    <w:basedOn w:val="GlobalSubmitBodyText"/>
    <w:rsid w:val="0014426C"/>
    <w:pPr>
      <w:pBdr>
        <w:top w:val="single" w:sz="4" w:space="1" w:color="auto"/>
      </w:pBdr>
      <w:spacing w:before="0" w:after="0"/>
      <w:jc w:val="center"/>
    </w:pPr>
    <w:rPr>
      <w:noProof/>
    </w:rPr>
  </w:style>
  <w:style w:type="paragraph" w:customStyle="1" w:styleId="GlobalSubmitHeaderLandscape">
    <w:name w:val="GlobalSubmit Header Landscape"/>
    <w:basedOn w:val="GlobalSubmitBodyText"/>
    <w:qFormat/>
    <w:rsid w:val="0014426C"/>
    <w:pPr>
      <w:pBdr>
        <w:bottom w:val="single" w:sz="4" w:space="1" w:color="auto"/>
      </w:pBdr>
      <w:tabs>
        <w:tab w:val="right" w:pos="12960"/>
      </w:tabs>
      <w:contextualSpacing/>
    </w:pPr>
  </w:style>
  <w:style w:type="paragraph" w:customStyle="1" w:styleId="GlobalSubmitHeaderPortrait">
    <w:name w:val="GlobalSubmit Header Portrait"/>
    <w:basedOn w:val="GlobalSubmitBodyText"/>
    <w:qFormat/>
    <w:rsid w:val="0014426C"/>
    <w:pPr>
      <w:pBdr>
        <w:bottom w:val="single" w:sz="4" w:space="1" w:color="auto"/>
      </w:pBdr>
      <w:tabs>
        <w:tab w:val="right" w:pos="9360"/>
      </w:tabs>
      <w:contextualSpacing/>
    </w:pPr>
  </w:style>
  <w:style w:type="paragraph" w:customStyle="1" w:styleId="GlobalSubmitListBullet2">
    <w:name w:val="GlobalSubmit List Bullet 2"/>
    <w:basedOn w:val="GlobalSubmitListBullet"/>
    <w:qFormat/>
    <w:rsid w:val="0014426C"/>
    <w:pPr>
      <w:numPr>
        <w:ilvl w:val="1"/>
        <w:numId w:val="10"/>
      </w:numPr>
      <w:ind w:left="1080" w:hanging="360"/>
    </w:pPr>
  </w:style>
  <w:style w:type="paragraph" w:customStyle="1" w:styleId="GlobalSubmitListNumber2">
    <w:name w:val="GlobalSubmit List Number 2"/>
    <w:basedOn w:val="GlobalSubmitListNumber"/>
    <w:qFormat/>
    <w:rsid w:val="0014426C"/>
    <w:pPr>
      <w:numPr>
        <w:ilvl w:val="1"/>
        <w:numId w:val="12"/>
      </w:numPr>
    </w:pPr>
  </w:style>
  <w:style w:type="paragraph" w:customStyle="1" w:styleId="GlobalSubmitListofTablesFigures">
    <w:name w:val="GlobalSubmit List of Tables/Figures"/>
    <w:basedOn w:val="GlobalSubmitBodyText"/>
    <w:next w:val="GlobalSubmitBodyText"/>
    <w:qFormat/>
    <w:rsid w:val="0014426C"/>
    <w:pPr>
      <w:keepNext/>
      <w:jc w:val="center"/>
    </w:pPr>
    <w:rPr>
      <w:b/>
      <w:caps/>
      <w:sz w:val="28"/>
    </w:rPr>
  </w:style>
  <w:style w:type="paragraph" w:customStyle="1" w:styleId="GlobalSubmitTableAlphaList">
    <w:name w:val="GlobalSubmit Table Alpha List"/>
    <w:basedOn w:val="GlobalSubmitTableCellLeft"/>
    <w:rsid w:val="0014426C"/>
    <w:pPr>
      <w:numPr>
        <w:numId w:val="31"/>
      </w:numPr>
      <w:tabs>
        <w:tab w:val="left" w:pos="264"/>
      </w:tabs>
      <w:ind w:left="259" w:hanging="259"/>
    </w:pPr>
    <w:rPr>
      <w:rFonts w:eastAsia="Times New Roman"/>
      <w:szCs w:val="18"/>
    </w:rPr>
  </w:style>
  <w:style w:type="paragraph" w:customStyle="1" w:styleId="GlobalSubmitTableBulletList">
    <w:name w:val="GlobalSubmit Table Bullet List"/>
    <w:basedOn w:val="GlobalSubmitTableCellLeft"/>
    <w:rsid w:val="0014426C"/>
    <w:pPr>
      <w:numPr>
        <w:numId w:val="32"/>
      </w:numPr>
      <w:tabs>
        <w:tab w:val="left" w:pos="259"/>
      </w:tabs>
      <w:ind w:left="259" w:hanging="259"/>
    </w:pPr>
  </w:style>
  <w:style w:type="paragraph" w:customStyle="1" w:styleId="GlobalSubmitTableCellIndented">
    <w:name w:val="GlobalSubmit Table Cell Indented"/>
    <w:basedOn w:val="GlobalSubmitTableCellLeft"/>
    <w:rsid w:val="0014426C"/>
    <w:pPr>
      <w:ind w:left="374" w:hanging="187"/>
    </w:pPr>
  </w:style>
  <w:style w:type="paragraph" w:customStyle="1" w:styleId="GlobalSubmitTableFootnote">
    <w:name w:val="GlobalSubmit Table Footnote"/>
    <w:basedOn w:val="GlobalSubmitTableCellLeft"/>
    <w:next w:val="GlobalSubmitBodyText"/>
    <w:rsid w:val="0014426C"/>
    <w:pPr>
      <w:tabs>
        <w:tab w:val="left" w:pos="360"/>
      </w:tabs>
      <w:spacing w:before="0" w:after="0"/>
      <w:ind w:left="360" w:hanging="360"/>
    </w:pPr>
  </w:style>
  <w:style w:type="paragraph" w:customStyle="1" w:styleId="GlobalSubmitTOC">
    <w:name w:val="GlobalSubmit TOC"/>
    <w:basedOn w:val="GlobalSubmitTitle"/>
    <w:next w:val="GlobalSubmitBodyText"/>
    <w:qFormat/>
    <w:rsid w:val="0014426C"/>
    <w:pPr>
      <w:pageBreakBefore/>
    </w:pPr>
  </w:style>
  <w:style w:type="paragraph" w:customStyle="1" w:styleId="GlobalSubmitUn-NumberedHeading1">
    <w:name w:val="GlobalSubmit Un-Numbered Heading 1"/>
    <w:next w:val="GlobalSubmitBodyText"/>
    <w:rsid w:val="0014426C"/>
    <w:pPr>
      <w:keepNext/>
      <w:keepLines/>
      <w:pageBreakBefore/>
      <w:spacing w:before="240" w:after="120"/>
      <w:outlineLvl w:val="0"/>
    </w:pPr>
    <w:rPr>
      <w:rFonts w:eastAsia="PMingLiU"/>
      <w:b/>
      <w:caps/>
      <w:sz w:val="28"/>
      <w:szCs w:val="24"/>
    </w:rPr>
  </w:style>
  <w:style w:type="paragraph" w:customStyle="1" w:styleId="GlobalSubmitUn-NumberedHeading2">
    <w:name w:val="GlobalSubmit Un-Numbered Heading 2"/>
    <w:basedOn w:val="GlobalSubmitUn-NumberedHeading1"/>
    <w:next w:val="GlobalSubmitBodyText"/>
    <w:rsid w:val="0014426C"/>
    <w:pPr>
      <w:pageBreakBefore w:val="0"/>
      <w:outlineLvl w:val="1"/>
    </w:pPr>
    <w:rPr>
      <w:caps w:val="0"/>
      <w:sz w:val="24"/>
    </w:rPr>
  </w:style>
  <w:style w:type="paragraph" w:customStyle="1" w:styleId="GlobalSubmitFigureFootnote">
    <w:name w:val="GlobalSubmit Figure Footnote"/>
    <w:basedOn w:val="GlobalSubmitTableFootnote"/>
    <w:qFormat/>
    <w:rsid w:val="0014426C"/>
  </w:style>
  <w:style w:type="paragraph" w:customStyle="1" w:styleId="GlobalSubmitSOPHeading2">
    <w:name w:val="GlobalSubmit SOP Heading 2"/>
    <w:basedOn w:val="Heading2"/>
    <w:next w:val="GlobalSubmitBodyText"/>
    <w:qFormat/>
    <w:rsid w:val="0014426C"/>
    <w:pPr>
      <w:tabs>
        <w:tab w:val="clear" w:pos="720"/>
        <w:tab w:val="left" w:pos="2160"/>
      </w:tabs>
      <w:ind w:left="2160" w:hanging="1440"/>
      <w:contextualSpacing/>
    </w:pPr>
    <w:rPr>
      <w:b w:val="0"/>
    </w:rPr>
  </w:style>
  <w:style w:type="paragraph" w:customStyle="1" w:styleId="GlobalSubmitSOPHeading3">
    <w:name w:val="GlobalSubmit SOP Heading 3"/>
    <w:basedOn w:val="Heading3"/>
    <w:next w:val="GlobalSubmitBodyText"/>
    <w:qFormat/>
    <w:rsid w:val="0014426C"/>
    <w:pPr>
      <w:tabs>
        <w:tab w:val="clear" w:pos="1080"/>
        <w:tab w:val="left" w:pos="2160"/>
      </w:tabs>
      <w:ind w:left="2160" w:hanging="1440"/>
    </w:pPr>
    <w:rPr>
      <w:b w:val="0"/>
    </w:rPr>
  </w:style>
  <w:style w:type="paragraph" w:customStyle="1" w:styleId="GlobalSubmitSOPHeading4">
    <w:name w:val="GlobalSubmit SOP Heading 4"/>
    <w:basedOn w:val="Heading4"/>
    <w:next w:val="GlobalSubmitBodyText"/>
    <w:qFormat/>
    <w:rsid w:val="0014426C"/>
    <w:pPr>
      <w:tabs>
        <w:tab w:val="clear" w:pos="1440"/>
        <w:tab w:val="left" w:pos="2160"/>
      </w:tabs>
      <w:ind w:left="2160"/>
    </w:pPr>
  </w:style>
  <w:style w:type="paragraph" w:styleId="Index2">
    <w:name w:val="index 2"/>
    <w:basedOn w:val="Normal"/>
    <w:next w:val="Normal"/>
    <w:autoRedefine/>
    <w:uiPriority w:val="99"/>
    <w:semiHidden/>
    <w:rsid w:val="0014426C"/>
    <w:pPr>
      <w:spacing w:before="0" w:after="0"/>
      <w:ind w:left="480" w:hanging="240"/>
    </w:pPr>
  </w:style>
  <w:style w:type="table" w:styleId="ListTable6Colorful-Accent6">
    <w:name w:val="List Table 6 Colorful Accent 6"/>
    <w:basedOn w:val="TableNormal"/>
    <w:uiPriority w:val="51"/>
    <w:rsid w:val="0014426C"/>
    <w:rPr>
      <w:rFonts w:eastAsiaTheme="minorHAnsi" w:cstheme="minorBidi"/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14426C"/>
    <w:rPr>
      <w:rFonts w:eastAsiaTheme="minorHAnsi" w:cstheme="minorBidi"/>
      <w:color w:val="FFFFFF" w:themeColor="background1"/>
      <w:sz w:val="24"/>
      <w:szCs w:val="24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4426C"/>
    <w:rPr>
      <w:rFonts w:eastAsiaTheme="minorHAnsi" w:cstheme="minorBidi"/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customStyle="1" w:styleId="GlobalSubmitTableHeadingCenter">
    <w:name w:val="GlobalSubmit Table Heading Center"/>
    <w:basedOn w:val="GlobalSubmitTableHeading"/>
    <w:qFormat/>
    <w:rsid w:val="0014426C"/>
    <w:pPr>
      <w:jc w:val="center"/>
    </w:pPr>
  </w:style>
  <w:style w:type="character" w:customStyle="1" w:styleId="a">
    <w:name w:val="_"/>
    <w:basedOn w:val="DefaultParagraphFont"/>
    <w:rsid w:val="00680B20"/>
  </w:style>
  <w:style w:type="character" w:customStyle="1" w:styleId="Mention1">
    <w:name w:val="Mention1"/>
    <w:basedOn w:val="DefaultParagraphFont"/>
    <w:uiPriority w:val="99"/>
    <w:unhideWhenUsed/>
    <w:rsid w:val="008E7AB2"/>
    <w:rPr>
      <w:color w:val="2B579A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5B2BF6"/>
    <w:rPr>
      <w:rFonts w:eastAsia="SimSun"/>
      <w:noProof/>
      <w:szCs w:val="20"/>
    </w:rPr>
  </w:style>
  <w:style w:type="character" w:customStyle="1" w:styleId="EndNoteBibliographyChar">
    <w:name w:val="EndNote Bibliography Char"/>
    <w:basedOn w:val="C-BodyTextChar"/>
    <w:link w:val="EndNoteBibliography"/>
    <w:rsid w:val="005B2BF6"/>
    <w:rPr>
      <w:rFonts w:eastAsia="SimSun"/>
      <w:noProof/>
      <w:sz w:val="24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unhideWhenUsed/>
    <w:rsid w:val="0012593C"/>
    <w:rPr>
      <w:color w:val="605E5C"/>
      <w:shd w:val="clear" w:color="auto" w:fill="E1DFDD"/>
    </w:rPr>
  </w:style>
  <w:style w:type="table" w:styleId="ListTable2">
    <w:name w:val="List Table 2"/>
    <w:basedOn w:val="TableNormal"/>
    <w:uiPriority w:val="47"/>
    <w:rsid w:val="003523C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9D46A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cl-bbb7f1a0">
    <w:name w:val="cl-bbb7f1a0"/>
    <w:basedOn w:val="DefaultParagraphFont"/>
    <w:rsid w:val="00B134CE"/>
  </w:style>
  <w:style w:type="character" w:customStyle="1" w:styleId="ui-provider">
    <w:name w:val="ui-provider"/>
    <w:basedOn w:val="DefaultParagraphFont"/>
    <w:rsid w:val="00C01387"/>
  </w:style>
  <w:style w:type="character" w:customStyle="1" w:styleId="cl-8c3e50ce">
    <w:name w:val="cl-8c3e50ce"/>
    <w:basedOn w:val="DefaultParagraphFont"/>
    <w:rsid w:val="00A90D82"/>
  </w:style>
  <w:style w:type="character" w:customStyle="1" w:styleId="cl-8d6b7d8c">
    <w:name w:val="cl-8d6b7d8c"/>
    <w:basedOn w:val="DefaultParagraphFont"/>
    <w:rsid w:val="00D53AAE"/>
  </w:style>
  <w:style w:type="character" w:customStyle="1" w:styleId="cl-8efdb700">
    <w:name w:val="cl-8efdb700"/>
    <w:basedOn w:val="DefaultParagraphFont"/>
    <w:rsid w:val="00C262E9"/>
  </w:style>
  <w:style w:type="character" w:customStyle="1" w:styleId="cl-8ddca656">
    <w:name w:val="cl-8ddca656"/>
    <w:basedOn w:val="DefaultParagraphFont"/>
    <w:rsid w:val="00C016BF"/>
  </w:style>
  <w:style w:type="character" w:customStyle="1" w:styleId="cl-8aff8f8e">
    <w:name w:val="cl-8aff8f8e"/>
    <w:basedOn w:val="DefaultParagraphFont"/>
    <w:rsid w:val="00EA24BA"/>
  </w:style>
  <w:style w:type="character" w:customStyle="1" w:styleId="cl-8cff8f82">
    <w:name w:val="cl-8cff8f82"/>
    <w:basedOn w:val="DefaultParagraphFont"/>
    <w:rsid w:val="00EA24BA"/>
  </w:style>
  <w:style w:type="character" w:customStyle="1" w:styleId="cl-8e97302a">
    <w:name w:val="cl-8e97302a"/>
    <w:basedOn w:val="DefaultParagraphFont"/>
    <w:rsid w:val="00F80241"/>
  </w:style>
  <w:style w:type="paragraph" w:customStyle="1" w:styleId="cl-a9ff463c">
    <w:name w:val="cl-a9ff463c"/>
    <w:basedOn w:val="Normal"/>
    <w:rsid w:val="00D32F29"/>
    <w:pPr>
      <w:spacing w:before="100" w:beforeAutospacing="1" w:after="100" w:afterAutospacing="1"/>
    </w:pPr>
  </w:style>
  <w:style w:type="character" w:customStyle="1" w:styleId="cl-a9fba9e6">
    <w:name w:val="cl-a9fba9e6"/>
    <w:basedOn w:val="DefaultParagraphFont"/>
    <w:rsid w:val="00D32F29"/>
  </w:style>
  <w:style w:type="character" w:customStyle="1" w:styleId="cl-a9fba9f0">
    <w:name w:val="cl-a9fba9f0"/>
    <w:basedOn w:val="DefaultParagraphFont"/>
    <w:rsid w:val="00D32F29"/>
  </w:style>
  <w:style w:type="character" w:customStyle="1" w:styleId="cl-8e3233be">
    <w:name w:val="cl-8e3233be"/>
    <w:basedOn w:val="DefaultParagraphFont"/>
    <w:rsid w:val="0076639B"/>
  </w:style>
  <w:style w:type="character" w:styleId="Mention">
    <w:name w:val="Mention"/>
    <w:basedOn w:val="DefaultParagraphFont"/>
    <w:uiPriority w:val="99"/>
    <w:unhideWhenUsed/>
    <w:rsid w:val="00CE0320"/>
    <w:rPr>
      <w:color w:val="2B579A"/>
      <w:shd w:val="clear" w:color="auto" w:fill="E1DFDD"/>
    </w:rPr>
  </w:style>
  <w:style w:type="paragraph" w:customStyle="1" w:styleId="HD1">
    <w:name w:val="HD1"/>
    <w:basedOn w:val="ListParagraph"/>
    <w:next w:val="Normal"/>
    <w:qFormat/>
    <w:rsid w:val="00B532A3"/>
    <w:pPr>
      <w:numPr>
        <w:numId w:val="39"/>
      </w:numPr>
      <w:spacing w:before="0" w:after="200" w:line="276" w:lineRule="auto"/>
    </w:pPr>
    <w:rPr>
      <w:rFonts w:eastAsia="Calibri"/>
      <w:b/>
      <w:szCs w:val="22"/>
    </w:rPr>
  </w:style>
  <w:style w:type="paragraph" w:customStyle="1" w:styleId="HD2">
    <w:name w:val="HD2"/>
    <w:basedOn w:val="ListParagraph"/>
    <w:next w:val="Normal"/>
    <w:link w:val="HD2Char"/>
    <w:qFormat/>
    <w:rsid w:val="00B532A3"/>
    <w:pPr>
      <w:numPr>
        <w:ilvl w:val="1"/>
        <w:numId w:val="39"/>
      </w:numPr>
      <w:spacing w:before="0" w:after="200" w:line="276" w:lineRule="auto"/>
    </w:pPr>
    <w:rPr>
      <w:rFonts w:eastAsia="Calibri"/>
      <w:b/>
      <w:szCs w:val="22"/>
    </w:rPr>
  </w:style>
  <w:style w:type="paragraph" w:customStyle="1" w:styleId="HD3">
    <w:name w:val="HD3"/>
    <w:basedOn w:val="ListParagraph"/>
    <w:next w:val="Normal"/>
    <w:link w:val="HD3Char"/>
    <w:qFormat/>
    <w:rsid w:val="00B532A3"/>
    <w:pPr>
      <w:numPr>
        <w:ilvl w:val="2"/>
        <w:numId w:val="39"/>
      </w:numPr>
      <w:spacing w:before="0" w:after="200" w:line="276" w:lineRule="auto"/>
    </w:pPr>
    <w:rPr>
      <w:rFonts w:eastAsia="Calibri"/>
      <w:b/>
      <w:szCs w:val="22"/>
    </w:rPr>
  </w:style>
  <w:style w:type="paragraph" w:customStyle="1" w:styleId="HD4">
    <w:name w:val="HD4"/>
    <w:basedOn w:val="ListParagraph"/>
    <w:next w:val="Normal"/>
    <w:link w:val="HD4Char"/>
    <w:qFormat/>
    <w:rsid w:val="00B532A3"/>
    <w:pPr>
      <w:numPr>
        <w:ilvl w:val="3"/>
        <w:numId w:val="39"/>
      </w:numPr>
      <w:spacing w:before="0" w:after="200" w:line="276" w:lineRule="auto"/>
    </w:pPr>
    <w:rPr>
      <w:rFonts w:eastAsia="Calibri"/>
      <w:szCs w:val="22"/>
    </w:rPr>
  </w:style>
  <w:style w:type="paragraph" w:customStyle="1" w:styleId="HD5">
    <w:name w:val="HD5"/>
    <w:basedOn w:val="ListParagraph"/>
    <w:next w:val="Normal"/>
    <w:link w:val="HD5Char"/>
    <w:qFormat/>
    <w:rsid w:val="00B532A3"/>
    <w:pPr>
      <w:numPr>
        <w:ilvl w:val="4"/>
        <w:numId w:val="39"/>
      </w:numPr>
      <w:spacing w:before="0" w:after="200" w:line="276" w:lineRule="auto"/>
    </w:pPr>
    <w:rPr>
      <w:rFonts w:eastAsia="Calibri"/>
      <w:szCs w:val="22"/>
    </w:rPr>
  </w:style>
  <w:style w:type="paragraph" w:customStyle="1" w:styleId="CaptionCaptionCharCharCharCaption2Caption3RefChar">
    <w:name w:val="CaptionCaption Char Char CharCaption 2Caption 3Ref Char..."/>
    <w:basedOn w:val="Caption"/>
    <w:rsid w:val="00B532A3"/>
    <w:pPr>
      <w:pageBreakBefore/>
      <w:spacing w:before="240"/>
    </w:pPr>
    <w:rPr>
      <w:rFonts w:eastAsia="Times New Roman"/>
    </w:rPr>
  </w:style>
  <w:style w:type="paragraph" w:customStyle="1" w:styleId="REFERENCE">
    <w:name w:val="REFERENCE"/>
    <w:basedOn w:val="Normal"/>
    <w:rsid w:val="00091DCA"/>
    <w:pPr>
      <w:tabs>
        <w:tab w:val="left" w:pos="426"/>
      </w:tabs>
      <w:spacing w:line="360" w:lineRule="exact"/>
      <w:ind w:left="426" w:hanging="426"/>
      <w:jc w:val="both"/>
    </w:pPr>
    <w:rPr>
      <w:szCs w:val="20"/>
      <w:lang w:eastAsia="fr-FR"/>
    </w:rPr>
  </w:style>
  <w:style w:type="character" w:customStyle="1" w:styleId="tgc">
    <w:name w:val="_tgc"/>
    <w:basedOn w:val="DefaultParagraphFont"/>
    <w:rsid w:val="00091DCA"/>
  </w:style>
  <w:style w:type="paragraph" w:customStyle="1" w:styleId="PTitre2">
    <w:name w:val="PTitre2"/>
    <w:basedOn w:val="Heading2"/>
    <w:rsid w:val="00091DCA"/>
    <w:pPr>
      <w:keepNext w:val="0"/>
      <w:keepLines w:val="0"/>
      <w:widowControl w:val="0"/>
      <w:numPr>
        <w:ilvl w:val="0"/>
        <w:numId w:val="0"/>
      </w:numPr>
      <w:tabs>
        <w:tab w:val="clear" w:pos="720"/>
        <w:tab w:val="left" w:pos="540"/>
        <w:tab w:val="num" w:pos="576"/>
      </w:tabs>
      <w:spacing w:before="0" w:line="360" w:lineRule="exact"/>
      <w:ind w:left="576" w:hanging="576"/>
    </w:pPr>
    <w:rPr>
      <w:rFonts w:eastAsia="Times New Roman"/>
      <w:bCs/>
      <w:iCs/>
      <w:caps/>
      <w:szCs w:val="28"/>
      <w:lang w:val="en-GB" w:eastAsia="fr-FR"/>
    </w:rPr>
  </w:style>
  <w:style w:type="numbering" w:styleId="ArticleSection">
    <w:name w:val="Outline List 3"/>
    <w:basedOn w:val="NoList"/>
    <w:semiHidden/>
    <w:rsid w:val="00091DCA"/>
    <w:pPr>
      <w:numPr>
        <w:numId w:val="40"/>
      </w:numPr>
    </w:pPr>
  </w:style>
  <w:style w:type="table" w:customStyle="1" w:styleId="PlainTable22">
    <w:name w:val="Plain Table 22"/>
    <w:basedOn w:val="TableNormal"/>
    <w:uiPriority w:val="42"/>
    <w:rsid w:val="00091D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091DCA"/>
    <w:rPr>
      <w:rFonts w:ascii="Courier New" w:eastAsia="Times New Roman" w:hAnsi="Courier New" w:cs="Courier New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39"/>
    <w:rsid w:val="00091DC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1AllcapsNotAllcaps">
    <w:name w:val="Style Style Heading 1 + All caps + Not All caps"/>
    <w:basedOn w:val="Normal"/>
    <w:rsid w:val="00091DCA"/>
    <w:pPr>
      <w:numPr>
        <w:numId w:val="41"/>
      </w:numPr>
      <w:spacing w:before="240" w:line="360" w:lineRule="auto"/>
      <w:jc w:val="both"/>
    </w:pPr>
    <w:rPr>
      <w:rFonts w:eastAsiaTheme="minorEastAsia"/>
      <w:sz w:val="22"/>
      <w:szCs w:val="20"/>
    </w:rPr>
  </w:style>
  <w:style w:type="character" w:customStyle="1" w:styleId="identifier">
    <w:name w:val="identifier"/>
    <w:basedOn w:val="DefaultParagraphFont"/>
    <w:rsid w:val="00091DCA"/>
  </w:style>
  <w:style w:type="character" w:customStyle="1" w:styleId="hljs-string">
    <w:name w:val="hljs-string"/>
    <w:basedOn w:val="DefaultParagraphFont"/>
    <w:rsid w:val="00091DCA"/>
  </w:style>
  <w:style w:type="character" w:customStyle="1" w:styleId="hljs-literal">
    <w:name w:val="hljs-literal"/>
    <w:basedOn w:val="DefaultParagraphFont"/>
    <w:rsid w:val="00091DCA"/>
  </w:style>
  <w:style w:type="paragraph" w:customStyle="1" w:styleId="c-bodytext0">
    <w:name w:val="c-bodytext0"/>
    <w:basedOn w:val="Normal"/>
    <w:next w:val="Normal"/>
    <w:uiPriority w:val="99"/>
    <w:rsid w:val="00091DCA"/>
    <w:pPr>
      <w:autoSpaceDE w:val="0"/>
      <w:autoSpaceDN w:val="0"/>
      <w:adjustRightInd w:val="0"/>
    </w:pPr>
    <w:rPr>
      <w:rFonts w:eastAsiaTheme="minorHAnsi"/>
    </w:rPr>
  </w:style>
  <w:style w:type="paragraph" w:customStyle="1" w:styleId="TableFootnote0">
    <w:name w:val="Table Footnote"/>
    <w:rsid w:val="00091DCA"/>
    <w:pPr>
      <w:tabs>
        <w:tab w:val="left" w:pos="357"/>
      </w:tabs>
      <w:ind w:left="360" w:hanging="360"/>
    </w:pPr>
  </w:style>
  <w:style w:type="character" w:customStyle="1" w:styleId="C-Heading2Char">
    <w:name w:val="C-Heading 2 Char"/>
    <w:link w:val="C-Heading2"/>
    <w:rsid w:val="00091DCA"/>
    <w:rPr>
      <w:b/>
      <w:sz w:val="28"/>
    </w:rPr>
  </w:style>
  <w:style w:type="paragraph" w:customStyle="1" w:styleId="fnt">
    <w:name w:val="fnt"/>
    <w:basedOn w:val="Normal"/>
    <w:link w:val="fntChar"/>
    <w:qFormat/>
    <w:rsid w:val="00091DCA"/>
    <w:pPr>
      <w:spacing w:after="240"/>
      <w:contextualSpacing/>
    </w:pPr>
    <w:rPr>
      <w:rFonts w:eastAsia="Calibri"/>
      <w:sz w:val="18"/>
      <w:szCs w:val="22"/>
    </w:rPr>
  </w:style>
  <w:style w:type="character" w:customStyle="1" w:styleId="fntChar">
    <w:name w:val="fnt Char"/>
    <w:basedOn w:val="DefaultParagraphFont"/>
    <w:link w:val="fnt"/>
    <w:rsid w:val="00091DCA"/>
    <w:rPr>
      <w:rFonts w:eastAsia="Calibri"/>
      <w:sz w:val="18"/>
      <w:szCs w:val="22"/>
    </w:rPr>
  </w:style>
  <w:style w:type="paragraph" w:customStyle="1" w:styleId="tabcaption0">
    <w:name w:val="tabcaption"/>
    <w:basedOn w:val="Normal"/>
    <w:next w:val="Normal"/>
    <w:link w:val="tabcaptionChar"/>
    <w:qFormat/>
    <w:rsid w:val="00091DCA"/>
    <w:pPr>
      <w:numPr>
        <w:numId w:val="42"/>
      </w:numPr>
      <w:spacing w:after="240" w:line="276" w:lineRule="auto"/>
    </w:pPr>
    <w:rPr>
      <w:rFonts w:ascii="Times New Roman Bold" w:eastAsia="Calibri" w:hAnsi="Times New Roman Bold"/>
      <w:szCs w:val="22"/>
    </w:rPr>
  </w:style>
  <w:style w:type="paragraph" w:customStyle="1" w:styleId="figcaption">
    <w:name w:val="figcaption"/>
    <w:basedOn w:val="Normal"/>
    <w:next w:val="Normal"/>
    <w:link w:val="figcaptionChar"/>
    <w:qFormat/>
    <w:rsid w:val="00091DCA"/>
    <w:pPr>
      <w:numPr>
        <w:numId w:val="43"/>
      </w:numPr>
      <w:spacing w:after="380"/>
    </w:pPr>
    <w:rPr>
      <w:rFonts w:ascii="Times New Roman Bold" w:eastAsia="Calibri" w:hAnsi="Times New Roman Bold"/>
      <w:szCs w:val="22"/>
    </w:rPr>
  </w:style>
  <w:style w:type="character" w:customStyle="1" w:styleId="tabcaptionChar">
    <w:name w:val="tabcaption Char"/>
    <w:basedOn w:val="CaptionChar"/>
    <w:link w:val="tabcaption0"/>
    <w:rsid w:val="00091DCA"/>
    <w:rPr>
      <w:rFonts w:ascii="Times New Roman Bold" w:eastAsia="Calibri" w:hAnsi="Times New Roman Bold"/>
      <w:b w:val="0"/>
      <w:bCs w:val="0"/>
      <w:sz w:val="24"/>
      <w:szCs w:val="22"/>
    </w:rPr>
  </w:style>
  <w:style w:type="character" w:customStyle="1" w:styleId="figcaptionChar">
    <w:name w:val="figcaption Char"/>
    <w:basedOn w:val="CaptionChar"/>
    <w:link w:val="figcaption"/>
    <w:rsid w:val="00091DCA"/>
    <w:rPr>
      <w:rFonts w:ascii="Times New Roman Bold" w:eastAsia="Calibri" w:hAnsi="Times New Roman Bold"/>
      <w:b w:val="0"/>
      <w:bCs w:val="0"/>
      <w:sz w:val="24"/>
      <w:szCs w:val="22"/>
    </w:rPr>
  </w:style>
  <w:style w:type="numbering" w:customStyle="1" w:styleId="tabcaption">
    <w:name w:val="tabcaptio n"/>
    <w:uiPriority w:val="99"/>
    <w:rsid w:val="00091DCA"/>
    <w:pPr>
      <w:numPr>
        <w:numId w:val="45"/>
      </w:numPr>
    </w:pPr>
  </w:style>
  <w:style w:type="paragraph" w:customStyle="1" w:styleId="projtitle">
    <w:name w:val="projtitle"/>
    <w:basedOn w:val="Normal"/>
    <w:next w:val="Normal"/>
    <w:qFormat/>
    <w:rsid w:val="00091DCA"/>
    <w:pPr>
      <w:jc w:val="center"/>
    </w:pPr>
    <w:rPr>
      <w:rFonts w:eastAsia="Calibri"/>
      <w:b/>
      <w:sz w:val="32"/>
      <w:szCs w:val="22"/>
    </w:rPr>
  </w:style>
  <w:style w:type="character" w:customStyle="1" w:styleId="TOC2Char">
    <w:name w:val="TOC 2 Char"/>
    <w:basedOn w:val="CaptionChar"/>
    <w:link w:val="TOC2"/>
    <w:uiPriority w:val="39"/>
    <w:rsid w:val="00091DCA"/>
    <w:rPr>
      <w:rFonts w:eastAsia="PMingLiU"/>
      <w:b w:val="0"/>
      <w:bCs w:val="0"/>
      <w:noProof/>
      <w:color w:val="0000FF"/>
      <w:sz w:val="24"/>
      <w:szCs w:val="24"/>
    </w:rPr>
  </w:style>
  <w:style w:type="numbering" w:customStyle="1" w:styleId="captab">
    <w:name w:val="captab"/>
    <w:uiPriority w:val="99"/>
    <w:rsid w:val="00091DCA"/>
    <w:pPr>
      <w:numPr>
        <w:numId w:val="44"/>
      </w:numPr>
    </w:pPr>
  </w:style>
  <w:style w:type="character" w:customStyle="1" w:styleId="HD2Char">
    <w:name w:val="HD2 Char"/>
    <w:basedOn w:val="ListParagraphChar"/>
    <w:link w:val="HD2"/>
    <w:rsid w:val="00091DCA"/>
    <w:rPr>
      <w:rFonts w:eastAsia="Calibri"/>
      <w:b/>
      <w:sz w:val="24"/>
      <w:szCs w:val="22"/>
    </w:rPr>
  </w:style>
  <w:style w:type="character" w:customStyle="1" w:styleId="HD3Char">
    <w:name w:val="HD3 Char"/>
    <w:basedOn w:val="ListParagraphChar"/>
    <w:link w:val="HD3"/>
    <w:rsid w:val="00091DCA"/>
    <w:rPr>
      <w:rFonts w:eastAsia="Calibri"/>
      <w:b/>
      <w:sz w:val="24"/>
      <w:szCs w:val="22"/>
    </w:rPr>
  </w:style>
  <w:style w:type="character" w:customStyle="1" w:styleId="HD4Char">
    <w:name w:val="HD4 Char"/>
    <w:basedOn w:val="ListParagraphChar"/>
    <w:link w:val="HD4"/>
    <w:rsid w:val="00091DCA"/>
    <w:rPr>
      <w:rFonts w:eastAsia="Calibri"/>
      <w:sz w:val="24"/>
      <w:szCs w:val="22"/>
    </w:rPr>
  </w:style>
  <w:style w:type="character" w:customStyle="1" w:styleId="HD5Char">
    <w:name w:val="HD5 Char"/>
    <w:basedOn w:val="ListParagraphChar"/>
    <w:link w:val="HD5"/>
    <w:rsid w:val="00091DCA"/>
    <w:rPr>
      <w:rFonts w:eastAsia="Calibri"/>
      <w:sz w:val="24"/>
      <w:szCs w:val="22"/>
    </w:rPr>
  </w:style>
  <w:style w:type="paragraph" w:customStyle="1" w:styleId="center">
    <w:name w:val="center"/>
    <w:basedOn w:val="Normal"/>
    <w:qFormat/>
    <w:rsid w:val="00091DCA"/>
    <w:pPr>
      <w:jc w:val="center"/>
    </w:pPr>
    <w:rPr>
      <w:rFonts w:eastAsia="Calibri"/>
      <w:szCs w:val="22"/>
    </w:rPr>
  </w:style>
  <w:style w:type="paragraph" w:customStyle="1" w:styleId="centered">
    <w:name w:val="centered"/>
    <w:basedOn w:val="Normal"/>
    <w:qFormat/>
    <w:rsid w:val="00091DCA"/>
    <w:pPr>
      <w:jc w:val="center"/>
    </w:pPr>
    <w:rPr>
      <w:rFonts w:asciiTheme="minorHAnsi" w:eastAsiaTheme="minorEastAsia" w:hAnsiTheme="minorHAnsi" w:cstheme="minorBidi"/>
    </w:rPr>
  </w:style>
  <w:style w:type="character" w:customStyle="1" w:styleId="zzcrossref">
    <w:name w:val="zzcrossref"/>
    <w:basedOn w:val="DefaultParagraphFont"/>
    <w:rsid w:val="00091DCA"/>
  </w:style>
  <w:style w:type="paragraph" w:customStyle="1" w:styleId="p4">
    <w:name w:val="p4"/>
    <w:basedOn w:val="Normal"/>
    <w:uiPriority w:val="99"/>
    <w:rsid w:val="00091DCA"/>
    <w:pPr>
      <w:ind w:left="3429"/>
    </w:pPr>
    <w:rPr>
      <w:rFonts w:ascii="Calibri" w:eastAsiaTheme="minorHAnsi" w:hAnsi="Calibri" w:cs="Calibri"/>
      <w:color w:val="6A6A6E"/>
      <w:sz w:val="27"/>
      <w:szCs w:val="27"/>
    </w:rPr>
  </w:style>
  <w:style w:type="paragraph" w:customStyle="1" w:styleId="CM74">
    <w:name w:val="CM74"/>
    <w:basedOn w:val="Default"/>
    <w:next w:val="Default"/>
    <w:rsid w:val="00091DCA"/>
    <w:pPr>
      <w:widowControl w:val="0"/>
    </w:pPr>
    <w:rPr>
      <w:color w:val="auto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091DCA"/>
    <w:pPr>
      <w:jc w:val="both"/>
    </w:pPr>
    <w:rPr>
      <w:rFonts w:eastAsiaTheme="minorEastAsia"/>
    </w:rPr>
  </w:style>
  <w:style w:type="character" w:customStyle="1" w:styleId="GlobalSubmitBodyTextChar">
    <w:name w:val="GlobalSubmit Body Text Char"/>
    <w:basedOn w:val="DefaultParagraphFont"/>
    <w:link w:val="GlobalSubmitBodyText"/>
    <w:locked/>
    <w:rsid w:val="00091DCA"/>
    <w:rPr>
      <w:rFonts w:eastAsia="Arial Unicode MS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91DC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91DCA"/>
    <w:pPr>
      <w:spacing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1DCA"/>
    <w:rPr>
      <w:rFonts w:eastAsia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91DCA"/>
    <w:pPr>
      <w:spacing w:before="0" w:after="200" w:line="276" w:lineRule="auto"/>
      <w:ind w:firstLine="360"/>
    </w:pPr>
    <w:rPr>
      <w:rFonts w:eastAsia="Calibri"/>
      <w:szCs w:val="22"/>
    </w:rPr>
  </w:style>
  <w:style w:type="character" w:customStyle="1" w:styleId="BodyTextFirstIndentChar">
    <w:name w:val="Body Text First Indent Char"/>
    <w:basedOn w:val="BodyTextChar2"/>
    <w:link w:val="BodyTextFirstIndent"/>
    <w:uiPriority w:val="99"/>
    <w:rsid w:val="00091DCA"/>
    <w:rPr>
      <w:rFonts w:eastAsia="Calibri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91DCA"/>
    <w:pPr>
      <w:spacing w:line="480" w:lineRule="auto"/>
      <w:ind w:left="360"/>
    </w:pPr>
    <w:rPr>
      <w:rFonts w:eastAsia="Calibri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91DCA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91DCA"/>
    <w:pPr>
      <w:spacing w:line="276" w:lineRule="auto"/>
      <w:ind w:left="360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91DCA"/>
    <w:rPr>
      <w:rFonts w:eastAsia="Calibr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91DCA"/>
    <w:pPr>
      <w:ind w:left="4320"/>
    </w:pPr>
    <w:rPr>
      <w:rFonts w:eastAsia="Calibri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091DCA"/>
    <w:rPr>
      <w:rFonts w:eastAsia="Calibri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091DCA"/>
    <w:pPr>
      <w:spacing w:after="200" w:line="276" w:lineRule="auto"/>
    </w:pPr>
    <w:rPr>
      <w:rFonts w:eastAsia="Calibri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091DCA"/>
    <w:rPr>
      <w:rFonts w:eastAsia="Calibri"/>
      <w:sz w:val="24"/>
      <w:szCs w:val="22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91DCA"/>
    <w:rPr>
      <w:rFonts w:eastAsia="Calibri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91DCA"/>
    <w:rPr>
      <w:rFonts w:eastAsia="Calibri"/>
      <w:sz w:val="24"/>
      <w:szCs w:val="22"/>
    </w:rPr>
  </w:style>
  <w:style w:type="paragraph" w:styleId="EnvelopeAddress">
    <w:name w:val="envelope address"/>
    <w:basedOn w:val="Normal"/>
    <w:uiPriority w:val="99"/>
    <w:semiHidden/>
    <w:unhideWhenUsed/>
    <w:rsid w:val="00091DC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91DCA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91DCA"/>
    <w:rPr>
      <w:rFonts w:eastAsia="Calibri"/>
      <w:i/>
      <w:iCs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91DCA"/>
    <w:rPr>
      <w:rFonts w:eastAsia="Calibri"/>
      <w:i/>
      <w:iCs/>
      <w:sz w:val="24"/>
      <w:szCs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091DCA"/>
    <w:pPr>
      <w:ind w:left="720" w:hanging="240"/>
    </w:pPr>
    <w:rPr>
      <w:rFonts w:eastAsia="Calibri"/>
      <w:szCs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091DCA"/>
    <w:pPr>
      <w:ind w:left="960" w:hanging="240"/>
    </w:pPr>
    <w:rPr>
      <w:rFonts w:eastAsia="Calibri"/>
      <w:szCs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091DCA"/>
    <w:pPr>
      <w:ind w:left="1200" w:hanging="240"/>
    </w:pPr>
    <w:rPr>
      <w:rFonts w:eastAsia="Calibri"/>
      <w:szCs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091DCA"/>
    <w:pPr>
      <w:ind w:left="1440" w:hanging="240"/>
    </w:pPr>
    <w:rPr>
      <w:rFonts w:eastAsia="Calibri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091DCA"/>
    <w:pPr>
      <w:ind w:left="1680" w:hanging="240"/>
    </w:pPr>
    <w:rPr>
      <w:rFonts w:eastAsia="Calibri"/>
      <w:szCs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091DCA"/>
    <w:pPr>
      <w:ind w:left="1920" w:hanging="240"/>
    </w:pPr>
    <w:rPr>
      <w:rFonts w:eastAsia="Calibri"/>
      <w:szCs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091DCA"/>
    <w:pPr>
      <w:ind w:left="2160" w:hanging="240"/>
    </w:pPr>
    <w:rPr>
      <w:rFonts w:eastAsia="Calibri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091DCA"/>
    <w:pPr>
      <w:spacing w:after="200" w:line="276" w:lineRule="auto"/>
    </w:pPr>
    <w:rPr>
      <w:rFonts w:asciiTheme="majorHAnsi" w:eastAsiaTheme="majorEastAsia" w:hAnsiTheme="majorHAnsi" w:cstheme="majorBidi"/>
      <w:b/>
      <w:bCs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="Calibri"/>
      <w:i/>
      <w:iCs/>
      <w:color w:val="5B9BD5" w:themeColor="accent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CA"/>
    <w:rPr>
      <w:rFonts w:eastAsia="Calibri"/>
      <w:i/>
      <w:iCs/>
      <w:color w:val="5B9BD5" w:themeColor="accent1"/>
      <w:sz w:val="24"/>
      <w:szCs w:val="22"/>
    </w:rPr>
  </w:style>
  <w:style w:type="paragraph" w:styleId="List">
    <w:name w:val="List"/>
    <w:basedOn w:val="Normal"/>
    <w:uiPriority w:val="99"/>
    <w:semiHidden/>
    <w:unhideWhenUsed/>
    <w:rsid w:val="00091DCA"/>
    <w:pPr>
      <w:spacing w:after="200" w:line="276" w:lineRule="auto"/>
      <w:ind w:left="360" w:hanging="360"/>
      <w:contextualSpacing/>
    </w:pPr>
    <w:rPr>
      <w:rFonts w:eastAsia="Calibri"/>
      <w:szCs w:val="22"/>
    </w:rPr>
  </w:style>
  <w:style w:type="paragraph" w:styleId="List2">
    <w:name w:val="List 2"/>
    <w:basedOn w:val="Normal"/>
    <w:uiPriority w:val="99"/>
    <w:semiHidden/>
    <w:unhideWhenUsed/>
    <w:rsid w:val="00091DCA"/>
    <w:pPr>
      <w:spacing w:after="200" w:line="276" w:lineRule="auto"/>
      <w:ind w:left="720" w:hanging="360"/>
      <w:contextualSpacing/>
    </w:pPr>
    <w:rPr>
      <w:rFonts w:eastAsia="Calibri"/>
      <w:szCs w:val="22"/>
    </w:rPr>
  </w:style>
  <w:style w:type="paragraph" w:styleId="List3">
    <w:name w:val="List 3"/>
    <w:basedOn w:val="Normal"/>
    <w:uiPriority w:val="99"/>
    <w:semiHidden/>
    <w:unhideWhenUsed/>
    <w:rsid w:val="00091DCA"/>
    <w:pPr>
      <w:spacing w:after="200" w:line="276" w:lineRule="auto"/>
      <w:ind w:left="1080" w:hanging="360"/>
      <w:contextualSpacing/>
    </w:pPr>
    <w:rPr>
      <w:rFonts w:eastAsia="Calibri"/>
      <w:szCs w:val="22"/>
    </w:rPr>
  </w:style>
  <w:style w:type="paragraph" w:styleId="List4">
    <w:name w:val="List 4"/>
    <w:basedOn w:val="Normal"/>
    <w:uiPriority w:val="99"/>
    <w:unhideWhenUsed/>
    <w:rsid w:val="00091DCA"/>
    <w:pPr>
      <w:spacing w:after="200" w:line="276" w:lineRule="auto"/>
      <w:ind w:left="1440" w:hanging="360"/>
      <w:contextualSpacing/>
    </w:pPr>
    <w:rPr>
      <w:rFonts w:eastAsia="Calibri"/>
      <w:szCs w:val="22"/>
    </w:rPr>
  </w:style>
  <w:style w:type="paragraph" w:styleId="List5">
    <w:name w:val="List 5"/>
    <w:basedOn w:val="Normal"/>
    <w:uiPriority w:val="99"/>
    <w:unhideWhenUsed/>
    <w:rsid w:val="00091DCA"/>
    <w:pPr>
      <w:spacing w:after="200" w:line="276" w:lineRule="auto"/>
      <w:ind w:left="1800" w:hanging="360"/>
      <w:contextualSpacing/>
    </w:pPr>
    <w:rPr>
      <w:rFonts w:eastAsia="Calibri"/>
      <w:szCs w:val="22"/>
    </w:rPr>
  </w:style>
  <w:style w:type="paragraph" w:styleId="ListBullet3">
    <w:name w:val="List Bullet 3"/>
    <w:basedOn w:val="Normal"/>
    <w:uiPriority w:val="99"/>
    <w:semiHidden/>
    <w:unhideWhenUsed/>
    <w:rsid w:val="00091DCA"/>
    <w:pPr>
      <w:tabs>
        <w:tab w:val="num" w:pos="1080"/>
      </w:tabs>
      <w:spacing w:after="200" w:line="276" w:lineRule="auto"/>
      <w:ind w:left="1080" w:hanging="360"/>
      <w:contextualSpacing/>
    </w:pPr>
    <w:rPr>
      <w:rFonts w:eastAsia="Calibri"/>
      <w:szCs w:val="22"/>
    </w:rPr>
  </w:style>
  <w:style w:type="paragraph" w:styleId="ListBullet4">
    <w:name w:val="List Bullet 4"/>
    <w:basedOn w:val="Normal"/>
    <w:uiPriority w:val="99"/>
    <w:semiHidden/>
    <w:unhideWhenUsed/>
    <w:rsid w:val="00091DCA"/>
    <w:pPr>
      <w:tabs>
        <w:tab w:val="num" w:pos="1440"/>
      </w:tabs>
      <w:spacing w:after="200" w:line="276" w:lineRule="auto"/>
      <w:ind w:left="1440" w:hanging="360"/>
      <w:contextualSpacing/>
    </w:pPr>
    <w:rPr>
      <w:rFonts w:eastAsia="Calibri"/>
      <w:szCs w:val="22"/>
    </w:rPr>
  </w:style>
  <w:style w:type="paragraph" w:styleId="ListBullet5">
    <w:name w:val="List Bullet 5"/>
    <w:basedOn w:val="Normal"/>
    <w:uiPriority w:val="99"/>
    <w:semiHidden/>
    <w:unhideWhenUsed/>
    <w:rsid w:val="00091DCA"/>
    <w:pPr>
      <w:tabs>
        <w:tab w:val="num" w:pos="1800"/>
      </w:tabs>
      <w:spacing w:after="200" w:line="276" w:lineRule="auto"/>
      <w:ind w:left="1800" w:hanging="360"/>
      <w:contextualSpacing/>
    </w:pPr>
    <w:rPr>
      <w:rFonts w:eastAsia="Calibri"/>
      <w:szCs w:val="22"/>
    </w:rPr>
  </w:style>
  <w:style w:type="paragraph" w:styleId="ListContinue">
    <w:name w:val="List Continue"/>
    <w:basedOn w:val="Normal"/>
    <w:uiPriority w:val="99"/>
    <w:semiHidden/>
    <w:unhideWhenUsed/>
    <w:rsid w:val="00091DCA"/>
    <w:pPr>
      <w:spacing w:line="276" w:lineRule="auto"/>
      <w:ind w:left="360"/>
      <w:contextualSpacing/>
    </w:pPr>
    <w:rPr>
      <w:rFonts w:eastAsia="Calibri"/>
      <w:szCs w:val="22"/>
    </w:rPr>
  </w:style>
  <w:style w:type="paragraph" w:styleId="ListContinue2">
    <w:name w:val="List Continue 2"/>
    <w:basedOn w:val="Normal"/>
    <w:uiPriority w:val="99"/>
    <w:semiHidden/>
    <w:unhideWhenUsed/>
    <w:rsid w:val="00091DCA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ListContinue3">
    <w:name w:val="List Continue 3"/>
    <w:basedOn w:val="Normal"/>
    <w:uiPriority w:val="99"/>
    <w:semiHidden/>
    <w:unhideWhenUsed/>
    <w:rsid w:val="00091DCA"/>
    <w:pPr>
      <w:spacing w:line="276" w:lineRule="auto"/>
      <w:ind w:left="1080"/>
      <w:contextualSpacing/>
    </w:pPr>
    <w:rPr>
      <w:rFonts w:eastAsia="Calibri"/>
      <w:szCs w:val="22"/>
    </w:rPr>
  </w:style>
  <w:style w:type="paragraph" w:styleId="ListContinue4">
    <w:name w:val="List Continue 4"/>
    <w:basedOn w:val="Normal"/>
    <w:uiPriority w:val="99"/>
    <w:semiHidden/>
    <w:unhideWhenUsed/>
    <w:rsid w:val="00091DCA"/>
    <w:pPr>
      <w:spacing w:line="276" w:lineRule="auto"/>
      <w:ind w:left="1440"/>
      <w:contextualSpacing/>
    </w:pPr>
    <w:rPr>
      <w:rFonts w:eastAsia="Calibri"/>
      <w:szCs w:val="22"/>
    </w:rPr>
  </w:style>
  <w:style w:type="paragraph" w:styleId="ListContinue5">
    <w:name w:val="List Continue 5"/>
    <w:basedOn w:val="Normal"/>
    <w:uiPriority w:val="99"/>
    <w:semiHidden/>
    <w:unhideWhenUsed/>
    <w:rsid w:val="00091DCA"/>
    <w:pPr>
      <w:spacing w:line="276" w:lineRule="auto"/>
      <w:ind w:left="1800"/>
      <w:contextualSpacing/>
    </w:pPr>
    <w:rPr>
      <w:rFonts w:eastAsia="Calibri"/>
      <w:szCs w:val="22"/>
    </w:rPr>
  </w:style>
  <w:style w:type="paragraph" w:styleId="ListNumber2">
    <w:name w:val="List Number 2"/>
    <w:basedOn w:val="Normal"/>
    <w:uiPriority w:val="99"/>
    <w:semiHidden/>
    <w:unhideWhenUsed/>
    <w:rsid w:val="00091DCA"/>
    <w:pPr>
      <w:tabs>
        <w:tab w:val="num" w:pos="720"/>
      </w:tabs>
      <w:spacing w:after="200" w:line="276" w:lineRule="auto"/>
      <w:ind w:left="720" w:hanging="360"/>
      <w:contextualSpacing/>
    </w:pPr>
    <w:rPr>
      <w:rFonts w:eastAsia="Calibri"/>
      <w:szCs w:val="22"/>
    </w:rPr>
  </w:style>
  <w:style w:type="paragraph" w:styleId="ListNumber3">
    <w:name w:val="List Number 3"/>
    <w:basedOn w:val="Normal"/>
    <w:uiPriority w:val="99"/>
    <w:semiHidden/>
    <w:unhideWhenUsed/>
    <w:rsid w:val="00091DCA"/>
    <w:pPr>
      <w:tabs>
        <w:tab w:val="num" w:pos="1080"/>
      </w:tabs>
      <w:spacing w:after="200" w:line="276" w:lineRule="auto"/>
      <w:ind w:left="1080" w:hanging="360"/>
      <w:contextualSpacing/>
    </w:pPr>
    <w:rPr>
      <w:rFonts w:eastAsia="Calibri"/>
      <w:szCs w:val="22"/>
    </w:rPr>
  </w:style>
  <w:style w:type="paragraph" w:styleId="ListNumber4">
    <w:name w:val="List Number 4"/>
    <w:basedOn w:val="Normal"/>
    <w:uiPriority w:val="99"/>
    <w:semiHidden/>
    <w:unhideWhenUsed/>
    <w:rsid w:val="00091DCA"/>
    <w:pPr>
      <w:tabs>
        <w:tab w:val="num" w:pos="1440"/>
      </w:tabs>
      <w:spacing w:after="200" w:line="276" w:lineRule="auto"/>
      <w:ind w:left="1440" w:hanging="360"/>
      <w:contextualSpacing/>
    </w:pPr>
    <w:rPr>
      <w:rFonts w:eastAsia="Calibri"/>
      <w:szCs w:val="22"/>
    </w:rPr>
  </w:style>
  <w:style w:type="paragraph" w:styleId="MacroText">
    <w:name w:val="macro"/>
    <w:link w:val="MacroTextChar"/>
    <w:uiPriority w:val="99"/>
    <w:semiHidden/>
    <w:unhideWhenUsed/>
    <w:rsid w:val="0009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eastAsia="Calibri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91DCA"/>
    <w:rPr>
      <w:rFonts w:ascii="Consolas" w:eastAsia="Calibri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91D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91DC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091DCA"/>
    <w:pPr>
      <w:spacing w:after="200" w:line="276" w:lineRule="auto"/>
      <w:ind w:left="720"/>
    </w:pPr>
    <w:rPr>
      <w:rFonts w:eastAsia="Calibri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91DCA"/>
    <w:rPr>
      <w:rFonts w:eastAsia="Calibri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91DCA"/>
    <w:rPr>
      <w:rFonts w:eastAsia="Calibri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91DCA"/>
    <w:pPr>
      <w:spacing w:after="200" w:line="276" w:lineRule="auto"/>
    </w:pPr>
    <w:rPr>
      <w:rFonts w:eastAsia="Calibri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rsid w:val="00091DCA"/>
    <w:rPr>
      <w:rFonts w:eastAsia="Calibri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CA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1D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91DCA"/>
    <w:pPr>
      <w:spacing w:line="276" w:lineRule="auto"/>
      <w:ind w:left="240" w:hanging="240"/>
    </w:pPr>
    <w:rPr>
      <w:rFonts w:eastAsia="Calibri"/>
      <w:szCs w:val="22"/>
    </w:rPr>
  </w:style>
  <w:style w:type="character" w:customStyle="1" w:styleId="xui-provider">
    <w:name w:val="x_ui-provider"/>
    <w:basedOn w:val="DefaultParagraphFont"/>
    <w:rsid w:val="00AF35DE"/>
  </w:style>
  <w:style w:type="character" w:customStyle="1" w:styleId="header-section-number">
    <w:name w:val="header-section-number"/>
    <w:basedOn w:val="DefaultParagraphFont"/>
    <w:rsid w:val="008C64DF"/>
  </w:style>
  <w:style w:type="character" w:customStyle="1" w:styleId="cl-faa3c722">
    <w:name w:val="cl-faa3c722"/>
    <w:basedOn w:val="DefaultParagraphFont"/>
    <w:rsid w:val="00577068"/>
  </w:style>
  <w:style w:type="character" w:customStyle="1" w:styleId="cf01">
    <w:name w:val="cf01"/>
    <w:basedOn w:val="DefaultParagraphFont"/>
    <w:rsid w:val="002A7980"/>
    <w:rPr>
      <w:rFonts w:ascii="Segoe UI" w:hAnsi="Segoe UI" w:cs="Segoe UI" w:hint="default"/>
      <w:sz w:val="28"/>
      <w:szCs w:val="28"/>
    </w:rPr>
  </w:style>
  <w:style w:type="character" w:customStyle="1" w:styleId="cl-bfb9f4ca">
    <w:name w:val="cl-bfb9f4ca"/>
    <w:basedOn w:val="DefaultParagraphFont"/>
    <w:rsid w:val="00564AA2"/>
  </w:style>
  <w:style w:type="character" w:customStyle="1" w:styleId="cl-2cb95dc8">
    <w:name w:val="cl-2cb95dc8"/>
    <w:basedOn w:val="DefaultParagraphFont"/>
    <w:rsid w:val="00A50507"/>
  </w:style>
  <w:style w:type="paragraph" w:customStyle="1" w:styleId="cl-943fc832">
    <w:name w:val="cl-943fc832"/>
    <w:basedOn w:val="Normal"/>
    <w:rsid w:val="00E95FDA"/>
    <w:pPr>
      <w:spacing w:before="100" w:beforeAutospacing="1" w:after="100" w:afterAutospacing="1"/>
    </w:pPr>
  </w:style>
  <w:style w:type="character" w:customStyle="1" w:styleId="cl-943b5892">
    <w:name w:val="cl-943b5892"/>
    <w:basedOn w:val="DefaultParagraphFont"/>
    <w:rsid w:val="00E95FDA"/>
  </w:style>
  <w:style w:type="character" w:styleId="IntenseEmphasis">
    <w:name w:val="Intense Emphasis"/>
    <w:basedOn w:val="DefaultParagraphFont"/>
    <w:uiPriority w:val="21"/>
    <w:qFormat/>
    <w:rsid w:val="00A004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DE"/>
    <w:rPr>
      <w:b/>
      <w:bCs/>
      <w:smallCaps/>
      <w:color w:val="2E74B5" w:themeColor="accent1" w:themeShade="BF"/>
      <w:spacing w:val="5"/>
    </w:rPr>
  </w:style>
  <w:style w:type="paragraph" w:customStyle="1" w:styleId="cl-59a62cca">
    <w:name w:val="cl-59a62cca"/>
    <w:basedOn w:val="Normal"/>
    <w:rsid w:val="00A004DE"/>
    <w:pPr>
      <w:spacing w:before="100" w:beforeAutospacing="1" w:after="100" w:afterAutospacing="1"/>
    </w:pPr>
  </w:style>
  <w:style w:type="character" w:customStyle="1" w:styleId="cl-59a22bca">
    <w:name w:val="cl-59a22bca"/>
    <w:basedOn w:val="DefaultParagraphFont"/>
    <w:rsid w:val="00A004DE"/>
  </w:style>
  <w:style w:type="paragraph" w:customStyle="1" w:styleId="cl-59a62cde">
    <w:name w:val="cl-59a62cde"/>
    <w:basedOn w:val="Normal"/>
    <w:rsid w:val="00A004DE"/>
    <w:pPr>
      <w:spacing w:before="100" w:beforeAutospacing="1" w:after="100" w:afterAutospacing="1"/>
    </w:pPr>
  </w:style>
  <w:style w:type="character" w:customStyle="1" w:styleId="cl-59a22bde">
    <w:name w:val="cl-59a22bde"/>
    <w:basedOn w:val="DefaultParagraphFont"/>
    <w:rsid w:val="00A004DE"/>
  </w:style>
  <w:style w:type="paragraph" w:customStyle="1" w:styleId="cl-5b177280">
    <w:name w:val="cl-5b177280"/>
    <w:basedOn w:val="Normal"/>
    <w:rsid w:val="00A004DE"/>
    <w:pPr>
      <w:spacing w:before="100" w:beforeAutospacing="1" w:after="100" w:afterAutospacing="1"/>
    </w:pPr>
  </w:style>
  <w:style w:type="character" w:customStyle="1" w:styleId="cl-5b1288b0">
    <w:name w:val="cl-5b1288b0"/>
    <w:basedOn w:val="DefaultParagraphFont"/>
    <w:rsid w:val="00A004DE"/>
  </w:style>
  <w:style w:type="paragraph" w:customStyle="1" w:styleId="cl-5b177294">
    <w:name w:val="cl-5b177294"/>
    <w:basedOn w:val="Normal"/>
    <w:rsid w:val="00A004DE"/>
    <w:pPr>
      <w:spacing w:before="100" w:beforeAutospacing="1" w:after="100" w:afterAutospacing="1"/>
    </w:pPr>
  </w:style>
  <w:style w:type="character" w:customStyle="1" w:styleId="cl-5b1288c4">
    <w:name w:val="cl-5b1288c4"/>
    <w:basedOn w:val="DefaultParagraphFont"/>
    <w:rsid w:val="00A004DE"/>
  </w:style>
  <w:style w:type="paragraph" w:customStyle="1" w:styleId="cl-5bb3821a">
    <w:name w:val="cl-5bb3821a"/>
    <w:basedOn w:val="Normal"/>
    <w:rsid w:val="00A004DE"/>
    <w:pPr>
      <w:spacing w:before="100" w:beforeAutospacing="1" w:after="100" w:afterAutospacing="1"/>
    </w:pPr>
  </w:style>
  <w:style w:type="character" w:customStyle="1" w:styleId="cl-5bacd87a">
    <w:name w:val="cl-5bacd87a"/>
    <w:basedOn w:val="DefaultParagraphFont"/>
    <w:rsid w:val="00A004DE"/>
  </w:style>
  <w:style w:type="paragraph" w:customStyle="1" w:styleId="cl-5bb38224">
    <w:name w:val="cl-5bb38224"/>
    <w:basedOn w:val="Normal"/>
    <w:rsid w:val="00A004DE"/>
    <w:pPr>
      <w:spacing w:before="100" w:beforeAutospacing="1" w:after="100" w:afterAutospacing="1"/>
    </w:pPr>
  </w:style>
  <w:style w:type="character" w:customStyle="1" w:styleId="cl-5bacd898">
    <w:name w:val="cl-5bacd898"/>
    <w:basedOn w:val="DefaultParagraphFont"/>
    <w:rsid w:val="00A004DE"/>
  </w:style>
  <w:style w:type="paragraph" w:customStyle="1" w:styleId="cl-5c59475e">
    <w:name w:val="cl-5c59475e"/>
    <w:basedOn w:val="Normal"/>
    <w:rsid w:val="00A004DE"/>
    <w:pPr>
      <w:spacing w:before="100" w:beforeAutospacing="1" w:after="100" w:afterAutospacing="1"/>
    </w:pPr>
  </w:style>
  <w:style w:type="character" w:customStyle="1" w:styleId="cl-5c52cf28">
    <w:name w:val="cl-5c52cf28"/>
    <w:basedOn w:val="DefaultParagraphFont"/>
    <w:rsid w:val="00A004DE"/>
  </w:style>
  <w:style w:type="paragraph" w:customStyle="1" w:styleId="cl-5c594772">
    <w:name w:val="cl-5c594772"/>
    <w:basedOn w:val="Normal"/>
    <w:rsid w:val="00A004DE"/>
    <w:pPr>
      <w:spacing w:before="100" w:beforeAutospacing="1" w:after="100" w:afterAutospacing="1"/>
    </w:pPr>
  </w:style>
  <w:style w:type="character" w:customStyle="1" w:styleId="cl-5c52cf3c">
    <w:name w:val="cl-5c52cf3c"/>
    <w:basedOn w:val="DefaultParagraphFont"/>
    <w:rsid w:val="00A004DE"/>
  </w:style>
  <w:style w:type="paragraph" w:customStyle="1" w:styleId="cl-5d0b95a8">
    <w:name w:val="cl-5d0b95a8"/>
    <w:basedOn w:val="Normal"/>
    <w:rsid w:val="00A004DE"/>
    <w:pPr>
      <w:spacing w:before="100" w:beforeAutospacing="1" w:after="100" w:afterAutospacing="1"/>
    </w:pPr>
  </w:style>
  <w:style w:type="character" w:customStyle="1" w:styleId="cl-5d061fb0">
    <w:name w:val="cl-5d061fb0"/>
    <w:basedOn w:val="DefaultParagraphFont"/>
    <w:rsid w:val="00A004DE"/>
  </w:style>
  <w:style w:type="paragraph" w:customStyle="1" w:styleId="cl-5d0b95c6">
    <w:name w:val="cl-5d0b95c6"/>
    <w:basedOn w:val="Normal"/>
    <w:rsid w:val="00A004DE"/>
    <w:pPr>
      <w:spacing w:before="100" w:beforeAutospacing="1" w:after="100" w:afterAutospacing="1"/>
    </w:pPr>
  </w:style>
  <w:style w:type="character" w:customStyle="1" w:styleId="cl-5d061fba">
    <w:name w:val="cl-5d061fba"/>
    <w:basedOn w:val="DefaultParagraphFont"/>
    <w:rsid w:val="00A004DE"/>
  </w:style>
  <w:style w:type="paragraph" w:customStyle="1" w:styleId="cl-5dd376b8">
    <w:name w:val="cl-5dd376b8"/>
    <w:basedOn w:val="Normal"/>
    <w:rsid w:val="00A004DE"/>
    <w:pPr>
      <w:spacing w:before="100" w:beforeAutospacing="1" w:after="100" w:afterAutospacing="1"/>
    </w:pPr>
  </w:style>
  <w:style w:type="character" w:customStyle="1" w:styleId="cl-5dcdc6d2">
    <w:name w:val="cl-5dcdc6d2"/>
    <w:basedOn w:val="DefaultParagraphFont"/>
    <w:rsid w:val="00A004DE"/>
  </w:style>
  <w:style w:type="paragraph" w:customStyle="1" w:styleId="cl-5dd376cc">
    <w:name w:val="cl-5dd376cc"/>
    <w:basedOn w:val="Normal"/>
    <w:rsid w:val="00A004DE"/>
    <w:pPr>
      <w:spacing w:before="100" w:beforeAutospacing="1" w:after="100" w:afterAutospacing="1"/>
    </w:pPr>
  </w:style>
  <w:style w:type="character" w:customStyle="1" w:styleId="cl-5dcdc6e6">
    <w:name w:val="cl-5dcdc6e6"/>
    <w:basedOn w:val="DefaultParagraphFont"/>
    <w:rsid w:val="00A004DE"/>
  </w:style>
  <w:style w:type="paragraph" w:customStyle="1" w:styleId="cl-5e8999fc">
    <w:name w:val="cl-5e8999fc"/>
    <w:basedOn w:val="Normal"/>
    <w:rsid w:val="00A004DE"/>
    <w:pPr>
      <w:spacing w:before="100" w:beforeAutospacing="1" w:after="100" w:afterAutospacing="1"/>
    </w:pPr>
  </w:style>
  <w:style w:type="character" w:customStyle="1" w:styleId="cl-5e809956">
    <w:name w:val="cl-5e809956"/>
    <w:basedOn w:val="DefaultParagraphFont"/>
    <w:rsid w:val="00A004DE"/>
  </w:style>
  <w:style w:type="paragraph" w:customStyle="1" w:styleId="cl-5e899a10">
    <w:name w:val="cl-5e899a10"/>
    <w:basedOn w:val="Normal"/>
    <w:rsid w:val="00A004DE"/>
    <w:pPr>
      <w:spacing w:before="100" w:beforeAutospacing="1" w:after="100" w:afterAutospacing="1"/>
    </w:pPr>
  </w:style>
  <w:style w:type="character" w:customStyle="1" w:styleId="cl-5e80996a">
    <w:name w:val="cl-5e80996a"/>
    <w:basedOn w:val="DefaultParagraphFont"/>
    <w:rsid w:val="00A004DE"/>
  </w:style>
  <w:style w:type="paragraph" w:customStyle="1" w:styleId="cl-5f317c94">
    <w:name w:val="cl-5f317c94"/>
    <w:basedOn w:val="Normal"/>
    <w:rsid w:val="00A004DE"/>
    <w:pPr>
      <w:spacing w:before="100" w:beforeAutospacing="1" w:after="100" w:afterAutospacing="1"/>
    </w:pPr>
  </w:style>
  <w:style w:type="character" w:customStyle="1" w:styleId="cl-5f2b6e1c">
    <w:name w:val="cl-5f2b6e1c"/>
    <w:basedOn w:val="DefaultParagraphFont"/>
    <w:rsid w:val="00A004DE"/>
  </w:style>
  <w:style w:type="paragraph" w:customStyle="1" w:styleId="cl-5f317cb2">
    <w:name w:val="cl-5f317cb2"/>
    <w:basedOn w:val="Normal"/>
    <w:rsid w:val="00A004DE"/>
    <w:pPr>
      <w:spacing w:before="100" w:beforeAutospacing="1" w:after="100" w:afterAutospacing="1"/>
    </w:pPr>
  </w:style>
  <w:style w:type="character" w:customStyle="1" w:styleId="cl-5f2b6e30">
    <w:name w:val="cl-5f2b6e30"/>
    <w:basedOn w:val="DefaultParagraphFont"/>
    <w:rsid w:val="00A004DE"/>
  </w:style>
  <w:style w:type="paragraph" w:customStyle="1" w:styleId="cl-5fd781b6">
    <w:name w:val="cl-5fd781b6"/>
    <w:basedOn w:val="Normal"/>
    <w:rsid w:val="00A004DE"/>
    <w:pPr>
      <w:spacing w:before="100" w:beforeAutospacing="1" w:after="100" w:afterAutospacing="1"/>
    </w:pPr>
  </w:style>
  <w:style w:type="character" w:customStyle="1" w:styleId="cl-5fd20164">
    <w:name w:val="cl-5fd20164"/>
    <w:basedOn w:val="DefaultParagraphFont"/>
    <w:rsid w:val="00A004DE"/>
  </w:style>
  <w:style w:type="paragraph" w:customStyle="1" w:styleId="cl-5fd781ca">
    <w:name w:val="cl-5fd781ca"/>
    <w:basedOn w:val="Normal"/>
    <w:rsid w:val="00A004DE"/>
    <w:pPr>
      <w:spacing w:before="100" w:beforeAutospacing="1" w:after="100" w:afterAutospacing="1"/>
    </w:pPr>
  </w:style>
  <w:style w:type="character" w:customStyle="1" w:styleId="cl-5fd20178">
    <w:name w:val="cl-5fd20178"/>
    <w:basedOn w:val="DefaultParagraphFont"/>
    <w:rsid w:val="00A004DE"/>
  </w:style>
  <w:style w:type="paragraph" w:customStyle="1" w:styleId="cl-608c35fc">
    <w:name w:val="cl-608c35fc"/>
    <w:basedOn w:val="Normal"/>
    <w:rsid w:val="00A004DE"/>
    <w:pPr>
      <w:spacing w:before="100" w:beforeAutospacing="1" w:after="100" w:afterAutospacing="1"/>
    </w:pPr>
  </w:style>
  <w:style w:type="character" w:customStyle="1" w:styleId="cl-608546fc">
    <w:name w:val="cl-608546fc"/>
    <w:basedOn w:val="DefaultParagraphFont"/>
    <w:rsid w:val="00A004DE"/>
  </w:style>
  <w:style w:type="paragraph" w:customStyle="1" w:styleId="cl-608c3610">
    <w:name w:val="cl-608c3610"/>
    <w:basedOn w:val="Normal"/>
    <w:rsid w:val="00A004DE"/>
    <w:pPr>
      <w:spacing w:before="100" w:beforeAutospacing="1" w:after="100" w:afterAutospacing="1"/>
    </w:pPr>
  </w:style>
  <w:style w:type="character" w:customStyle="1" w:styleId="cl-60854710">
    <w:name w:val="cl-60854710"/>
    <w:basedOn w:val="DefaultParagraphFont"/>
    <w:rsid w:val="00A004DE"/>
  </w:style>
  <w:style w:type="paragraph" w:customStyle="1" w:styleId="cl-ff6697a6">
    <w:name w:val="cl-ff6697a6"/>
    <w:basedOn w:val="Normal"/>
    <w:rsid w:val="00E748DF"/>
    <w:pPr>
      <w:spacing w:before="100" w:beforeAutospacing="1" w:after="100" w:afterAutospacing="1"/>
    </w:pPr>
  </w:style>
  <w:style w:type="character" w:customStyle="1" w:styleId="cl-ff61bf24">
    <w:name w:val="cl-ff61bf24"/>
    <w:basedOn w:val="DefaultParagraphFont"/>
    <w:rsid w:val="00E748DF"/>
  </w:style>
  <w:style w:type="paragraph" w:customStyle="1" w:styleId="cl-ff6697c4">
    <w:name w:val="cl-ff6697c4"/>
    <w:basedOn w:val="Normal"/>
    <w:rsid w:val="00E748DF"/>
    <w:pPr>
      <w:spacing w:before="100" w:beforeAutospacing="1" w:after="100" w:afterAutospacing="1"/>
    </w:pPr>
  </w:style>
  <w:style w:type="character" w:customStyle="1" w:styleId="cl-ff61bf2e">
    <w:name w:val="cl-ff61bf2e"/>
    <w:basedOn w:val="DefaultParagraphFont"/>
    <w:rsid w:val="00E748DF"/>
  </w:style>
  <w:style w:type="paragraph" w:customStyle="1" w:styleId="cl-fff05978">
    <w:name w:val="cl-fff05978"/>
    <w:basedOn w:val="Normal"/>
    <w:rsid w:val="00E748DF"/>
    <w:pPr>
      <w:spacing w:before="100" w:beforeAutospacing="1" w:after="100" w:afterAutospacing="1"/>
    </w:pPr>
  </w:style>
  <w:style w:type="character" w:customStyle="1" w:styleId="cl-ffea7210">
    <w:name w:val="cl-ffea7210"/>
    <w:basedOn w:val="DefaultParagraphFont"/>
    <w:rsid w:val="00E748DF"/>
  </w:style>
  <w:style w:type="paragraph" w:customStyle="1" w:styleId="cl-fff05982">
    <w:name w:val="cl-fff05982"/>
    <w:basedOn w:val="Normal"/>
    <w:rsid w:val="00E748DF"/>
    <w:pPr>
      <w:spacing w:before="100" w:beforeAutospacing="1" w:after="100" w:afterAutospacing="1"/>
    </w:pPr>
  </w:style>
  <w:style w:type="character" w:customStyle="1" w:styleId="cl-ffea7224">
    <w:name w:val="cl-ffea7224"/>
    <w:basedOn w:val="DefaultParagraphFont"/>
    <w:rsid w:val="00E748DF"/>
  </w:style>
  <w:style w:type="paragraph" w:customStyle="1" w:styleId="cl-008a0ae6">
    <w:name w:val="cl-008a0ae6"/>
    <w:basedOn w:val="Normal"/>
    <w:rsid w:val="00E748DF"/>
    <w:pPr>
      <w:spacing w:before="100" w:beforeAutospacing="1" w:after="100" w:afterAutospacing="1"/>
    </w:pPr>
  </w:style>
  <w:style w:type="character" w:customStyle="1" w:styleId="cl-00843fd0">
    <w:name w:val="cl-00843fd0"/>
    <w:basedOn w:val="DefaultParagraphFont"/>
    <w:rsid w:val="00E748DF"/>
  </w:style>
  <w:style w:type="paragraph" w:customStyle="1" w:styleId="cl-008a0afa">
    <w:name w:val="cl-008a0afa"/>
    <w:basedOn w:val="Normal"/>
    <w:rsid w:val="00E748DF"/>
    <w:pPr>
      <w:spacing w:before="100" w:beforeAutospacing="1" w:after="100" w:afterAutospacing="1"/>
    </w:pPr>
  </w:style>
  <w:style w:type="character" w:customStyle="1" w:styleId="cl-00843fda">
    <w:name w:val="cl-00843fda"/>
    <w:basedOn w:val="DefaultParagraphFont"/>
    <w:rsid w:val="00E748DF"/>
  </w:style>
  <w:style w:type="paragraph" w:customStyle="1" w:styleId="cl-0130462c">
    <w:name w:val="cl-0130462c"/>
    <w:basedOn w:val="Normal"/>
    <w:rsid w:val="00E748DF"/>
    <w:pPr>
      <w:spacing w:before="100" w:beforeAutospacing="1" w:after="100" w:afterAutospacing="1"/>
    </w:pPr>
  </w:style>
  <w:style w:type="character" w:customStyle="1" w:styleId="cl-012a34bc">
    <w:name w:val="cl-012a34bc"/>
    <w:basedOn w:val="DefaultParagraphFont"/>
    <w:rsid w:val="00E748DF"/>
  </w:style>
  <w:style w:type="paragraph" w:customStyle="1" w:styleId="cl-01304640">
    <w:name w:val="cl-01304640"/>
    <w:basedOn w:val="Normal"/>
    <w:rsid w:val="00E748DF"/>
    <w:pPr>
      <w:spacing w:before="100" w:beforeAutospacing="1" w:after="100" w:afterAutospacing="1"/>
    </w:pPr>
  </w:style>
  <w:style w:type="character" w:customStyle="1" w:styleId="cl-012a34d0">
    <w:name w:val="cl-012a34d0"/>
    <w:basedOn w:val="DefaultParagraphFont"/>
    <w:rsid w:val="00E748DF"/>
  </w:style>
  <w:style w:type="paragraph" w:customStyle="1" w:styleId="cl-01c3c604">
    <w:name w:val="cl-01c3c604"/>
    <w:basedOn w:val="Normal"/>
    <w:rsid w:val="00E748DF"/>
    <w:pPr>
      <w:spacing w:before="100" w:beforeAutospacing="1" w:after="100" w:afterAutospacing="1"/>
    </w:pPr>
  </w:style>
  <w:style w:type="character" w:customStyle="1" w:styleId="cl-01be6fa6">
    <w:name w:val="cl-01be6fa6"/>
    <w:basedOn w:val="DefaultParagraphFont"/>
    <w:rsid w:val="00E748DF"/>
  </w:style>
  <w:style w:type="paragraph" w:customStyle="1" w:styleId="cl-01c3c622">
    <w:name w:val="cl-01c3c622"/>
    <w:basedOn w:val="Normal"/>
    <w:rsid w:val="00E748DF"/>
    <w:pPr>
      <w:spacing w:before="100" w:beforeAutospacing="1" w:after="100" w:afterAutospacing="1"/>
    </w:pPr>
  </w:style>
  <w:style w:type="character" w:customStyle="1" w:styleId="cl-01be6fba">
    <w:name w:val="cl-01be6fba"/>
    <w:basedOn w:val="DefaultParagraphFont"/>
    <w:rsid w:val="00E748DF"/>
  </w:style>
  <w:style w:type="paragraph" w:customStyle="1" w:styleId="cl-02680dea">
    <w:name w:val="cl-02680dea"/>
    <w:basedOn w:val="Normal"/>
    <w:rsid w:val="00E748DF"/>
    <w:pPr>
      <w:spacing w:before="100" w:beforeAutospacing="1" w:after="100" w:afterAutospacing="1"/>
    </w:pPr>
  </w:style>
  <w:style w:type="character" w:customStyle="1" w:styleId="cl-025fb53c">
    <w:name w:val="cl-025fb53c"/>
    <w:basedOn w:val="DefaultParagraphFont"/>
    <w:rsid w:val="00E748DF"/>
  </w:style>
  <w:style w:type="paragraph" w:customStyle="1" w:styleId="cl-02680e08">
    <w:name w:val="cl-02680e08"/>
    <w:basedOn w:val="Normal"/>
    <w:rsid w:val="00E748DF"/>
    <w:pPr>
      <w:spacing w:before="100" w:beforeAutospacing="1" w:after="100" w:afterAutospacing="1"/>
    </w:pPr>
  </w:style>
  <w:style w:type="character" w:customStyle="1" w:styleId="cl-025fb550">
    <w:name w:val="cl-025fb550"/>
    <w:basedOn w:val="DefaultParagraphFont"/>
    <w:rsid w:val="00E748DF"/>
  </w:style>
  <w:style w:type="paragraph" w:customStyle="1" w:styleId="cl-0304be2e">
    <w:name w:val="cl-0304be2e"/>
    <w:basedOn w:val="Normal"/>
    <w:rsid w:val="00E748DF"/>
    <w:pPr>
      <w:spacing w:before="100" w:beforeAutospacing="1" w:after="100" w:afterAutospacing="1"/>
    </w:pPr>
  </w:style>
  <w:style w:type="character" w:customStyle="1" w:styleId="cl-02fe1c0e">
    <w:name w:val="cl-02fe1c0e"/>
    <w:basedOn w:val="DefaultParagraphFont"/>
    <w:rsid w:val="00E748DF"/>
  </w:style>
  <w:style w:type="paragraph" w:customStyle="1" w:styleId="cl-0304be4c">
    <w:name w:val="cl-0304be4c"/>
    <w:basedOn w:val="Normal"/>
    <w:rsid w:val="00E748DF"/>
    <w:pPr>
      <w:spacing w:before="100" w:beforeAutospacing="1" w:after="100" w:afterAutospacing="1"/>
    </w:pPr>
  </w:style>
  <w:style w:type="character" w:customStyle="1" w:styleId="cl-02fe1c22">
    <w:name w:val="cl-02fe1c22"/>
    <w:basedOn w:val="DefaultParagraphFont"/>
    <w:rsid w:val="00E748DF"/>
  </w:style>
  <w:style w:type="paragraph" w:customStyle="1" w:styleId="cl-03b1f0c6">
    <w:name w:val="cl-03b1f0c6"/>
    <w:basedOn w:val="Normal"/>
    <w:rsid w:val="00E748DF"/>
    <w:pPr>
      <w:spacing w:before="100" w:beforeAutospacing="1" w:after="100" w:afterAutospacing="1"/>
    </w:pPr>
  </w:style>
  <w:style w:type="character" w:customStyle="1" w:styleId="cl-03ac5b2a">
    <w:name w:val="cl-03ac5b2a"/>
    <w:basedOn w:val="DefaultParagraphFont"/>
    <w:rsid w:val="00E748DF"/>
  </w:style>
  <w:style w:type="paragraph" w:customStyle="1" w:styleId="cl-03b1f0da">
    <w:name w:val="cl-03b1f0da"/>
    <w:basedOn w:val="Normal"/>
    <w:rsid w:val="00E748DF"/>
    <w:pPr>
      <w:spacing w:before="100" w:beforeAutospacing="1" w:after="100" w:afterAutospacing="1"/>
    </w:pPr>
  </w:style>
  <w:style w:type="character" w:customStyle="1" w:styleId="cl-03ac5b3e">
    <w:name w:val="cl-03ac5b3e"/>
    <w:basedOn w:val="DefaultParagraphFont"/>
    <w:rsid w:val="00E7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1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67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9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1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9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4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8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1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1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39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7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48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2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6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59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2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4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3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5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5419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732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50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731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28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8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67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12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9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048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519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7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93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00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5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0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85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06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542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42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72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834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19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3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82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2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62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94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42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23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9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0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1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1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3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5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0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5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2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7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6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1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31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9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0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2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4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0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8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2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58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GlobalSubmit\Master%20GS%20Template%20v6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F8CFC54ED42498CC5CCD154114D32" ma:contentTypeVersion="11" ma:contentTypeDescription="Create a new document." ma:contentTypeScope="" ma:versionID="bdfafc4bd77cdd8155f194280ce7ef31">
  <xsd:schema xmlns:xsd="http://www.w3.org/2001/XMLSchema" xmlns:xs="http://www.w3.org/2001/XMLSchema" xmlns:p="http://schemas.microsoft.com/office/2006/metadata/properties" xmlns:ns2="e8fccf30-031f-4119-9cde-1b03bf7ec07a" xmlns:ns3="15fa8d3c-943f-4028-9d37-bcdbcdd9bb26" targetNamespace="http://schemas.microsoft.com/office/2006/metadata/properties" ma:root="true" ma:fieldsID="7e994eb6d165e05a0da4af99f12b3124" ns2:_="" ns3:_="">
    <xsd:import namespace="e8fccf30-031f-4119-9cde-1b03bf7ec07a"/>
    <xsd:import namespace="15fa8d3c-943f-4028-9d37-bcdbcdd9b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cf30-031f-4119-9cde-1b03bf7ec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6711be-29e8-408e-81e2-08a2de8544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a8d3c-943f-4028-9d37-bcdbcdd9bb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0ad04e-2c08-480e-8bc1-ee6fc07e3686}" ma:internalName="TaxCatchAll" ma:showField="CatchAllData" ma:web="15fa8d3c-943f-4028-9d37-bcdbcdd9bb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a8d3c-943f-4028-9d37-bcdbcdd9bb26" xsi:nil="true"/>
    <lcf76f155ced4ddcb4097134ff3c332f xmlns="e8fccf30-031f-4119-9cde-1b03bf7ec07a">
      <Terms xmlns="http://schemas.microsoft.com/office/infopath/2007/PartnerControls"/>
    </lcf76f155ced4ddcb4097134ff3c332f>
  </documentManagement>
</p:properties>
</file>

<file path=customXml/item4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8CF85-7883-4B2A-B0BA-A9E2E1A4A3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C1D4EA-98F6-4D63-A5A5-0026AF4F0381}"/>
</file>

<file path=customXml/itemProps3.xml><?xml version="1.0" encoding="utf-8"?>
<ds:datastoreItem xmlns:ds="http://schemas.openxmlformats.org/officeDocument/2006/customXml" ds:itemID="{ADADBC33-521E-464C-A1B6-A0829A6DB381}">
  <ds:schemaRefs>
    <ds:schemaRef ds:uri="http://schemas.microsoft.com/office/2006/metadata/properties"/>
    <ds:schemaRef ds:uri="http://schemas.microsoft.com/office/infopath/2007/PartnerControls"/>
    <ds:schemaRef ds:uri="c6d6b400-72ba-4a57-b688-d5c47e9fe2ab"/>
    <ds:schemaRef ds:uri="b8434024-78ab-4947-83aa-193cce1ac3f7"/>
    <ds:schemaRef ds:uri="15fa8d3c-943f-4028-9d37-bcdbcdd9bb26"/>
    <ds:schemaRef ds:uri="e8fccf30-031f-4119-9cde-1b03bf7ec07a"/>
  </ds:schemaRefs>
</ds:datastoreItem>
</file>

<file path=customXml/itemProps4.xml><?xml version="1.0" encoding="utf-8"?>
<ds:datastoreItem xmlns:ds="http://schemas.openxmlformats.org/officeDocument/2006/customXml" ds:itemID="{33A08DD0-2DD4-44F1-B44A-32C750BE13BC}">
  <ds:schemaRefs>
    <ds:schemaRef ds:uri="http://www.simcyp.com/"/>
  </ds:schemaRefs>
</ds:datastoreItem>
</file>

<file path=customXml/itemProps5.xml><?xml version="1.0" encoding="utf-8"?>
<ds:datastoreItem xmlns:ds="http://schemas.openxmlformats.org/officeDocument/2006/customXml" ds:itemID="{0D1DEDE5-C035-43CD-8D13-68F2CEA01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GS Template v6.0.dotm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Certara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Gosselin &lt;nathalie.gosselin@certara.com&gt;</dc:creator>
  <cp:keywords/>
  <dc:description/>
  <cp:lastModifiedBy>Leon Pheng</cp:lastModifiedBy>
  <cp:revision>5</cp:revision>
  <cp:lastPrinted>2020-03-31T23:09:00Z</cp:lastPrinted>
  <dcterms:created xsi:type="dcterms:W3CDTF">2024-12-10T22:23:00Z</dcterms:created>
  <dcterms:modified xsi:type="dcterms:W3CDTF">2025-01-14T21:10:00Z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lient">
    <vt:lpwstr>17;#The Medicines Company|afda354f-06e4-4e36-8133-3196d62d9553</vt:lpwstr>
  </property>
  <property fmtid="{D5CDD505-2E9C-101B-9397-08002B2CF9AE}" pid="4" name="Compound">
    <vt:lpwstr>460;#Inclisiran|d2f43b67-8b27-4fbe-8c67-3be0a7a5d9b2</vt:lpwstr>
  </property>
  <property fmtid="{D5CDD505-2E9C-101B-9397-08002B2CF9AE}" pid="5" name="LP#">
    <vt:lpwstr/>
  </property>
  <property fmtid="{D5CDD505-2E9C-101B-9397-08002B2CF9AE}" pid="6" name="CTDDocumentHeader">
    <vt:lpwstr/>
  </property>
  <property fmtid="{D5CDD505-2E9C-101B-9397-08002B2CF9AE}" pid="7" name="Study">
    <vt:lpwstr/>
  </property>
  <property fmtid="{D5CDD505-2E9C-101B-9397-08002B2CF9AE}" pid="8" name="Disease">
    <vt:lpwstr>461;#hypercholesterolemia|d2493f06-30b9-4db6-8262-9f192969b349</vt:lpwstr>
  </property>
  <property fmtid="{D5CDD505-2E9C-101B-9397-08002B2CF9AE}" pid="9" name="AuthorIds_UIVersion_1024">
    <vt:lpwstr>851</vt:lpwstr>
  </property>
  <property fmtid="{D5CDD505-2E9C-101B-9397-08002B2CF9AE}" pid="10" name="Table and figure numbering style">
    <vt:lpwstr>Document</vt:lpwstr>
  </property>
  <property fmtid="{D5CDD505-2E9C-101B-9397-08002B2CF9AE}" pid="11" name="MediaServiceImageTags">
    <vt:lpwstr/>
  </property>
  <property fmtid="{D5CDD505-2E9C-101B-9397-08002B2CF9AE}" pid="12" name="ContentTypeId">
    <vt:lpwstr>0x0101007B9F8CFC54ED42498CC5CCD154114D32</vt:lpwstr>
  </property>
</Properties>
</file>